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Ind w:w="5" w:type="dxa"/>
        <w:tblLayout w:type="fixed"/>
        <w:tblLook w:val="04A0" w:firstRow="1" w:lastRow="0" w:firstColumn="1" w:lastColumn="0" w:noHBand="0" w:noVBand="1"/>
      </w:tblPr>
      <w:tblGrid>
        <w:gridCol w:w="4530"/>
      </w:tblGrid>
      <w:tr w:rsidR="00C1132F" w14:paraId="2ABDF2AB" w14:textId="77777777" w:rsidTr="00C47CCF">
        <w:tc>
          <w:tcPr>
            <w:tcW w:w="4530" w:type="dxa"/>
            <w:tcBorders>
              <w:top w:val="nil"/>
              <w:left w:val="nil"/>
              <w:bottom w:val="nil"/>
              <w:right w:val="nil"/>
            </w:tcBorders>
            <w:vAlign w:val="center"/>
          </w:tcPr>
          <w:p w14:paraId="7EB84087" w14:textId="16939F52" w:rsidR="00C1132F" w:rsidRDefault="00C1132F" w:rsidP="000F7C51">
            <w:pPr>
              <w:pStyle w:val="100-Abb-Tabelle-Grundlage"/>
            </w:pPr>
          </w:p>
        </w:tc>
      </w:tr>
    </w:tbl>
    <w:p w14:paraId="071CA3F9" w14:textId="77777777" w:rsidR="00254595" w:rsidRDefault="00821DA3" w:rsidP="000848E0">
      <w:pPr>
        <w:pStyle w:val="100-Deckblatt-Text-Zentriert-Nichtfett"/>
      </w:pPr>
      <w:r>
        <w:t>Duale Hochschule Baden-Württemberg Mosbach</w:t>
      </w:r>
    </w:p>
    <w:p w14:paraId="70CB4545" w14:textId="2CBB94EB" w:rsidR="00A03AD1" w:rsidRDefault="00C1132F" w:rsidP="000848E0">
      <w:pPr>
        <w:pStyle w:val="100-Deckblatt-Text-Zentriert-Nichtfett"/>
      </w:pPr>
      <w:r>
        <w:t xml:space="preserve">Portfolio </w:t>
      </w:r>
      <w:r w:rsidR="00C95B94">
        <w:t>Webprogrammierung</w:t>
      </w:r>
    </w:p>
    <w:p w14:paraId="412D62A6" w14:textId="5D46C353" w:rsidR="00A03AD1" w:rsidRDefault="006A4020" w:rsidP="000848E0">
      <w:pPr>
        <w:pStyle w:val="100-Deckblatt-Titel-Zentriert"/>
      </w:pPr>
      <w:fldSimple w:instr=" TITLE   \* MERGEFORMAT ">
        <w:r w:rsidR="009403B9">
          <w:rPr>
            <w:noProof/>
          </w:rPr>
          <w:drawing>
            <wp:inline distT="0" distB="0" distL="0" distR="0" wp14:anchorId="132E6C77" wp14:editId="06DF5DC3">
              <wp:extent cx="3076996" cy="308133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436" cy="3095797"/>
                      </a:xfrm>
                      <a:prstGeom prst="rect">
                        <a:avLst/>
                      </a:prstGeom>
                      <a:noFill/>
                      <a:ln>
                        <a:noFill/>
                      </a:ln>
                    </pic:spPr>
                  </pic:pic>
                </a:graphicData>
              </a:graphic>
            </wp:inline>
          </w:drawing>
        </w:r>
      </w:fldSimple>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0"/>
      </w:tblGrid>
      <w:tr w:rsidR="00CA1439" w:rsidRPr="00D46B11" w14:paraId="7CF92C04" w14:textId="77777777" w:rsidTr="0008557E">
        <w:tc>
          <w:tcPr>
            <w:tcW w:w="4390" w:type="dxa"/>
          </w:tcPr>
          <w:p w14:paraId="48D54CBF" w14:textId="70B0B686" w:rsidR="00CA1439" w:rsidRPr="0008557E" w:rsidRDefault="00CA1439" w:rsidP="00B16F30">
            <w:pPr>
              <w:pStyle w:val="100-Deckblatt-Grundlage"/>
              <w:jc w:val="both"/>
              <w:rPr>
                <w:b/>
                <w:bCs/>
              </w:rPr>
            </w:pPr>
            <w:r w:rsidRPr="0008557E">
              <w:rPr>
                <w:b/>
                <w:bCs/>
              </w:rPr>
              <w:t>Gruppenteilnehmer</w:t>
            </w:r>
          </w:p>
        </w:tc>
        <w:tc>
          <w:tcPr>
            <w:tcW w:w="4670" w:type="dxa"/>
          </w:tcPr>
          <w:p w14:paraId="5BC74CAC" w14:textId="314C6773" w:rsidR="00CA1439" w:rsidRDefault="00057AEC" w:rsidP="0008557E">
            <w:pPr>
              <w:pStyle w:val="100-Deckblatt-Grundlage"/>
              <w:spacing w:line="240" w:lineRule="auto"/>
              <w:jc w:val="both"/>
            </w:pPr>
            <w:r>
              <w:t>Damien Arriens</w:t>
            </w:r>
            <w:r w:rsidR="0008557E">
              <w:t xml:space="preserve"> (</w:t>
            </w:r>
            <w:r w:rsidR="00C95B94">
              <w:t>Matrikel-</w:t>
            </w:r>
            <w:proofErr w:type="spellStart"/>
            <w:r w:rsidR="00C95B94">
              <w:t>Nr</w:t>
            </w:r>
            <w:proofErr w:type="spellEnd"/>
            <w:r w:rsidR="00C95B94">
              <w:t>:</w:t>
            </w:r>
            <w:r w:rsidR="00E63389">
              <w:t xml:space="preserve"> 4364633</w:t>
            </w:r>
            <w:r w:rsidR="0008557E">
              <w:t>)</w:t>
            </w:r>
          </w:p>
          <w:p w14:paraId="1561526D" w14:textId="44E2FD24" w:rsidR="00057AEC" w:rsidRDefault="00057AEC" w:rsidP="0008557E">
            <w:pPr>
              <w:pStyle w:val="100-Deckblatt-Grundlage"/>
              <w:spacing w:line="240" w:lineRule="auto"/>
              <w:jc w:val="both"/>
            </w:pPr>
            <w:r>
              <w:t>Daniel Boger</w:t>
            </w:r>
            <w:r w:rsidR="0008557E">
              <w:t xml:space="preserve"> (</w:t>
            </w:r>
            <w:r w:rsidR="00C95B94">
              <w:t>Matrikel-</w:t>
            </w:r>
            <w:proofErr w:type="spellStart"/>
            <w:r w:rsidR="00C95B94">
              <w:t>Nr</w:t>
            </w:r>
            <w:proofErr w:type="spellEnd"/>
            <w:r w:rsidR="00C95B94">
              <w:t xml:space="preserve">: </w:t>
            </w:r>
            <w:r w:rsidR="0008557E">
              <w:t>6015969)</w:t>
            </w:r>
          </w:p>
          <w:p w14:paraId="189C7D7D" w14:textId="7BFF2353" w:rsidR="00057AEC" w:rsidRPr="00A96FC3" w:rsidRDefault="00057AEC" w:rsidP="0008557E">
            <w:pPr>
              <w:pStyle w:val="100-Deckblatt-Grundlage"/>
              <w:spacing w:line="240" w:lineRule="auto"/>
              <w:jc w:val="both"/>
              <w:rPr>
                <w:lang w:val="en-GB"/>
              </w:rPr>
            </w:pPr>
            <w:r w:rsidRPr="00A96FC3">
              <w:rPr>
                <w:lang w:val="en-GB"/>
              </w:rPr>
              <w:t xml:space="preserve">Fabian </w:t>
            </w:r>
            <w:proofErr w:type="spellStart"/>
            <w:r w:rsidRPr="00A96FC3">
              <w:rPr>
                <w:lang w:val="en-GB"/>
              </w:rPr>
              <w:t>Qarqur</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3655976</w:t>
            </w:r>
            <w:r w:rsidR="0008557E" w:rsidRPr="00A96FC3">
              <w:rPr>
                <w:lang w:val="en-GB"/>
              </w:rPr>
              <w:t>)</w:t>
            </w:r>
          </w:p>
          <w:p w14:paraId="0821BC23" w14:textId="4B71CA4E" w:rsidR="00057AEC" w:rsidRPr="00A96FC3" w:rsidRDefault="00057AEC" w:rsidP="0008557E">
            <w:pPr>
              <w:pStyle w:val="100-Deckblatt-Grundlage"/>
              <w:spacing w:line="240" w:lineRule="auto"/>
              <w:jc w:val="both"/>
              <w:rPr>
                <w:lang w:val="en-GB"/>
              </w:rPr>
            </w:pPr>
            <w:r w:rsidRPr="00A96FC3">
              <w:rPr>
                <w:lang w:val="en-GB"/>
              </w:rPr>
              <w:t xml:space="preserve">Julian </w:t>
            </w:r>
            <w:proofErr w:type="spellStart"/>
            <w:r w:rsidRPr="00A96FC3">
              <w:rPr>
                <w:lang w:val="en-GB"/>
              </w:rPr>
              <w:t>Stipovic</w:t>
            </w:r>
            <w:proofErr w:type="spellEnd"/>
            <w:r w:rsidR="0008557E" w:rsidRPr="00A96FC3">
              <w:rPr>
                <w:lang w:val="en-GB"/>
              </w:rPr>
              <w:t xml:space="preserve"> (</w:t>
            </w:r>
            <w:proofErr w:type="spellStart"/>
            <w:r w:rsidR="00C95B94" w:rsidRPr="00A96FC3">
              <w:rPr>
                <w:lang w:val="en-GB"/>
              </w:rPr>
              <w:t>Matrikel</w:t>
            </w:r>
            <w:proofErr w:type="spellEnd"/>
            <w:r w:rsidR="00C95B94" w:rsidRPr="00A96FC3">
              <w:rPr>
                <w:lang w:val="en-GB"/>
              </w:rPr>
              <w:t xml:space="preserve">-Nr: </w:t>
            </w:r>
            <w:r w:rsidR="00E63389" w:rsidRPr="00D46B11">
              <w:rPr>
                <w:lang w:val="en-GB"/>
              </w:rPr>
              <w:t>8994343</w:t>
            </w:r>
            <w:r w:rsidR="0008557E" w:rsidRPr="00A96FC3">
              <w:rPr>
                <w:lang w:val="en-GB"/>
              </w:rPr>
              <w:t>)</w:t>
            </w:r>
          </w:p>
          <w:p w14:paraId="39EE106E" w14:textId="0A916D7B" w:rsidR="0008557E" w:rsidRPr="00A96FC3" w:rsidRDefault="0008557E" w:rsidP="0008557E">
            <w:pPr>
              <w:pStyle w:val="100-Deckblatt-Grundlage"/>
              <w:spacing w:line="240" w:lineRule="auto"/>
              <w:jc w:val="both"/>
              <w:rPr>
                <w:lang w:val="en-GB"/>
              </w:rPr>
            </w:pPr>
          </w:p>
        </w:tc>
      </w:tr>
      <w:tr w:rsidR="00CA1439" w14:paraId="424B0161" w14:textId="77777777" w:rsidTr="0008557E">
        <w:tc>
          <w:tcPr>
            <w:tcW w:w="4390" w:type="dxa"/>
          </w:tcPr>
          <w:p w14:paraId="7E1A9068" w14:textId="657B7E5F" w:rsidR="00CA1439" w:rsidRPr="0008557E" w:rsidRDefault="00CA1439" w:rsidP="00B16F30">
            <w:pPr>
              <w:pStyle w:val="100-Deckblatt-Grundlage"/>
              <w:jc w:val="both"/>
              <w:rPr>
                <w:b/>
                <w:bCs/>
              </w:rPr>
            </w:pPr>
            <w:r w:rsidRPr="0008557E">
              <w:rPr>
                <w:b/>
                <w:bCs/>
              </w:rPr>
              <w:t>Kurs</w:t>
            </w:r>
          </w:p>
        </w:tc>
        <w:tc>
          <w:tcPr>
            <w:tcW w:w="4670" w:type="dxa"/>
          </w:tcPr>
          <w:p w14:paraId="7617BBBE" w14:textId="77777777" w:rsidR="0008557E" w:rsidRDefault="00057AEC" w:rsidP="00B16F30">
            <w:pPr>
              <w:pStyle w:val="100-Deckblatt-Grundlage"/>
              <w:jc w:val="both"/>
            </w:pPr>
            <w:r>
              <w:t>WI20B</w:t>
            </w:r>
          </w:p>
          <w:p w14:paraId="5C22E8D4" w14:textId="7DF689F7" w:rsidR="0008557E" w:rsidRDefault="0008557E" w:rsidP="00B16F30">
            <w:pPr>
              <w:pStyle w:val="100-Deckblatt-Grundlage"/>
              <w:jc w:val="both"/>
            </w:pPr>
          </w:p>
        </w:tc>
      </w:tr>
      <w:tr w:rsidR="00CA1439" w14:paraId="4006BDA8" w14:textId="77777777" w:rsidTr="0008557E">
        <w:tc>
          <w:tcPr>
            <w:tcW w:w="4390" w:type="dxa"/>
          </w:tcPr>
          <w:p w14:paraId="5280C373" w14:textId="7F8A3121" w:rsidR="00CA1439" w:rsidRPr="0008557E" w:rsidRDefault="00CA1439" w:rsidP="00B16F30">
            <w:pPr>
              <w:pStyle w:val="100-Deckblatt-Grundlage"/>
              <w:jc w:val="both"/>
              <w:rPr>
                <w:b/>
                <w:bCs/>
              </w:rPr>
            </w:pPr>
            <w:r w:rsidRPr="0008557E">
              <w:rPr>
                <w:b/>
                <w:bCs/>
              </w:rPr>
              <w:t>Dozent</w:t>
            </w:r>
          </w:p>
        </w:tc>
        <w:tc>
          <w:tcPr>
            <w:tcW w:w="4670" w:type="dxa"/>
          </w:tcPr>
          <w:p w14:paraId="30D6EB1E" w14:textId="5D594DE9" w:rsidR="00CA1439" w:rsidRDefault="00C95B94" w:rsidP="00B16F30">
            <w:pPr>
              <w:pStyle w:val="100-Deckblatt-Grundlage"/>
              <w:jc w:val="both"/>
            </w:pPr>
            <w:r w:rsidRPr="00C95B94">
              <w:t>Dr. Michael Hartwig</w:t>
            </w:r>
          </w:p>
        </w:tc>
      </w:tr>
      <w:tr w:rsidR="00CA1439" w14:paraId="272E3A50" w14:textId="77777777" w:rsidTr="0008557E">
        <w:tc>
          <w:tcPr>
            <w:tcW w:w="4390" w:type="dxa"/>
          </w:tcPr>
          <w:p w14:paraId="5DA6B51D" w14:textId="77777777" w:rsidR="00CA1439" w:rsidRDefault="00CA1439" w:rsidP="00B16F30">
            <w:pPr>
              <w:pStyle w:val="100-Deckblatt-Grundlage"/>
              <w:jc w:val="both"/>
            </w:pPr>
          </w:p>
        </w:tc>
        <w:tc>
          <w:tcPr>
            <w:tcW w:w="4670" w:type="dxa"/>
          </w:tcPr>
          <w:p w14:paraId="5F7F06A1" w14:textId="77777777" w:rsidR="00CA1439" w:rsidRDefault="00CA1439" w:rsidP="00B16F30">
            <w:pPr>
              <w:pStyle w:val="100-Deckblatt-Grundlage"/>
              <w:jc w:val="both"/>
            </w:pPr>
          </w:p>
        </w:tc>
      </w:tr>
    </w:tbl>
    <w:p w14:paraId="23803A01" w14:textId="32A0B8C2" w:rsidR="00B16F30" w:rsidRDefault="00B16F30" w:rsidP="00B16F30">
      <w:pPr>
        <w:pStyle w:val="100-Deckblatt-Grundlage"/>
        <w:jc w:val="both"/>
      </w:pPr>
    </w:p>
    <w:p w14:paraId="5ADCC67D" w14:textId="77777777" w:rsidR="00CA1439" w:rsidRPr="00B16F30" w:rsidRDefault="00CA1439" w:rsidP="00B16F30">
      <w:pPr>
        <w:pStyle w:val="100-Deckblatt-Grundlage"/>
        <w:jc w:val="both"/>
      </w:pPr>
    </w:p>
    <w:p w14:paraId="6C113C78" w14:textId="77777777" w:rsidR="00C1132F" w:rsidRDefault="00C1132F" w:rsidP="007B6147">
      <w:pPr>
        <w:pStyle w:val="100-Deckblatt-Grundlage"/>
        <w:jc w:val="both"/>
        <w:sectPr w:rsidR="00C1132F" w:rsidSect="0068505B">
          <w:headerReference w:type="even" r:id="rId9"/>
          <w:headerReference w:type="first" r:id="rId10"/>
          <w:type w:val="oddPage"/>
          <w:pgSz w:w="11906" w:h="16838" w:code="9"/>
          <w:pgMar w:top="1418" w:right="1418" w:bottom="1418" w:left="1418" w:header="709" w:footer="709" w:gutter="0"/>
          <w:pgNumType w:fmt="upperRoman" w:start="1"/>
          <w:cols w:space="708"/>
          <w:docGrid w:linePitch="360"/>
        </w:sectPr>
      </w:pPr>
    </w:p>
    <w:p w14:paraId="7574D61C" w14:textId="77777777" w:rsidR="003E050F" w:rsidRDefault="00D22DB7" w:rsidP="00660903">
      <w:pPr>
        <w:pStyle w:val="100-berschrift-Ebene1-NichtinVerzeichnis"/>
        <w:spacing w:before="480"/>
      </w:pPr>
      <w:r>
        <w:lastRenderedPageBreak/>
        <w:t>Inhaltsverzeichnis</w:t>
      </w:r>
    </w:p>
    <w:p w14:paraId="58BDCE25" w14:textId="41DA9EFC" w:rsidR="000A3A5A" w:rsidRDefault="008772B2">
      <w:pPr>
        <w:pStyle w:val="Verzeichnis1"/>
        <w:rPr>
          <w:rFonts w:asciiTheme="minorHAnsi" w:eastAsiaTheme="minorEastAsia" w:hAnsiTheme="minorHAnsi"/>
          <w:b w:val="0"/>
          <w:sz w:val="22"/>
          <w:lang w:eastAsia="de-DE"/>
        </w:rPr>
      </w:pPr>
      <w:r>
        <w:fldChar w:fldCharType="begin"/>
      </w:r>
      <w:r>
        <w:instrText xml:space="preserve"> TOC \o "1-6" \h \z \u </w:instrText>
      </w:r>
      <w:r>
        <w:fldChar w:fldCharType="separate"/>
      </w:r>
      <w:hyperlink w:anchor="_Toc87200382" w:history="1">
        <w:r w:rsidR="000A3A5A" w:rsidRPr="007F66EF">
          <w:rPr>
            <w:rStyle w:val="Hyperlink"/>
          </w:rPr>
          <w:t>1</w:t>
        </w:r>
        <w:r w:rsidR="000A3A5A">
          <w:rPr>
            <w:rFonts w:asciiTheme="minorHAnsi" w:eastAsiaTheme="minorEastAsia" w:hAnsiTheme="minorHAnsi"/>
            <w:b w:val="0"/>
            <w:sz w:val="22"/>
            <w:lang w:eastAsia="de-DE"/>
          </w:rPr>
          <w:tab/>
        </w:r>
        <w:r w:rsidR="000A3A5A" w:rsidRPr="007F66EF">
          <w:rPr>
            <w:rStyle w:val="Hyperlink"/>
          </w:rPr>
          <w:t>Vision des Projekts</w:t>
        </w:r>
        <w:r w:rsidR="000A3A5A">
          <w:rPr>
            <w:webHidden/>
          </w:rPr>
          <w:tab/>
        </w:r>
        <w:r w:rsidR="000A3A5A">
          <w:rPr>
            <w:webHidden/>
          </w:rPr>
          <w:fldChar w:fldCharType="begin"/>
        </w:r>
        <w:r w:rsidR="000A3A5A">
          <w:rPr>
            <w:webHidden/>
          </w:rPr>
          <w:instrText xml:space="preserve"> PAGEREF _Toc87200382 \h </w:instrText>
        </w:r>
        <w:r w:rsidR="000A3A5A">
          <w:rPr>
            <w:webHidden/>
          </w:rPr>
        </w:r>
        <w:r w:rsidR="000A3A5A">
          <w:rPr>
            <w:webHidden/>
          </w:rPr>
          <w:fldChar w:fldCharType="separate"/>
        </w:r>
        <w:r w:rsidR="000A3A5A">
          <w:rPr>
            <w:webHidden/>
          </w:rPr>
          <w:t>1</w:t>
        </w:r>
        <w:r w:rsidR="000A3A5A">
          <w:rPr>
            <w:webHidden/>
          </w:rPr>
          <w:fldChar w:fldCharType="end"/>
        </w:r>
      </w:hyperlink>
    </w:p>
    <w:p w14:paraId="049A54E9" w14:textId="548B92B4" w:rsidR="000A3A5A" w:rsidRDefault="00960A5C">
      <w:pPr>
        <w:pStyle w:val="Verzeichnis1"/>
        <w:rPr>
          <w:rFonts w:asciiTheme="minorHAnsi" w:eastAsiaTheme="minorEastAsia" w:hAnsiTheme="minorHAnsi"/>
          <w:b w:val="0"/>
          <w:sz w:val="22"/>
          <w:lang w:eastAsia="de-DE"/>
        </w:rPr>
      </w:pPr>
      <w:hyperlink w:anchor="_Toc87200383" w:history="1">
        <w:r w:rsidR="000A3A5A" w:rsidRPr="007F66EF">
          <w:rPr>
            <w:rStyle w:val="Hyperlink"/>
          </w:rPr>
          <w:t>2</w:t>
        </w:r>
        <w:r w:rsidR="000A3A5A">
          <w:rPr>
            <w:rFonts w:asciiTheme="minorHAnsi" w:eastAsiaTheme="minorEastAsia" w:hAnsiTheme="minorHAnsi"/>
            <w:b w:val="0"/>
            <w:sz w:val="22"/>
            <w:lang w:eastAsia="de-DE"/>
          </w:rPr>
          <w:tab/>
        </w:r>
        <w:r w:rsidR="000A3A5A" w:rsidRPr="007F66EF">
          <w:rPr>
            <w:rStyle w:val="Hyperlink"/>
          </w:rPr>
          <w:t>Implementierung</w:t>
        </w:r>
        <w:r w:rsidR="000A3A5A">
          <w:rPr>
            <w:webHidden/>
          </w:rPr>
          <w:tab/>
        </w:r>
        <w:r w:rsidR="000A3A5A">
          <w:rPr>
            <w:webHidden/>
          </w:rPr>
          <w:fldChar w:fldCharType="begin"/>
        </w:r>
        <w:r w:rsidR="000A3A5A">
          <w:rPr>
            <w:webHidden/>
          </w:rPr>
          <w:instrText xml:space="preserve"> PAGEREF _Toc87200383 \h </w:instrText>
        </w:r>
        <w:r w:rsidR="000A3A5A">
          <w:rPr>
            <w:webHidden/>
          </w:rPr>
        </w:r>
        <w:r w:rsidR="000A3A5A">
          <w:rPr>
            <w:webHidden/>
          </w:rPr>
          <w:fldChar w:fldCharType="separate"/>
        </w:r>
        <w:r w:rsidR="000A3A5A">
          <w:rPr>
            <w:webHidden/>
          </w:rPr>
          <w:t>2</w:t>
        </w:r>
        <w:r w:rsidR="000A3A5A">
          <w:rPr>
            <w:webHidden/>
          </w:rPr>
          <w:fldChar w:fldCharType="end"/>
        </w:r>
      </w:hyperlink>
    </w:p>
    <w:p w14:paraId="2FB81E9A" w14:textId="7013942D" w:rsidR="000A3A5A" w:rsidRDefault="00960A5C">
      <w:pPr>
        <w:pStyle w:val="Verzeichnis2"/>
        <w:rPr>
          <w:rFonts w:asciiTheme="minorHAnsi" w:hAnsiTheme="minorHAnsi"/>
          <w:noProof/>
          <w:sz w:val="22"/>
        </w:rPr>
      </w:pPr>
      <w:hyperlink w:anchor="_Toc87200384" w:history="1">
        <w:r w:rsidR="000A3A5A" w:rsidRPr="007F66EF">
          <w:rPr>
            <w:rStyle w:val="Hyperlink"/>
            <w:noProof/>
          </w:rPr>
          <w:t>2.1</w:t>
        </w:r>
        <w:r w:rsidR="000A3A5A">
          <w:rPr>
            <w:rFonts w:asciiTheme="minorHAnsi" w:hAnsiTheme="minorHAnsi"/>
            <w:noProof/>
            <w:sz w:val="22"/>
          </w:rPr>
          <w:tab/>
        </w:r>
        <w:r w:rsidR="000A3A5A" w:rsidRPr="007F66EF">
          <w:rPr>
            <w:rStyle w:val="Hyperlink"/>
            <w:noProof/>
          </w:rPr>
          <w:t>Architekturdiagramm</w:t>
        </w:r>
        <w:r w:rsidR="000A3A5A">
          <w:rPr>
            <w:noProof/>
            <w:webHidden/>
          </w:rPr>
          <w:tab/>
        </w:r>
        <w:r w:rsidR="000A3A5A">
          <w:rPr>
            <w:noProof/>
            <w:webHidden/>
          </w:rPr>
          <w:fldChar w:fldCharType="begin"/>
        </w:r>
        <w:r w:rsidR="000A3A5A">
          <w:rPr>
            <w:noProof/>
            <w:webHidden/>
          </w:rPr>
          <w:instrText xml:space="preserve"> PAGEREF _Toc87200384 \h </w:instrText>
        </w:r>
        <w:r w:rsidR="000A3A5A">
          <w:rPr>
            <w:noProof/>
            <w:webHidden/>
          </w:rPr>
        </w:r>
        <w:r w:rsidR="000A3A5A">
          <w:rPr>
            <w:noProof/>
            <w:webHidden/>
          </w:rPr>
          <w:fldChar w:fldCharType="separate"/>
        </w:r>
        <w:r w:rsidR="000A3A5A">
          <w:rPr>
            <w:noProof/>
            <w:webHidden/>
          </w:rPr>
          <w:t>2</w:t>
        </w:r>
        <w:r w:rsidR="000A3A5A">
          <w:rPr>
            <w:noProof/>
            <w:webHidden/>
          </w:rPr>
          <w:fldChar w:fldCharType="end"/>
        </w:r>
      </w:hyperlink>
    </w:p>
    <w:p w14:paraId="457AB703" w14:textId="66E44DCB" w:rsidR="000A3A5A" w:rsidRDefault="00960A5C">
      <w:pPr>
        <w:pStyle w:val="Verzeichnis2"/>
        <w:rPr>
          <w:rFonts w:asciiTheme="minorHAnsi" w:hAnsiTheme="minorHAnsi"/>
          <w:noProof/>
          <w:sz w:val="22"/>
        </w:rPr>
      </w:pPr>
      <w:hyperlink w:anchor="_Toc87200385" w:history="1">
        <w:r w:rsidR="000A3A5A" w:rsidRPr="007F66EF">
          <w:rPr>
            <w:rStyle w:val="Hyperlink"/>
            <w:noProof/>
          </w:rPr>
          <w:t>2.2</w:t>
        </w:r>
        <w:r w:rsidR="000A3A5A">
          <w:rPr>
            <w:rFonts w:asciiTheme="minorHAnsi" w:hAnsiTheme="minorHAnsi"/>
            <w:noProof/>
            <w:sz w:val="22"/>
          </w:rPr>
          <w:tab/>
        </w:r>
        <w:r w:rsidR="000A3A5A" w:rsidRPr="007F66EF">
          <w:rPr>
            <w:rStyle w:val="Hyperlink"/>
            <w:noProof/>
          </w:rPr>
          <w:t>Use-Cases- Liste</w:t>
        </w:r>
        <w:r w:rsidR="000A3A5A">
          <w:rPr>
            <w:noProof/>
            <w:webHidden/>
          </w:rPr>
          <w:tab/>
        </w:r>
        <w:r w:rsidR="000A3A5A">
          <w:rPr>
            <w:noProof/>
            <w:webHidden/>
          </w:rPr>
          <w:fldChar w:fldCharType="begin"/>
        </w:r>
        <w:r w:rsidR="000A3A5A">
          <w:rPr>
            <w:noProof/>
            <w:webHidden/>
          </w:rPr>
          <w:instrText xml:space="preserve"> PAGEREF _Toc87200385 \h </w:instrText>
        </w:r>
        <w:r w:rsidR="000A3A5A">
          <w:rPr>
            <w:noProof/>
            <w:webHidden/>
          </w:rPr>
        </w:r>
        <w:r w:rsidR="000A3A5A">
          <w:rPr>
            <w:noProof/>
            <w:webHidden/>
          </w:rPr>
          <w:fldChar w:fldCharType="separate"/>
        </w:r>
        <w:r w:rsidR="000A3A5A">
          <w:rPr>
            <w:noProof/>
            <w:webHidden/>
          </w:rPr>
          <w:t>3</w:t>
        </w:r>
        <w:r w:rsidR="000A3A5A">
          <w:rPr>
            <w:noProof/>
            <w:webHidden/>
          </w:rPr>
          <w:fldChar w:fldCharType="end"/>
        </w:r>
      </w:hyperlink>
    </w:p>
    <w:p w14:paraId="0FCBC95B" w14:textId="2707B66D" w:rsidR="000A3A5A" w:rsidRDefault="00960A5C">
      <w:pPr>
        <w:pStyle w:val="Verzeichnis2"/>
        <w:rPr>
          <w:rFonts w:asciiTheme="minorHAnsi" w:hAnsiTheme="minorHAnsi"/>
          <w:noProof/>
          <w:sz w:val="22"/>
        </w:rPr>
      </w:pPr>
      <w:hyperlink w:anchor="_Toc87200386" w:history="1">
        <w:r w:rsidR="000A3A5A" w:rsidRPr="007F66EF">
          <w:rPr>
            <w:rStyle w:val="Hyperlink"/>
            <w:noProof/>
          </w:rPr>
          <w:t>2.3</w:t>
        </w:r>
        <w:r w:rsidR="000A3A5A">
          <w:rPr>
            <w:rFonts w:asciiTheme="minorHAnsi" w:hAnsiTheme="minorHAnsi"/>
            <w:noProof/>
            <w:sz w:val="22"/>
          </w:rPr>
          <w:tab/>
        </w:r>
        <w:r w:rsidR="000A3A5A" w:rsidRPr="007F66EF">
          <w:rPr>
            <w:rStyle w:val="Hyperlink"/>
            <w:noProof/>
          </w:rPr>
          <w:t>Use-Cases Diagramm</w:t>
        </w:r>
        <w:r w:rsidR="000A3A5A">
          <w:rPr>
            <w:noProof/>
            <w:webHidden/>
          </w:rPr>
          <w:tab/>
        </w:r>
        <w:r w:rsidR="000A3A5A">
          <w:rPr>
            <w:noProof/>
            <w:webHidden/>
          </w:rPr>
          <w:fldChar w:fldCharType="begin"/>
        </w:r>
        <w:r w:rsidR="000A3A5A">
          <w:rPr>
            <w:noProof/>
            <w:webHidden/>
          </w:rPr>
          <w:instrText xml:space="preserve"> PAGEREF _Toc87200386 \h </w:instrText>
        </w:r>
        <w:r w:rsidR="000A3A5A">
          <w:rPr>
            <w:noProof/>
            <w:webHidden/>
          </w:rPr>
        </w:r>
        <w:r w:rsidR="000A3A5A">
          <w:rPr>
            <w:noProof/>
            <w:webHidden/>
          </w:rPr>
          <w:fldChar w:fldCharType="separate"/>
        </w:r>
        <w:r w:rsidR="000A3A5A">
          <w:rPr>
            <w:noProof/>
            <w:webHidden/>
          </w:rPr>
          <w:t>4</w:t>
        </w:r>
        <w:r w:rsidR="000A3A5A">
          <w:rPr>
            <w:noProof/>
            <w:webHidden/>
          </w:rPr>
          <w:fldChar w:fldCharType="end"/>
        </w:r>
      </w:hyperlink>
    </w:p>
    <w:p w14:paraId="17F864AE" w14:textId="61E87EA9" w:rsidR="000A3A5A" w:rsidRDefault="00960A5C">
      <w:pPr>
        <w:pStyle w:val="Verzeichnis2"/>
        <w:rPr>
          <w:rFonts w:asciiTheme="minorHAnsi" w:hAnsiTheme="minorHAnsi"/>
          <w:noProof/>
          <w:sz w:val="22"/>
        </w:rPr>
      </w:pPr>
      <w:hyperlink w:anchor="_Toc87200387" w:history="1">
        <w:r w:rsidR="000A3A5A" w:rsidRPr="007F66EF">
          <w:rPr>
            <w:rStyle w:val="Hyperlink"/>
            <w:noProof/>
          </w:rPr>
          <w:t>2.4</w:t>
        </w:r>
        <w:r w:rsidR="000A3A5A">
          <w:rPr>
            <w:rFonts w:asciiTheme="minorHAnsi" w:hAnsiTheme="minorHAnsi"/>
            <w:noProof/>
            <w:sz w:val="22"/>
          </w:rPr>
          <w:tab/>
        </w:r>
        <w:r w:rsidR="000A3A5A" w:rsidRPr="007F66EF">
          <w:rPr>
            <w:rStyle w:val="Hyperlink"/>
            <w:noProof/>
          </w:rPr>
          <w:t>Nicht-funktionale Anforderungen</w:t>
        </w:r>
        <w:r w:rsidR="000A3A5A">
          <w:rPr>
            <w:noProof/>
            <w:webHidden/>
          </w:rPr>
          <w:tab/>
        </w:r>
        <w:r w:rsidR="000A3A5A">
          <w:rPr>
            <w:noProof/>
            <w:webHidden/>
          </w:rPr>
          <w:fldChar w:fldCharType="begin"/>
        </w:r>
        <w:r w:rsidR="000A3A5A">
          <w:rPr>
            <w:noProof/>
            <w:webHidden/>
          </w:rPr>
          <w:instrText xml:space="preserve"> PAGEREF _Toc87200387 \h </w:instrText>
        </w:r>
        <w:r w:rsidR="000A3A5A">
          <w:rPr>
            <w:noProof/>
            <w:webHidden/>
          </w:rPr>
        </w:r>
        <w:r w:rsidR="000A3A5A">
          <w:rPr>
            <w:noProof/>
            <w:webHidden/>
          </w:rPr>
          <w:fldChar w:fldCharType="separate"/>
        </w:r>
        <w:r w:rsidR="000A3A5A">
          <w:rPr>
            <w:noProof/>
            <w:webHidden/>
          </w:rPr>
          <w:t>5</w:t>
        </w:r>
        <w:r w:rsidR="000A3A5A">
          <w:rPr>
            <w:noProof/>
            <w:webHidden/>
          </w:rPr>
          <w:fldChar w:fldCharType="end"/>
        </w:r>
      </w:hyperlink>
    </w:p>
    <w:p w14:paraId="2F3B18AA" w14:textId="14596CF4" w:rsidR="000A3A5A" w:rsidRDefault="00960A5C">
      <w:pPr>
        <w:pStyle w:val="Verzeichnis2"/>
        <w:rPr>
          <w:rFonts w:asciiTheme="minorHAnsi" w:hAnsiTheme="minorHAnsi"/>
          <w:noProof/>
          <w:sz w:val="22"/>
        </w:rPr>
      </w:pPr>
      <w:hyperlink w:anchor="_Toc87200388" w:history="1">
        <w:r w:rsidR="000A3A5A" w:rsidRPr="007F66EF">
          <w:rPr>
            <w:rStyle w:val="Hyperlink"/>
            <w:noProof/>
          </w:rPr>
          <w:t>2.5</w:t>
        </w:r>
        <w:r w:rsidR="000A3A5A">
          <w:rPr>
            <w:rFonts w:asciiTheme="minorHAnsi" w:hAnsiTheme="minorHAnsi"/>
            <w:noProof/>
            <w:sz w:val="22"/>
          </w:rPr>
          <w:tab/>
        </w:r>
        <w:r w:rsidR="000A3A5A" w:rsidRPr="007F66EF">
          <w:rPr>
            <w:rStyle w:val="Hyperlink"/>
            <w:noProof/>
          </w:rPr>
          <w:t>API-Design</w:t>
        </w:r>
        <w:r w:rsidR="000A3A5A">
          <w:rPr>
            <w:noProof/>
            <w:webHidden/>
          </w:rPr>
          <w:tab/>
        </w:r>
        <w:r w:rsidR="000A3A5A">
          <w:rPr>
            <w:noProof/>
            <w:webHidden/>
          </w:rPr>
          <w:fldChar w:fldCharType="begin"/>
        </w:r>
        <w:r w:rsidR="000A3A5A">
          <w:rPr>
            <w:noProof/>
            <w:webHidden/>
          </w:rPr>
          <w:instrText xml:space="preserve"> PAGEREF _Toc87200388 \h </w:instrText>
        </w:r>
        <w:r w:rsidR="000A3A5A">
          <w:rPr>
            <w:noProof/>
            <w:webHidden/>
          </w:rPr>
        </w:r>
        <w:r w:rsidR="000A3A5A">
          <w:rPr>
            <w:noProof/>
            <w:webHidden/>
          </w:rPr>
          <w:fldChar w:fldCharType="separate"/>
        </w:r>
        <w:r w:rsidR="000A3A5A">
          <w:rPr>
            <w:noProof/>
            <w:webHidden/>
          </w:rPr>
          <w:t>7</w:t>
        </w:r>
        <w:r w:rsidR="000A3A5A">
          <w:rPr>
            <w:noProof/>
            <w:webHidden/>
          </w:rPr>
          <w:fldChar w:fldCharType="end"/>
        </w:r>
      </w:hyperlink>
    </w:p>
    <w:p w14:paraId="092E071B" w14:textId="7026F7D0" w:rsidR="000A3A5A" w:rsidRDefault="00960A5C">
      <w:pPr>
        <w:pStyle w:val="Verzeichnis2"/>
        <w:rPr>
          <w:rFonts w:asciiTheme="minorHAnsi" w:hAnsiTheme="minorHAnsi"/>
          <w:noProof/>
          <w:sz w:val="22"/>
        </w:rPr>
      </w:pPr>
      <w:hyperlink w:anchor="_Toc87200389" w:history="1">
        <w:r w:rsidR="000A3A5A" w:rsidRPr="007F66EF">
          <w:rPr>
            <w:rStyle w:val="Hyperlink"/>
            <w:noProof/>
          </w:rPr>
          <w:t>2.6</w:t>
        </w:r>
        <w:r w:rsidR="000A3A5A">
          <w:rPr>
            <w:rFonts w:asciiTheme="minorHAnsi" w:hAnsiTheme="minorHAnsi"/>
            <w:noProof/>
            <w:sz w:val="22"/>
          </w:rPr>
          <w:tab/>
        </w:r>
        <w:r w:rsidR="000A3A5A" w:rsidRPr="007F66EF">
          <w:rPr>
            <w:rStyle w:val="Hyperlink"/>
            <w:noProof/>
          </w:rPr>
          <w:t>Besonderheiten bei der Implementierung</w:t>
        </w:r>
        <w:r w:rsidR="000A3A5A">
          <w:rPr>
            <w:noProof/>
            <w:webHidden/>
          </w:rPr>
          <w:tab/>
        </w:r>
        <w:r w:rsidR="000A3A5A">
          <w:rPr>
            <w:noProof/>
            <w:webHidden/>
          </w:rPr>
          <w:fldChar w:fldCharType="begin"/>
        </w:r>
        <w:r w:rsidR="000A3A5A">
          <w:rPr>
            <w:noProof/>
            <w:webHidden/>
          </w:rPr>
          <w:instrText xml:space="preserve"> PAGEREF _Toc87200389 \h </w:instrText>
        </w:r>
        <w:r w:rsidR="000A3A5A">
          <w:rPr>
            <w:noProof/>
            <w:webHidden/>
          </w:rPr>
        </w:r>
        <w:r w:rsidR="000A3A5A">
          <w:rPr>
            <w:noProof/>
            <w:webHidden/>
          </w:rPr>
          <w:fldChar w:fldCharType="separate"/>
        </w:r>
        <w:r w:rsidR="000A3A5A">
          <w:rPr>
            <w:noProof/>
            <w:webHidden/>
          </w:rPr>
          <w:t>8</w:t>
        </w:r>
        <w:r w:rsidR="000A3A5A">
          <w:rPr>
            <w:noProof/>
            <w:webHidden/>
          </w:rPr>
          <w:fldChar w:fldCharType="end"/>
        </w:r>
      </w:hyperlink>
    </w:p>
    <w:p w14:paraId="45D34603" w14:textId="45C7DD2C" w:rsidR="000A3A5A" w:rsidRDefault="00960A5C">
      <w:pPr>
        <w:pStyle w:val="Verzeichnis1"/>
        <w:rPr>
          <w:rFonts w:asciiTheme="minorHAnsi" w:eastAsiaTheme="minorEastAsia" w:hAnsiTheme="minorHAnsi"/>
          <w:b w:val="0"/>
          <w:sz w:val="22"/>
          <w:lang w:eastAsia="de-DE"/>
        </w:rPr>
      </w:pPr>
      <w:hyperlink w:anchor="_Toc87200390" w:history="1">
        <w:r w:rsidR="000A3A5A" w:rsidRPr="007F66EF">
          <w:rPr>
            <w:rStyle w:val="Hyperlink"/>
          </w:rPr>
          <w:t>3</w:t>
        </w:r>
        <w:r w:rsidR="000A3A5A">
          <w:rPr>
            <w:rFonts w:asciiTheme="minorHAnsi" w:eastAsiaTheme="minorEastAsia" w:hAnsiTheme="minorHAnsi"/>
            <w:b w:val="0"/>
            <w:sz w:val="22"/>
            <w:lang w:eastAsia="de-DE"/>
          </w:rPr>
          <w:tab/>
        </w:r>
        <w:r w:rsidR="000A3A5A" w:rsidRPr="007F66EF">
          <w:rPr>
            <w:rStyle w:val="Hyperlink"/>
          </w:rPr>
          <w:t>Vorgehen</w:t>
        </w:r>
        <w:r w:rsidR="000A3A5A">
          <w:rPr>
            <w:webHidden/>
          </w:rPr>
          <w:tab/>
        </w:r>
        <w:r w:rsidR="000A3A5A">
          <w:rPr>
            <w:webHidden/>
          </w:rPr>
          <w:fldChar w:fldCharType="begin"/>
        </w:r>
        <w:r w:rsidR="000A3A5A">
          <w:rPr>
            <w:webHidden/>
          </w:rPr>
          <w:instrText xml:space="preserve"> PAGEREF _Toc87200390 \h </w:instrText>
        </w:r>
        <w:r w:rsidR="000A3A5A">
          <w:rPr>
            <w:webHidden/>
          </w:rPr>
        </w:r>
        <w:r w:rsidR="000A3A5A">
          <w:rPr>
            <w:webHidden/>
          </w:rPr>
          <w:fldChar w:fldCharType="separate"/>
        </w:r>
        <w:r w:rsidR="000A3A5A">
          <w:rPr>
            <w:webHidden/>
          </w:rPr>
          <w:t>9</w:t>
        </w:r>
        <w:r w:rsidR="000A3A5A">
          <w:rPr>
            <w:webHidden/>
          </w:rPr>
          <w:fldChar w:fldCharType="end"/>
        </w:r>
      </w:hyperlink>
    </w:p>
    <w:p w14:paraId="5531CB90" w14:textId="3E4CC729" w:rsidR="000A3A5A" w:rsidRDefault="00960A5C">
      <w:pPr>
        <w:pStyle w:val="Verzeichnis2"/>
        <w:rPr>
          <w:rFonts w:asciiTheme="minorHAnsi" w:hAnsiTheme="minorHAnsi"/>
          <w:noProof/>
          <w:sz w:val="22"/>
        </w:rPr>
      </w:pPr>
      <w:hyperlink w:anchor="_Toc87200391" w:history="1">
        <w:r w:rsidR="000A3A5A" w:rsidRPr="007F66EF">
          <w:rPr>
            <w:rStyle w:val="Hyperlink"/>
            <w:noProof/>
          </w:rPr>
          <w:t>3.1</w:t>
        </w:r>
        <w:r w:rsidR="000A3A5A">
          <w:rPr>
            <w:rFonts w:asciiTheme="minorHAnsi" w:hAnsiTheme="minorHAnsi"/>
            <w:noProof/>
            <w:sz w:val="22"/>
          </w:rPr>
          <w:tab/>
        </w:r>
        <w:r w:rsidR="000A3A5A" w:rsidRPr="007F66EF">
          <w:rPr>
            <w:rStyle w:val="Hyperlink"/>
            <w:noProof/>
          </w:rPr>
          <w:t>Zeitlicher Ablauf</w:t>
        </w:r>
        <w:r w:rsidR="000A3A5A">
          <w:rPr>
            <w:noProof/>
            <w:webHidden/>
          </w:rPr>
          <w:tab/>
        </w:r>
        <w:r w:rsidR="000A3A5A">
          <w:rPr>
            <w:noProof/>
            <w:webHidden/>
          </w:rPr>
          <w:fldChar w:fldCharType="begin"/>
        </w:r>
        <w:r w:rsidR="000A3A5A">
          <w:rPr>
            <w:noProof/>
            <w:webHidden/>
          </w:rPr>
          <w:instrText xml:space="preserve"> PAGEREF _Toc87200391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25B316B" w14:textId="60C7E85B" w:rsidR="000A3A5A" w:rsidRDefault="00960A5C">
      <w:pPr>
        <w:pStyle w:val="Verzeichnis2"/>
        <w:rPr>
          <w:rFonts w:asciiTheme="minorHAnsi" w:hAnsiTheme="minorHAnsi"/>
          <w:noProof/>
          <w:sz w:val="22"/>
        </w:rPr>
      </w:pPr>
      <w:hyperlink w:anchor="_Toc87200392" w:history="1">
        <w:r w:rsidR="000A3A5A" w:rsidRPr="007F66EF">
          <w:rPr>
            <w:rStyle w:val="Hyperlink"/>
            <w:noProof/>
          </w:rPr>
          <w:t>3.2</w:t>
        </w:r>
        <w:r w:rsidR="000A3A5A">
          <w:rPr>
            <w:rFonts w:asciiTheme="minorHAnsi" w:hAnsiTheme="minorHAnsi"/>
            <w:noProof/>
            <w:sz w:val="22"/>
          </w:rPr>
          <w:tab/>
        </w:r>
        <w:r w:rsidR="000A3A5A" w:rsidRPr="007F66EF">
          <w:rPr>
            <w:rStyle w:val="Hyperlink"/>
            <w:noProof/>
          </w:rPr>
          <w:t>Projektmanagement</w:t>
        </w:r>
        <w:r w:rsidR="000A3A5A">
          <w:rPr>
            <w:noProof/>
            <w:webHidden/>
          </w:rPr>
          <w:tab/>
        </w:r>
        <w:r w:rsidR="000A3A5A">
          <w:rPr>
            <w:noProof/>
            <w:webHidden/>
          </w:rPr>
          <w:fldChar w:fldCharType="begin"/>
        </w:r>
        <w:r w:rsidR="000A3A5A">
          <w:rPr>
            <w:noProof/>
            <w:webHidden/>
          </w:rPr>
          <w:instrText xml:space="preserve"> PAGEREF _Toc87200392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2F83DB78" w14:textId="1AFD24F2" w:rsidR="000A3A5A" w:rsidRDefault="00960A5C">
      <w:pPr>
        <w:pStyle w:val="Verzeichnis2"/>
        <w:rPr>
          <w:rFonts w:asciiTheme="minorHAnsi" w:hAnsiTheme="minorHAnsi"/>
          <w:noProof/>
          <w:sz w:val="22"/>
        </w:rPr>
      </w:pPr>
      <w:hyperlink w:anchor="_Toc87200393" w:history="1">
        <w:r w:rsidR="000A3A5A" w:rsidRPr="007F66EF">
          <w:rPr>
            <w:rStyle w:val="Hyperlink"/>
            <w:noProof/>
          </w:rPr>
          <w:t>3.3</w:t>
        </w:r>
        <w:r w:rsidR="000A3A5A">
          <w:rPr>
            <w:rFonts w:asciiTheme="minorHAnsi" w:hAnsiTheme="minorHAnsi"/>
            <w:noProof/>
            <w:sz w:val="22"/>
          </w:rPr>
          <w:tab/>
        </w:r>
        <w:r w:rsidR="000A3A5A" w:rsidRPr="007F66EF">
          <w:rPr>
            <w:rStyle w:val="Hyperlink"/>
            <w:noProof/>
          </w:rPr>
          <w:t>Aufgabenverteilung</w:t>
        </w:r>
        <w:r w:rsidR="000A3A5A">
          <w:rPr>
            <w:noProof/>
            <w:webHidden/>
          </w:rPr>
          <w:tab/>
        </w:r>
        <w:r w:rsidR="000A3A5A">
          <w:rPr>
            <w:noProof/>
            <w:webHidden/>
          </w:rPr>
          <w:fldChar w:fldCharType="begin"/>
        </w:r>
        <w:r w:rsidR="000A3A5A">
          <w:rPr>
            <w:noProof/>
            <w:webHidden/>
          </w:rPr>
          <w:instrText xml:space="preserve"> PAGEREF _Toc87200393 \h </w:instrText>
        </w:r>
        <w:r w:rsidR="000A3A5A">
          <w:rPr>
            <w:noProof/>
            <w:webHidden/>
          </w:rPr>
        </w:r>
        <w:r w:rsidR="000A3A5A">
          <w:rPr>
            <w:noProof/>
            <w:webHidden/>
          </w:rPr>
          <w:fldChar w:fldCharType="separate"/>
        </w:r>
        <w:r w:rsidR="000A3A5A">
          <w:rPr>
            <w:noProof/>
            <w:webHidden/>
          </w:rPr>
          <w:t>9</w:t>
        </w:r>
        <w:r w:rsidR="000A3A5A">
          <w:rPr>
            <w:noProof/>
            <w:webHidden/>
          </w:rPr>
          <w:fldChar w:fldCharType="end"/>
        </w:r>
      </w:hyperlink>
    </w:p>
    <w:p w14:paraId="70875F56" w14:textId="2A059B36" w:rsidR="000A3A5A" w:rsidRDefault="00960A5C">
      <w:pPr>
        <w:pStyle w:val="Verzeichnis2"/>
        <w:rPr>
          <w:rFonts w:asciiTheme="minorHAnsi" w:hAnsiTheme="minorHAnsi"/>
          <w:noProof/>
          <w:sz w:val="22"/>
        </w:rPr>
      </w:pPr>
      <w:hyperlink w:anchor="_Toc87200394" w:history="1">
        <w:r w:rsidR="000A3A5A" w:rsidRPr="007F66EF">
          <w:rPr>
            <w:rStyle w:val="Hyperlink"/>
            <w:noProof/>
          </w:rPr>
          <w:t>3.4</w:t>
        </w:r>
        <w:r w:rsidR="000A3A5A">
          <w:rPr>
            <w:rFonts w:asciiTheme="minorHAnsi" w:hAnsiTheme="minorHAnsi"/>
            <w:noProof/>
            <w:sz w:val="22"/>
          </w:rPr>
          <w:tab/>
        </w:r>
        <w:r w:rsidR="000A3A5A" w:rsidRPr="007F66EF">
          <w:rPr>
            <w:rStyle w:val="Hyperlink"/>
            <w:noProof/>
          </w:rPr>
          <w:t>Schwierigkeiten bei der Implementierung</w:t>
        </w:r>
        <w:r w:rsidR="000A3A5A">
          <w:rPr>
            <w:noProof/>
            <w:webHidden/>
          </w:rPr>
          <w:tab/>
        </w:r>
        <w:r w:rsidR="000A3A5A">
          <w:rPr>
            <w:noProof/>
            <w:webHidden/>
          </w:rPr>
          <w:fldChar w:fldCharType="begin"/>
        </w:r>
        <w:r w:rsidR="000A3A5A">
          <w:rPr>
            <w:noProof/>
            <w:webHidden/>
          </w:rPr>
          <w:instrText xml:space="preserve"> PAGEREF _Toc87200394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146150CB" w14:textId="5D33F456" w:rsidR="000A3A5A" w:rsidRDefault="00960A5C">
      <w:pPr>
        <w:pStyle w:val="Verzeichnis3"/>
        <w:rPr>
          <w:rFonts w:asciiTheme="minorHAnsi" w:eastAsiaTheme="minorEastAsia" w:hAnsiTheme="minorHAnsi"/>
          <w:noProof/>
          <w:sz w:val="22"/>
          <w:lang w:eastAsia="de-DE"/>
        </w:rPr>
      </w:pPr>
      <w:hyperlink w:anchor="_Toc87200395" w:history="1">
        <w:r w:rsidR="000A3A5A" w:rsidRPr="007F66EF">
          <w:rPr>
            <w:rStyle w:val="Hyperlink"/>
            <w:noProof/>
          </w:rPr>
          <w:t>3.4.1</w:t>
        </w:r>
        <w:r w:rsidR="000A3A5A">
          <w:rPr>
            <w:rFonts w:asciiTheme="minorHAnsi" w:eastAsiaTheme="minorEastAsia" w:hAnsiTheme="minorHAnsi"/>
            <w:noProof/>
            <w:sz w:val="22"/>
            <w:lang w:eastAsia="de-DE"/>
          </w:rPr>
          <w:tab/>
        </w:r>
        <w:r w:rsidR="000A3A5A" w:rsidRPr="007F66EF">
          <w:rPr>
            <w:rStyle w:val="Hyperlink"/>
            <w:noProof/>
          </w:rPr>
          <w:t>Back-End</w:t>
        </w:r>
        <w:r w:rsidR="000A3A5A">
          <w:rPr>
            <w:noProof/>
            <w:webHidden/>
          </w:rPr>
          <w:tab/>
        </w:r>
        <w:r w:rsidR="000A3A5A">
          <w:rPr>
            <w:noProof/>
            <w:webHidden/>
          </w:rPr>
          <w:fldChar w:fldCharType="begin"/>
        </w:r>
        <w:r w:rsidR="000A3A5A">
          <w:rPr>
            <w:noProof/>
            <w:webHidden/>
          </w:rPr>
          <w:instrText xml:space="preserve"> PAGEREF _Toc87200395 \h </w:instrText>
        </w:r>
        <w:r w:rsidR="000A3A5A">
          <w:rPr>
            <w:noProof/>
            <w:webHidden/>
          </w:rPr>
        </w:r>
        <w:r w:rsidR="000A3A5A">
          <w:rPr>
            <w:noProof/>
            <w:webHidden/>
          </w:rPr>
          <w:fldChar w:fldCharType="separate"/>
        </w:r>
        <w:r w:rsidR="000A3A5A">
          <w:rPr>
            <w:noProof/>
            <w:webHidden/>
          </w:rPr>
          <w:t>10</w:t>
        </w:r>
        <w:r w:rsidR="000A3A5A">
          <w:rPr>
            <w:noProof/>
            <w:webHidden/>
          </w:rPr>
          <w:fldChar w:fldCharType="end"/>
        </w:r>
      </w:hyperlink>
    </w:p>
    <w:p w14:paraId="74653A9C" w14:textId="69E3C801" w:rsidR="000A3A5A" w:rsidRDefault="00960A5C">
      <w:pPr>
        <w:pStyle w:val="Verzeichnis3"/>
        <w:rPr>
          <w:rFonts w:asciiTheme="minorHAnsi" w:eastAsiaTheme="minorEastAsia" w:hAnsiTheme="minorHAnsi"/>
          <w:noProof/>
          <w:sz w:val="22"/>
          <w:lang w:eastAsia="de-DE"/>
        </w:rPr>
      </w:pPr>
      <w:hyperlink w:anchor="_Toc87200396" w:history="1">
        <w:r w:rsidR="000A3A5A" w:rsidRPr="007F66EF">
          <w:rPr>
            <w:rStyle w:val="Hyperlink"/>
            <w:noProof/>
          </w:rPr>
          <w:t>3.4.2</w:t>
        </w:r>
        <w:r w:rsidR="000A3A5A">
          <w:rPr>
            <w:rFonts w:asciiTheme="minorHAnsi" w:eastAsiaTheme="minorEastAsia" w:hAnsiTheme="minorHAnsi"/>
            <w:noProof/>
            <w:sz w:val="22"/>
            <w:lang w:eastAsia="de-DE"/>
          </w:rPr>
          <w:tab/>
        </w:r>
        <w:r w:rsidR="000A3A5A" w:rsidRPr="007F66EF">
          <w:rPr>
            <w:rStyle w:val="Hyperlink"/>
            <w:noProof/>
          </w:rPr>
          <w:t>Front-End</w:t>
        </w:r>
        <w:r w:rsidR="000A3A5A">
          <w:rPr>
            <w:noProof/>
            <w:webHidden/>
          </w:rPr>
          <w:tab/>
        </w:r>
        <w:r w:rsidR="000A3A5A">
          <w:rPr>
            <w:noProof/>
            <w:webHidden/>
          </w:rPr>
          <w:fldChar w:fldCharType="begin"/>
        </w:r>
        <w:r w:rsidR="000A3A5A">
          <w:rPr>
            <w:noProof/>
            <w:webHidden/>
          </w:rPr>
          <w:instrText xml:space="preserve"> PAGEREF _Toc87200396 \h </w:instrText>
        </w:r>
        <w:r w:rsidR="000A3A5A">
          <w:rPr>
            <w:noProof/>
            <w:webHidden/>
          </w:rPr>
        </w:r>
        <w:r w:rsidR="000A3A5A">
          <w:rPr>
            <w:noProof/>
            <w:webHidden/>
          </w:rPr>
          <w:fldChar w:fldCharType="separate"/>
        </w:r>
        <w:r w:rsidR="000A3A5A">
          <w:rPr>
            <w:noProof/>
            <w:webHidden/>
          </w:rPr>
          <w:t>13</w:t>
        </w:r>
        <w:r w:rsidR="000A3A5A">
          <w:rPr>
            <w:noProof/>
            <w:webHidden/>
          </w:rPr>
          <w:fldChar w:fldCharType="end"/>
        </w:r>
      </w:hyperlink>
    </w:p>
    <w:p w14:paraId="6A865BB8" w14:textId="2538D76C" w:rsidR="000A3A5A" w:rsidRDefault="00960A5C">
      <w:pPr>
        <w:pStyle w:val="Verzeichnis2"/>
        <w:rPr>
          <w:rFonts w:asciiTheme="minorHAnsi" w:hAnsiTheme="minorHAnsi"/>
          <w:noProof/>
          <w:sz w:val="22"/>
        </w:rPr>
      </w:pPr>
      <w:hyperlink w:anchor="_Toc87200397" w:history="1">
        <w:r w:rsidR="000A3A5A" w:rsidRPr="007F66EF">
          <w:rPr>
            <w:rStyle w:val="Hyperlink"/>
            <w:noProof/>
          </w:rPr>
          <w:t>3.5</w:t>
        </w:r>
        <w:r w:rsidR="000A3A5A">
          <w:rPr>
            <w:rFonts w:asciiTheme="minorHAnsi" w:hAnsiTheme="minorHAnsi"/>
            <w:noProof/>
            <w:sz w:val="22"/>
          </w:rPr>
          <w:tab/>
        </w:r>
        <w:r w:rsidR="000A3A5A" w:rsidRPr="007F66EF">
          <w:rPr>
            <w:rStyle w:val="Hyperlink"/>
            <w:noProof/>
          </w:rPr>
          <w:t>Literatur/Quellen die verwendet wurden</w:t>
        </w:r>
        <w:r w:rsidR="000A3A5A">
          <w:rPr>
            <w:noProof/>
            <w:webHidden/>
          </w:rPr>
          <w:tab/>
        </w:r>
        <w:r w:rsidR="000A3A5A">
          <w:rPr>
            <w:noProof/>
            <w:webHidden/>
          </w:rPr>
          <w:fldChar w:fldCharType="begin"/>
        </w:r>
        <w:r w:rsidR="000A3A5A">
          <w:rPr>
            <w:noProof/>
            <w:webHidden/>
          </w:rPr>
          <w:instrText xml:space="preserve"> PAGEREF _Toc87200397 \h </w:instrText>
        </w:r>
        <w:r w:rsidR="000A3A5A">
          <w:rPr>
            <w:noProof/>
            <w:webHidden/>
          </w:rPr>
        </w:r>
        <w:r w:rsidR="000A3A5A">
          <w:rPr>
            <w:noProof/>
            <w:webHidden/>
          </w:rPr>
          <w:fldChar w:fldCharType="separate"/>
        </w:r>
        <w:r w:rsidR="000A3A5A">
          <w:rPr>
            <w:noProof/>
            <w:webHidden/>
          </w:rPr>
          <w:t>14</w:t>
        </w:r>
        <w:r w:rsidR="000A3A5A">
          <w:rPr>
            <w:noProof/>
            <w:webHidden/>
          </w:rPr>
          <w:fldChar w:fldCharType="end"/>
        </w:r>
      </w:hyperlink>
    </w:p>
    <w:p w14:paraId="3F799529" w14:textId="1BFE365B" w:rsidR="000A3A5A" w:rsidRDefault="00960A5C">
      <w:pPr>
        <w:pStyle w:val="Verzeichnis1"/>
        <w:rPr>
          <w:rFonts w:asciiTheme="minorHAnsi" w:eastAsiaTheme="minorEastAsia" w:hAnsiTheme="minorHAnsi"/>
          <w:b w:val="0"/>
          <w:sz w:val="22"/>
          <w:lang w:eastAsia="de-DE"/>
        </w:rPr>
      </w:pPr>
      <w:hyperlink w:anchor="_Toc87200398" w:history="1">
        <w:r w:rsidR="000A3A5A" w:rsidRPr="007F66EF">
          <w:rPr>
            <w:rStyle w:val="Hyperlink"/>
          </w:rPr>
          <w:t>4</w:t>
        </w:r>
        <w:r w:rsidR="000A3A5A">
          <w:rPr>
            <w:rFonts w:asciiTheme="minorHAnsi" w:eastAsiaTheme="minorEastAsia" w:hAnsiTheme="minorHAnsi"/>
            <w:b w:val="0"/>
            <w:sz w:val="22"/>
            <w:lang w:eastAsia="de-DE"/>
          </w:rPr>
          <w:tab/>
        </w:r>
        <w:r w:rsidR="000A3A5A" w:rsidRPr="007F66EF">
          <w:rPr>
            <w:rStyle w:val="Hyperlink"/>
          </w:rPr>
          <w:t>Wissenschaftliche Reflexion</w:t>
        </w:r>
        <w:r w:rsidR="000A3A5A">
          <w:rPr>
            <w:webHidden/>
          </w:rPr>
          <w:tab/>
        </w:r>
        <w:r w:rsidR="000A3A5A">
          <w:rPr>
            <w:webHidden/>
          </w:rPr>
          <w:fldChar w:fldCharType="begin"/>
        </w:r>
        <w:r w:rsidR="000A3A5A">
          <w:rPr>
            <w:webHidden/>
          </w:rPr>
          <w:instrText xml:space="preserve"> PAGEREF _Toc87200398 \h </w:instrText>
        </w:r>
        <w:r w:rsidR="000A3A5A">
          <w:rPr>
            <w:webHidden/>
          </w:rPr>
        </w:r>
        <w:r w:rsidR="000A3A5A">
          <w:rPr>
            <w:webHidden/>
          </w:rPr>
          <w:fldChar w:fldCharType="separate"/>
        </w:r>
        <w:r w:rsidR="000A3A5A">
          <w:rPr>
            <w:webHidden/>
          </w:rPr>
          <w:t>15</w:t>
        </w:r>
        <w:r w:rsidR="000A3A5A">
          <w:rPr>
            <w:webHidden/>
          </w:rPr>
          <w:fldChar w:fldCharType="end"/>
        </w:r>
      </w:hyperlink>
    </w:p>
    <w:p w14:paraId="365C0E47" w14:textId="1CFC86D8" w:rsidR="000A3A5A" w:rsidRDefault="00960A5C">
      <w:pPr>
        <w:pStyle w:val="Verzeichnis2"/>
        <w:rPr>
          <w:rFonts w:asciiTheme="minorHAnsi" w:hAnsiTheme="minorHAnsi"/>
          <w:noProof/>
          <w:sz w:val="22"/>
        </w:rPr>
      </w:pPr>
      <w:hyperlink w:anchor="_Toc87200399" w:history="1">
        <w:r w:rsidR="000A3A5A" w:rsidRPr="007F66EF">
          <w:rPr>
            <w:rStyle w:val="Hyperlink"/>
            <w:noProof/>
          </w:rPr>
          <w:t>4.1</w:t>
        </w:r>
        <w:r w:rsidR="000A3A5A">
          <w:rPr>
            <w:rFonts w:asciiTheme="minorHAnsi" w:hAnsiTheme="minorHAnsi"/>
            <w:noProof/>
            <w:sz w:val="22"/>
          </w:rPr>
          <w:tab/>
        </w:r>
        <w:r w:rsidR="000A3A5A" w:rsidRPr="007F66EF">
          <w:rPr>
            <w:rStyle w:val="Hyperlink"/>
            <w:noProof/>
          </w:rPr>
          <w:t>Damien Arriens</w:t>
        </w:r>
        <w:r w:rsidR="000A3A5A">
          <w:rPr>
            <w:noProof/>
            <w:webHidden/>
          </w:rPr>
          <w:tab/>
        </w:r>
        <w:r w:rsidR="000A3A5A">
          <w:rPr>
            <w:noProof/>
            <w:webHidden/>
          </w:rPr>
          <w:fldChar w:fldCharType="begin"/>
        </w:r>
        <w:r w:rsidR="000A3A5A">
          <w:rPr>
            <w:noProof/>
            <w:webHidden/>
          </w:rPr>
          <w:instrText xml:space="preserve"> PAGEREF _Toc87200399 \h </w:instrText>
        </w:r>
        <w:r w:rsidR="000A3A5A">
          <w:rPr>
            <w:noProof/>
            <w:webHidden/>
          </w:rPr>
        </w:r>
        <w:r w:rsidR="000A3A5A">
          <w:rPr>
            <w:noProof/>
            <w:webHidden/>
          </w:rPr>
          <w:fldChar w:fldCharType="separate"/>
        </w:r>
        <w:r w:rsidR="000A3A5A">
          <w:rPr>
            <w:noProof/>
            <w:webHidden/>
          </w:rPr>
          <w:t>15</w:t>
        </w:r>
        <w:r w:rsidR="000A3A5A">
          <w:rPr>
            <w:noProof/>
            <w:webHidden/>
          </w:rPr>
          <w:fldChar w:fldCharType="end"/>
        </w:r>
      </w:hyperlink>
    </w:p>
    <w:p w14:paraId="049C7F1B" w14:textId="1514F7D4" w:rsidR="000A3A5A" w:rsidRDefault="00960A5C">
      <w:pPr>
        <w:pStyle w:val="Verzeichnis2"/>
        <w:rPr>
          <w:rFonts w:asciiTheme="minorHAnsi" w:hAnsiTheme="minorHAnsi"/>
          <w:noProof/>
          <w:sz w:val="22"/>
        </w:rPr>
      </w:pPr>
      <w:hyperlink w:anchor="_Toc87200400" w:history="1">
        <w:r w:rsidR="000A3A5A" w:rsidRPr="007F66EF">
          <w:rPr>
            <w:rStyle w:val="Hyperlink"/>
            <w:noProof/>
          </w:rPr>
          <w:t>4.2</w:t>
        </w:r>
        <w:r w:rsidR="000A3A5A">
          <w:rPr>
            <w:rFonts w:asciiTheme="minorHAnsi" w:hAnsiTheme="minorHAnsi"/>
            <w:noProof/>
            <w:sz w:val="22"/>
          </w:rPr>
          <w:tab/>
        </w:r>
        <w:r w:rsidR="000A3A5A" w:rsidRPr="007F66EF">
          <w:rPr>
            <w:rStyle w:val="Hyperlink"/>
            <w:noProof/>
          </w:rPr>
          <w:t>Daniel Boger</w:t>
        </w:r>
        <w:r w:rsidR="000A3A5A">
          <w:rPr>
            <w:noProof/>
            <w:webHidden/>
          </w:rPr>
          <w:tab/>
        </w:r>
        <w:r w:rsidR="000A3A5A">
          <w:rPr>
            <w:noProof/>
            <w:webHidden/>
          </w:rPr>
          <w:fldChar w:fldCharType="begin"/>
        </w:r>
        <w:r w:rsidR="000A3A5A">
          <w:rPr>
            <w:noProof/>
            <w:webHidden/>
          </w:rPr>
          <w:instrText xml:space="preserve"> PAGEREF _Toc87200400 \h </w:instrText>
        </w:r>
        <w:r w:rsidR="000A3A5A">
          <w:rPr>
            <w:noProof/>
            <w:webHidden/>
          </w:rPr>
        </w:r>
        <w:r w:rsidR="000A3A5A">
          <w:rPr>
            <w:noProof/>
            <w:webHidden/>
          </w:rPr>
          <w:fldChar w:fldCharType="separate"/>
        </w:r>
        <w:r w:rsidR="000A3A5A">
          <w:rPr>
            <w:noProof/>
            <w:webHidden/>
          </w:rPr>
          <w:t>16</w:t>
        </w:r>
        <w:r w:rsidR="000A3A5A">
          <w:rPr>
            <w:noProof/>
            <w:webHidden/>
          </w:rPr>
          <w:fldChar w:fldCharType="end"/>
        </w:r>
      </w:hyperlink>
    </w:p>
    <w:p w14:paraId="02C4E2F6" w14:textId="65F41309" w:rsidR="000A3A5A" w:rsidRDefault="00960A5C">
      <w:pPr>
        <w:pStyle w:val="Verzeichnis2"/>
        <w:rPr>
          <w:rFonts w:asciiTheme="minorHAnsi" w:hAnsiTheme="minorHAnsi"/>
          <w:noProof/>
          <w:sz w:val="22"/>
        </w:rPr>
      </w:pPr>
      <w:hyperlink w:anchor="_Toc87200401" w:history="1">
        <w:r w:rsidR="000A3A5A" w:rsidRPr="007F66EF">
          <w:rPr>
            <w:rStyle w:val="Hyperlink"/>
            <w:noProof/>
          </w:rPr>
          <w:t>4.3</w:t>
        </w:r>
        <w:r w:rsidR="000A3A5A">
          <w:rPr>
            <w:rFonts w:asciiTheme="minorHAnsi" w:hAnsiTheme="minorHAnsi"/>
            <w:noProof/>
            <w:sz w:val="22"/>
          </w:rPr>
          <w:tab/>
        </w:r>
        <w:r w:rsidR="000A3A5A" w:rsidRPr="007F66EF">
          <w:rPr>
            <w:rStyle w:val="Hyperlink"/>
            <w:noProof/>
          </w:rPr>
          <w:t>Fabian Qarqur</w:t>
        </w:r>
        <w:r w:rsidR="000A3A5A">
          <w:rPr>
            <w:noProof/>
            <w:webHidden/>
          </w:rPr>
          <w:tab/>
        </w:r>
        <w:r w:rsidR="000A3A5A">
          <w:rPr>
            <w:noProof/>
            <w:webHidden/>
          </w:rPr>
          <w:fldChar w:fldCharType="begin"/>
        </w:r>
        <w:r w:rsidR="000A3A5A">
          <w:rPr>
            <w:noProof/>
            <w:webHidden/>
          </w:rPr>
          <w:instrText xml:space="preserve"> PAGEREF _Toc87200401 \h </w:instrText>
        </w:r>
        <w:r w:rsidR="000A3A5A">
          <w:rPr>
            <w:noProof/>
            <w:webHidden/>
          </w:rPr>
        </w:r>
        <w:r w:rsidR="000A3A5A">
          <w:rPr>
            <w:noProof/>
            <w:webHidden/>
          </w:rPr>
          <w:fldChar w:fldCharType="separate"/>
        </w:r>
        <w:r w:rsidR="000A3A5A">
          <w:rPr>
            <w:noProof/>
            <w:webHidden/>
          </w:rPr>
          <w:t>18</w:t>
        </w:r>
        <w:r w:rsidR="000A3A5A">
          <w:rPr>
            <w:noProof/>
            <w:webHidden/>
          </w:rPr>
          <w:fldChar w:fldCharType="end"/>
        </w:r>
      </w:hyperlink>
    </w:p>
    <w:p w14:paraId="5643BB07" w14:textId="028A4A47" w:rsidR="000A3A5A" w:rsidRDefault="00960A5C">
      <w:pPr>
        <w:pStyle w:val="Verzeichnis2"/>
        <w:rPr>
          <w:rFonts w:asciiTheme="minorHAnsi" w:hAnsiTheme="minorHAnsi"/>
          <w:noProof/>
          <w:sz w:val="22"/>
        </w:rPr>
      </w:pPr>
      <w:hyperlink w:anchor="_Toc87200402" w:history="1">
        <w:r w:rsidR="000A3A5A" w:rsidRPr="007F66EF">
          <w:rPr>
            <w:rStyle w:val="Hyperlink"/>
            <w:noProof/>
          </w:rPr>
          <w:t>4.4</w:t>
        </w:r>
        <w:r w:rsidR="000A3A5A">
          <w:rPr>
            <w:rFonts w:asciiTheme="minorHAnsi" w:hAnsiTheme="minorHAnsi"/>
            <w:noProof/>
            <w:sz w:val="22"/>
          </w:rPr>
          <w:tab/>
        </w:r>
        <w:r w:rsidR="000A3A5A" w:rsidRPr="007F66EF">
          <w:rPr>
            <w:rStyle w:val="Hyperlink"/>
            <w:noProof/>
          </w:rPr>
          <w:t>Julian Stipovic</w:t>
        </w:r>
        <w:r w:rsidR="000A3A5A">
          <w:rPr>
            <w:noProof/>
            <w:webHidden/>
          </w:rPr>
          <w:tab/>
        </w:r>
        <w:r w:rsidR="000A3A5A">
          <w:rPr>
            <w:noProof/>
            <w:webHidden/>
          </w:rPr>
          <w:fldChar w:fldCharType="begin"/>
        </w:r>
        <w:r w:rsidR="000A3A5A">
          <w:rPr>
            <w:noProof/>
            <w:webHidden/>
          </w:rPr>
          <w:instrText xml:space="preserve"> PAGEREF _Toc87200402 \h </w:instrText>
        </w:r>
        <w:r w:rsidR="000A3A5A">
          <w:rPr>
            <w:noProof/>
            <w:webHidden/>
          </w:rPr>
        </w:r>
        <w:r w:rsidR="000A3A5A">
          <w:rPr>
            <w:noProof/>
            <w:webHidden/>
          </w:rPr>
          <w:fldChar w:fldCharType="separate"/>
        </w:r>
        <w:r w:rsidR="000A3A5A">
          <w:rPr>
            <w:noProof/>
            <w:webHidden/>
          </w:rPr>
          <w:t>20</w:t>
        </w:r>
        <w:r w:rsidR="000A3A5A">
          <w:rPr>
            <w:noProof/>
            <w:webHidden/>
          </w:rPr>
          <w:fldChar w:fldCharType="end"/>
        </w:r>
      </w:hyperlink>
    </w:p>
    <w:p w14:paraId="11D43B2A" w14:textId="7F6AD634" w:rsidR="006433C9" w:rsidRDefault="008772B2" w:rsidP="00641330">
      <w:pPr>
        <w:pStyle w:val="Verzeichnis2"/>
        <w:rPr>
          <w:noProof/>
        </w:rPr>
        <w:sectPr w:rsidR="006433C9" w:rsidSect="00DB7329">
          <w:headerReference w:type="even" r:id="rId11"/>
          <w:headerReference w:type="default" r:id="rId12"/>
          <w:headerReference w:type="first" r:id="rId13"/>
          <w:footerReference w:type="first" r:id="rId14"/>
          <w:type w:val="oddPage"/>
          <w:pgSz w:w="11906" w:h="16838" w:code="9"/>
          <w:pgMar w:top="1418" w:right="1418" w:bottom="1418" w:left="1418" w:header="709" w:footer="709" w:gutter="0"/>
          <w:pgNumType w:fmt="upperRoman" w:start="1"/>
          <w:cols w:space="708"/>
          <w:docGrid w:linePitch="360"/>
        </w:sectPr>
      </w:pPr>
      <w:r>
        <w:rPr>
          <w:noProof/>
        </w:rPr>
        <w:fldChar w:fldCharType="end"/>
      </w:r>
    </w:p>
    <w:p w14:paraId="4DCE929C" w14:textId="3A76B26C" w:rsidR="0053319C" w:rsidRPr="00386C4A" w:rsidRDefault="00A93B59" w:rsidP="00456020">
      <w:pPr>
        <w:pStyle w:val="berschrift1"/>
        <w:spacing w:before="480"/>
      </w:pPr>
      <w:bookmarkStart w:id="1" w:name="_Toc87200382"/>
      <w:r>
        <w:lastRenderedPageBreak/>
        <w:t>Vision des Projekts</w:t>
      </w:r>
      <w:bookmarkEnd w:id="1"/>
    </w:p>
    <w:p w14:paraId="4F745780" w14:textId="77777777" w:rsidR="00634C15" w:rsidRPr="00634C15" w:rsidRDefault="00634C15" w:rsidP="00634C15">
      <w:pPr>
        <w:pStyle w:val="100-Absatz-Standard-Nach24Pt"/>
        <w:rPr>
          <w:lang w:val="de-DE"/>
        </w:rPr>
      </w:pPr>
      <w:r w:rsidRPr="00634C15">
        <w:rPr>
          <w:lang w:val="de-DE"/>
        </w:rPr>
        <w:t>Ein allzeit bekanntes Problem: man möchte nur kurz in den Supermarkt, um eine Kleinigkeit zu kaufen und schon wieder sind die Artikel in anderen Regalen aufgestellt. Nach vergeblichem Suchen fragt man den Mitarbeiter und dieser antwortet, dass der Artikel bereits ausverkauft ist. Verärgert muss man in Google Maps nach der nächstliegenden Filiale suchen. Das Abenteuer beginnt erneut.</w:t>
      </w:r>
    </w:p>
    <w:p w14:paraId="3D4D975A" w14:textId="77777777" w:rsidR="00634C15" w:rsidRPr="00634C15" w:rsidRDefault="00634C15" w:rsidP="00634C15">
      <w:pPr>
        <w:pStyle w:val="100-Absatz-Standard-Nach24Pt"/>
        <w:rPr>
          <w:lang w:val="de-DE"/>
        </w:rPr>
      </w:pPr>
      <w:proofErr w:type="spellStart"/>
      <w:r w:rsidRPr="00634C15">
        <w:rPr>
          <w:lang w:val="de-DE"/>
        </w:rPr>
        <w:t>Product</w:t>
      </w:r>
      <w:proofErr w:type="spellEnd"/>
      <w:r w:rsidRPr="00634C15">
        <w:rPr>
          <w:lang w:val="de-DE"/>
        </w:rPr>
        <w:t xml:space="preserve"> Navigator behebt das Problem. Die Software zeigt dem Benutzer ausgehend von seinem aktuellen Standort die nächstliegende Filiale, in der das Produkt zur Verfügung steht. Der Benutzer kann die Filiale auswählen und erhält den Standort auf Google Maps angezeigt. Bei der Auswahl des Produkts, welches benötigt wird, erhält der Nutzer in der Software den Standort. Hierbei markiert </w:t>
      </w:r>
      <w:proofErr w:type="spellStart"/>
      <w:r w:rsidRPr="00634C15">
        <w:rPr>
          <w:lang w:val="de-DE"/>
        </w:rPr>
        <w:t>Product</w:t>
      </w:r>
      <w:proofErr w:type="spellEnd"/>
      <w:r w:rsidRPr="00634C15">
        <w:rPr>
          <w:lang w:val="de-DE"/>
        </w:rPr>
        <w:t xml:space="preserve"> Navigator auf einem Filialplan das entsprechende Regal in welchem sich der Artikel befindet.</w:t>
      </w:r>
    </w:p>
    <w:p w14:paraId="64B426F8" w14:textId="77777777" w:rsidR="00634C15" w:rsidRPr="00634C15" w:rsidRDefault="00634C15" w:rsidP="00634C15">
      <w:pPr>
        <w:pStyle w:val="100-Absatz-Standard-Nach24Pt"/>
        <w:rPr>
          <w:lang w:val="de-DE"/>
        </w:rPr>
      </w:pPr>
      <w:r w:rsidRPr="00634C15">
        <w:rPr>
          <w:lang w:val="de-DE"/>
        </w:rPr>
        <w:t xml:space="preserve">Außerdem stellt </w:t>
      </w:r>
      <w:proofErr w:type="spellStart"/>
      <w:r w:rsidRPr="00634C15">
        <w:rPr>
          <w:lang w:val="de-DE"/>
        </w:rPr>
        <w:t>Product</w:t>
      </w:r>
      <w:proofErr w:type="spellEnd"/>
      <w:r w:rsidRPr="00634C15">
        <w:rPr>
          <w:lang w:val="de-DE"/>
        </w:rPr>
        <w:t xml:space="preserve"> Navigator dem Nutzer eine Auswahl an Alternativen, falls das Produkt nicht in der entsprechenden Filiale zur Verfügung steht. Die Software zeigt gleiche Produkt in einer anderen Marke oder eine andere Filiale, in der das Produkt zur Verfügung steht. Außerdem werden die verschiedenen Angebote der entsprechenden Filiale angezeigt. Ein weiteres Feature ist die Integration von Alexa. Der Nutzer kann Alexa fragen, in welcher Filiale das Produkt zu Verfügung steht und erhält eine Antwort.</w:t>
      </w:r>
    </w:p>
    <w:p w14:paraId="519BF66B" w14:textId="76A7BD7C" w:rsidR="00AD5135" w:rsidRPr="00A93B59" w:rsidRDefault="00634C15" w:rsidP="00A93B59">
      <w:pPr>
        <w:pStyle w:val="100-Absatz-Standard-Nach24Pt"/>
        <w:rPr>
          <w:lang w:val="de-DE"/>
        </w:rPr>
      </w:pPr>
      <w:r w:rsidRPr="00634C15">
        <w:rPr>
          <w:lang w:val="de-DE"/>
        </w:rPr>
        <w:t xml:space="preserve">Der Nutzer kann somit bereits von zu Hause alle gewünschten Produkte in der Software markieren und sich somit das Suchen in der Filiale sparen. </w:t>
      </w:r>
      <w:proofErr w:type="spellStart"/>
      <w:r w:rsidRPr="00634C15">
        <w:rPr>
          <w:lang w:val="de-DE"/>
        </w:rPr>
        <w:t>Product</w:t>
      </w:r>
      <w:proofErr w:type="spellEnd"/>
      <w:r w:rsidRPr="00634C15">
        <w:rPr>
          <w:lang w:val="de-DE"/>
        </w:rPr>
        <w:t xml:space="preserve"> Navigator spart Zeit beim Einkaufen und lässt keinen Raum für Verzweiflung, wenn die Artikel wieder auf andere Regale verteilt werden.</w:t>
      </w:r>
    </w:p>
    <w:p w14:paraId="79D97064" w14:textId="24839A86" w:rsidR="00C0472B" w:rsidRDefault="00BF6BB2" w:rsidP="00A9439E">
      <w:pPr>
        <w:spacing w:after="200" w:line="276" w:lineRule="auto"/>
        <w:jc w:val="left"/>
      </w:pPr>
      <w:r w:rsidRPr="00AD5135">
        <w:br w:type="page"/>
      </w:r>
    </w:p>
    <w:p w14:paraId="76042367" w14:textId="625102AC" w:rsidR="00C0472B" w:rsidRDefault="00A93B59" w:rsidP="00C0472B">
      <w:pPr>
        <w:pStyle w:val="berschrift1"/>
        <w:spacing w:before="480"/>
      </w:pPr>
      <w:bookmarkStart w:id="2" w:name="_Toc87200383"/>
      <w:r>
        <w:lastRenderedPageBreak/>
        <w:t>Implementierung</w:t>
      </w:r>
      <w:bookmarkEnd w:id="2"/>
    </w:p>
    <w:p w14:paraId="1565868D" w14:textId="2A055CB8" w:rsidR="00B00FC5" w:rsidRDefault="00125C35" w:rsidP="00B00FC5">
      <w:pPr>
        <w:pStyle w:val="berschrift2"/>
      </w:pPr>
      <w:bookmarkStart w:id="3" w:name="_Toc87200384"/>
      <w:r>
        <w:rPr>
          <w:noProof/>
        </w:rPr>
        <w:drawing>
          <wp:anchor distT="0" distB="0" distL="114300" distR="114300" simplePos="0" relativeHeight="251664384" behindDoc="1" locked="0" layoutInCell="1" allowOverlap="1" wp14:anchorId="193DB551" wp14:editId="2C267B0B">
            <wp:simplePos x="0" y="0"/>
            <wp:positionH relativeFrom="margin">
              <wp:align>center</wp:align>
            </wp:positionH>
            <wp:positionV relativeFrom="paragraph">
              <wp:posOffset>458470</wp:posOffset>
            </wp:positionV>
            <wp:extent cx="7048500" cy="3870325"/>
            <wp:effectExtent l="0" t="0" r="0" b="0"/>
            <wp:wrapTight wrapText="bothSides">
              <wp:wrapPolygon edited="0">
                <wp:start x="0" y="0"/>
                <wp:lineTo x="0" y="21476"/>
                <wp:lineTo x="21542" y="21476"/>
                <wp:lineTo x="2154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B59">
        <w:t>Architekturdiagramm</w:t>
      </w:r>
      <w:bookmarkEnd w:id="3"/>
    </w:p>
    <w:p w14:paraId="25905C4B" w14:textId="209C5F6B" w:rsidR="00125C35" w:rsidRPr="00125C35" w:rsidRDefault="00125C35" w:rsidP="00125C35">
      <w:pPr>
        <w:pStyle w:val="000-Grundlage-Standard"/>
      </w:pPr>
    </w:p>
    <w:p w14:paraId="38CE1994" w14:textId="2F4FAAA7" w:rsidR="00B00FC5" w:rsidRDefault="00B00FC5">
      <w:pPr>
        <w:spacing w:after="200" w:line="276" w:lineRule="auto"/>
        <w:jc w:val="left"/>
      </w:pPr>
      <w:r>
        <w:br w:type="page"/>
      </w:r>
    </w:p>
    <w:p w14:paraId="094A8A59" w14:textId="546E883A" w:rsidR="00A93B59" w:rsidRDefault="00A93B59" w:rsidP="00A93B59">
      <w:pPr>
        <w:pStyle w:val="berschrift2"/>
      </w:pPr>
      <w:bookmarkStart w:id="4" w:name="_Toc87200385"/>
      <w:r>
        <w:lastRenderedPageBreak/>
        <w:t>Use-Cases- Liste</w:t>
      </w:r>
      <w:bookmarkEnd w:id="4"/>
    </w:p>
    <w:tbl>
      <w:tblPr>
        <w:tblStyle w:val="Gitternetztabelle4Akzent5"/>
        <w:tblW w:w="0" w:type="auto"/>
        <w:tblLook w:val="04A0" w:firstRow="1" w:lastRow="0" w:firstColumn="1" w:lastColumn="0" w:noHBand="0" w:noVBand="1"/>
      </w:tblPr>
      <w:tblGrid>
        <w:gridCol w:w="3020"/>
        <w:gridCol w:w="4630"/>
        <w:gridCol w:w="1410"/>
      </w:tblGrid>
      <w:tr w:rsidR="00B00FC5" w14:paraId="7F81093A" w14:textId="77777777" w:rsidTr="00E20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5D1D372A" w14:textId="25D3C265" w:rsidR="00B00FC5" w:rsidRPr="00E20EDB" w:rsidRDefault="00E20EDB" w:rsidP="00641330">
            <w:pPr>
              <w:pStyle w:val="000-Grundlage-Standard"/>
              <w:rPr>
                <w:rFonts w:cs="Times New Roman"/>
                <w:color w:val="000000" w:themeColor="text1"/>
                <w:szCs w:val="24"/>
              </w:rPr>
            </w:pPr>
            <w:r>
              <w:rPr>
                <w:rFonts w:cs="Times New Roman"/>
                <w:color w:val="000000" w:themeColor="text1"/>
                <w:szCs w:val="24"/>
              </w:rPr>
              <w:t>Use-Cases</w:t>
            </w:r>
          </w:p>
        </w:tc>
        <w:tc>
          <w:tcPr>
            <w:tcW w:w="4630" w:type="dxa"/>
            <w:shd w:val="clear" w:color="auto" w:fill="4F81BD" w:themeFill="accent1"/>
          </w:tcPr>
          <w:p w14:paraId="44DA30BB" w14:textId="7B6B78D7"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Kurzbeschreibung</w:t>
            </w:r>
          </w:p>
        </w:tc>
        <w:tc>
          <w:tcPr>
            <w:tcW w:w="1410" w:type="dxa"/>
            <w:shd w:val="clear" w:color="auto" w:fill="4F81BD" w:themeFill="accent1"/>
          </w:tcPr>
          <w:p w14:paraId="018C540C" w14:textId="7FB5F4F3" w:rsidR="00B00FC5" w:rsidRPr="00E20EDB" w:rsidRDefault="00E20EDB"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Umsetzung</w:t>
            </w:r>
          </w:p>
        </w:tc>
      </w:tr>
      <w:tr w:rsidR="00B00FC5" w14:paraId="4A8BD02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4BF11B" w14:textId="228AE6F8" w:rsidR="00B00FC5" w:rsidRDefault="00E20EDB" w:rsidP="00E20EDB">
            <w:pPr>
              <w:pStyle w:val="000-Grundlage-Standard"/>
            </w:pPr>
            <w:r>
              <w:t>Produkt suchen</w:t>
            </w:r>
          </w:p>
        </w:tc>
        <w:tc>
          <w:tcPr>
            <w:tcW w:w="4630" w:type="dxa"/>
          </w:tcPr>
          <w:p w14:paraId="406D6190" w14:textId="02A1E631" w:rsidR="00B00FC5"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BC6125">
              <w:rPr>
                <w:rFonts w:cs="Times New Roman"/>
              </w:rPr>
              <w:t>Der Kunde sucht nach einem Produkt mithilfe der Suchleiste</w:t>
            </w:r>
          </w:p>
        </w:tc>
        <w:tc>
          <w:tcPr>
            <w:tcW w:w="1410" w:type="dxa"/>
          </w:tcPr>
          <w:p w14:paraId="3F44B977" w14:textId="63D1C670" w:rsidR="00B00FC5"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B00FC5" w14:paraId="1D6FD71D"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0BCBA9C" w14:textId="1FD939BE" w:rsidR="00E20EDB" w:rsidRPr="00E20EDB" w:rsidRDefault="00E20EDB" w:rsidP="00641330">
            <w:pPr>
              <w:pStyle w:val="000-Grundlage-Standard"/>
              <w:rPr>
                <w:b w:val="0"/>
                <w:bCs w:val="0"/>
              </w:rPr>
            </w:pPr>
            <w:r>
              <w:t>Produkt anzeigen</w:t>
            </w:r>
          </w:p>
        </w:tc>
        <w:tc>
          <w:tcPr>
            <w:tcW w:w="4630" w:type="dxa"/>
          </w:tcPr>
          <w:p w14:paraId="134FE218" w14:textId="40038AA5" w:rsidR="00B00FC5"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BC6125">
              <w:rPr>
                <w:rFonts w:cs="Times New Roman"/>
              </w:rPr>
              <w:t xml:space="preserve">Der Kunde wählt ein Produkt aus und bekommt </w:t>
            </w:r>
            <w:r>
              <w:rPr>
                <w:rFonts w:cs="Times New Roman"/>
              </w:rPr>
              <w:t xml:space="preserve">alle Daten vom Produkt </w:t>
            </w:r>
            <w:r w:rsidRPr="00BC6125">
              <w:rPr>
                <w:rFonts w:cs="Times New Roman"/>
              </w:rPr>
              <w:t>angezeigt</w:t>
            </w:r>
          </w:p>
        </w:tc>
        <w:tc>
          <w:tcPr>
            <w:tcW w:w="1410" w:type="dxa"/>
          </w:tcPr>
          <w:p w14:paraId="7AA16A16" w14:textId="4D398288" w:rsidR="00B00FC5"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33CC8DC6"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47FF79" w14:textId="74D0E5E7" w:rsidR="00E20EDB" w:rsidRDefault="00E20EDB" w:rsidP="00641330">
            <w:pPr>
              <w:pStyle w:val="000-Grundlage-Standard"/>
            </w:pPr>
            <w:r>
              <w:t>Produktdaten ändern</w:t>
            </w:r>
          </w:p>
        </w:tc>
        <w:tc>
          <w:tcPr>
            <w:tcW w:w="4630" w:type="dxa"/>
          </w:tcPr>
          <w:p w14:paraId="19209356" w14:textId="6CA6C11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Änderungen an einem Produkt vorgenommen</w:t>
            </w:r>
          </w:p>
        </w:tc>
        <w:tc>
          <w:tcPr>
            <w:tcW w:w="1410" w:type="dxa"/>
          </w:tcPr>
          <w:p w14:paraId="11C0FD92" w14:textId="32516BF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3ABBC98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219D728A" w14:textId="7D700C25" w:rsidR="00E20EDB" w:rsidRDefault="00E20EDB" w:rsidP="00641330">
            <w:pPr>
              <w:pStyle w:val="000-Grundlage-Standard"/>
            </w:pPr>
            <w:r>
              <w:t>Produkt hinzufügen</w:t>
            </w:r>
          </w:p>
        </w:tc>
        <w:tc>
          <w:tcPr>
            <w:tcW w:w="4630" w:type="dxa"/>
          </w:tcPr>
          <w:p w14:paraId="303FCEE8" w14:textId="34911C93"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neues Produkt wird hinzugefügt</w:t>
            </w:r>
          </w:p>
        </w:tc>
        <w:tc>
          <w:tcPr>
            <w:tcW w:w="1410" w:type="dxa"/>
          </w:tcPr>
          <w:p w14:paraId="1AF16BA8" w14:textId="78A75398"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78A484C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19B146" w14:textId="76CDFCF5" w:rsidR="00E20EDB" w:rsidRDefault="00E20EDB" w:rsidP="00641330">
            <w:pPr>
              <w:pStyle w:val="000-Grundlage-Standard"/>
            </w:pPr>
            <w:r>
              <w:t>Produkt löschen</w:t>
            </w:r>
          </w:p>
        </w:tc>
        <w:tc>
          <w:tcPr>
            <w:tcW w:w="4630" w:type="dxa"/>
          </w:tcPr>
          <w:p w14:paraId="2FB2BDD2" w14:textId="4B7F47E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Produkt wird entfernt</w:t>
            </w:r>
          </w:p>
        </w:tc>
        <w:tc>
          <w:tcPr>
            <w:tcW w:w="1410" w:type="dxa"/>
          </w:tcPr>
          <w:p w14:paraId="7728F0A3" w14:textId="463ED3E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2BEFA3B3"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51921F3" w14:textId="28D5313A" w:rsidR="00E20EDB" w:rsidRDefault="00E20EDB" w:rsidP="00641330">
            <w:pPr>
              <w:pStyle w:val="000-Grundlage-Standard"/>
            </w:pPr>
            <w:r>
              <w:t>User registrieren</w:t>
            </w:r>
          </w:p>
        </w:tc>
        <w:tc>
          <w:tcPr>
            <w:tcW w:w="4630" w:type="dxa"/>
          </w:tcPr>
          <w:p w14:paraId="203847CA" w14:textId="460B011A"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sidRPr="00F721E4">
              <w:rPr>
                <w:rFonts w:cs="Times New Roman"/>
              </w:rPr>
              <w:t xml:space="preserve">Der Kunde registriert sich bei </w:t>
            </w:r>
            <w:proofErr w:type="spellStart"/>
            <w:r w:rsidRPr="00F721E4">
              <w:rPr>
                <w:rFonts w:cs="Times New Roman"/>
              </w:rPr>
              <w:t>Product</w:t>
            </w:r>
            <w:proofErr w:type="spellEnd"/>
            <w:r w:rsidRPr="00F721E4">
              <w:rPr>
                <w:rFonts w:cs="Times New Roman"/>
              </w:rPr>
              <w:t xml:space="preserve"> Navigator</w:t>
            </w:r>
          </w:p>
        </w:tc>
        <w:tc>
          <w:tcPr>
            <w:tcW w:w="1410" w:type="dxa"/>
          </w:tcPr>
          <w:p w14:paraId="2A26C210" w14:textId="7353E4C2"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umgesetzt</w:t>
            </w:r>
          </w:p>
        </w:tc>
      </w:tr>
      <w:tr w:rsidR="00E20EDB" w14:paraId="187406A3"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0691ED" w14:textId="224E6916" w:rsidR="00E20EDB" w:rsidRDefault="00E20EDB" w:rsidP="00641330">
            <w:pPr>
              <w:pStyle w:val="000-Grundlage-Standard"/>
            </w:pPr>
            <w:r>
              <w:t>Anmeldung User</w:t>
            </w:r>
          </w:p>
        </w:tc>
        <w:tc>
          <w:tcPr>
            <w:tcW w:w="4630" w:type="dxa"/>
          </w:tcPr>
          <w:p w14:paraId="5018E506" w14:textId="317D9EF5"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sidRPr="00F721E4">
              <w:rPr>
                <w:rFonts w:cs="Times New Roman"/>
              </w:rPr>
              <w:t xml:space="preserve">Der Kunde meldet sich bei </w:t>
            </w:r>
            <w:proofErr w:type="spellStart"/>
            <w:r w:rsidRPr="00F721E4">
              <w:rPr>
                <w:rFonts w:cs="Times New Roman"/>
              </w:rPr>
              <w:t>Product</w:t>
            </w:r>
            <w:proofErr w:type="spellEnd"/>
            <w:r w:rsidRPr="00F721E4">
              <w:rPr>
                <w:rFonts w:cs="Times New Roman"/>
              </w:rPr>
              <w:t xml:space="preserve"> Navigator an</w:t>
            </w:r>
          </w:p>
        </w:tc>
        <w:tc>
          <w:tcPr>
            <w:tcW w:w="1410" w:type="dxa"/>
          </w:tcPr>
          <w:p w14:paraId="6616EC4C" w14:textId="747BEE3E"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umgesetzt</w:t>
            </w:r>
          </w:p>
        </w:tc>
      </w:tr>
      <w:tr w:rsidR="00E20EDB" w14:paraId="64BAC30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7ED44B86" w14:textId="5D27BE3F" w:rsidR="00E20EDB" w:rsidRDefault="00E20EDB" w:rsidP="00641330">
            <w:pPr>
              <w:pStyle w:val="000-Grundlage-Standard"/>
            </w:pPr>
            <w:r>
              <w:t>Filialdaten ändern</w:t>
            </w:r>
          </w:p>
        </w:tc>
        <w:tc>
          <w:tcPr>
            <w:tcW w:w="4630" w:type="dxa"/>
          </w:tcPr>
          <w:p w14:paraId="31625801" w14:textId="511241A5"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Bei einer bestehenden Filiale wird eine Änderung vorgenommen</w:t>
            </w:r>
          </w:p>
        </w:tc>
        <w:tc>
          <w:tcPr>
            <w:tcW w:w="1410" w:type="dxa"/>
          </w:tcPr>
          <w:p w14:paraId="24D6EFD0"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681833C5"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40A7A1" w14:textId="3F1475DC" w:rsidR="00E20EDB" w:rsidRDefault="00E20EDB" w:rsidP="00641330">
            <w:pPr>
              <w:pStyle w:val="000-Grundlage-Standard"/>
            </w:pPr>
            <w:r>
              <w:t>Filiale hinzufügen</w:t>
            </w:r>
          </w:p>
        </w:tc>
        <w:tc>
          <w:tcPr>
            <w:tcW w:w="4630" w:type="dxa"/>
          </w:tcPr>
          <w:p w14:paraId="786B7405" w14:textId="2B0B20CA"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Eine neu eröffnete Filiale wird hinzugefügt</w:t>
            </w:r>
          </w:p>
        </w:tc>
        <w:tc>
          <w:tcPr>
            <w:tcW w:w="1410" w:type="dxa"/>
          </w:tcPr>
          <w:p w14:paraId="4D4EEE49"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E20EDB" w14:paraId="0AF2D62C"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DF887D0" w14:textId="7D7ACF8D" w:rsidR="00E20EDB" w:rsidRDefault="00E20EDB" w:rsidP="00641330">
            <w:pPr>
              <w:pStyle w:val="000-Grundlage-Standard"/>
            </w:pPr>
            <w:r>
              <w:t>Filiale entfernen</w:t>
            </w:r>
          </w:p>
        </w:tc>
        <w:tc>
          <w:tcPr>
            <w:tcW w:w="4630" w:type="dxa"/>
          </w:tcPr>
          <w:p w14:paraId="227F31E6" w14:textId="60374590"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Eine nicht geöffnete Filiale entfernen</w:t>
            </w:r>
          </w:p>
        </w:tc>
        <w:tc>
          <w:tcPr>
            <w:tcW w:w="1410" w:type="dxa"/>
          </w:tcPr>
          <w:p w14:paraId="04AA0E4A"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3CC51B69"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CF013A0" w14:textId="0970F782" w:rsidR="00E20EDB" w:rsidRDefault="00E20EDB" w:rsidP="00641330">
            <w:pPr>
              <w:pStyle w:val="000-Grundlage-Standard"/>
            </w:pPr>
            <w:r>
              <w:t>Gutschein einlösen</w:t>
            </w:r>
          </w:p>
        </w:tc>
        <w:tc>
          <w:tcPr>
            <w:tcW w:w="4630" w:type="dxa"/>
          </w:tcPr>
          <w:p w14:paraId="412DAEE7" w14:textId="578A47D8"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Gutschein wird per Barcode-Scanner eingelöst</w:t>
            </w:r>
          </w:p>
        </w:tc>
        <w:tc>
          <w:tcPr>
            <w:tcW w:w="1410" w:type="dxa"/>
          </w:tcPr>
          <w:p w14:paraId="109B9C3A" w14:textId="7DE65435"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69585D7A"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3F7EE13E" w14:textId="128DF060" w:rsidR="00E20EDB" w:rsidRDefault="00E20EDB" w:rsidP="00641330">
            <w:pPr>
              <w:pStyle w:val="000-Grundlage-Standard"/>
            </w:pPr>
            <w:r>
              <w:t>Produkt bei Alexa nachfragen</w:t>
            </w:r>
          </w:p>
        </w:tc>
        <w:tc>
          <w:tcPr>
            <w:tcW w:w="4630" w:type="dxa"/>
          </w:tcPr>
          <w:p w14:paraId="0193CFD5" w14:textId="590B0597"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Ein Produkt wird zur Verfügbarkeit in der Filiale nachgefragt</w:t>
            </w:r>
          </w:p>
        </w:tc>
        <w:tc>
          <w:tcPr>
            <w:tcW w:w="1410" w:type="dxa"/>
          </w:tcPr>
          <w:p w14:paraId="1E98DCB9" w14:textId="74C32BDA" w:rsidR="00E20EDB" w:rsidRDefault="005E7613" w:rsidP="00641330">
            <w:pPr>
              <w:pStyle w:val="000-Grundlage-Standard"/>
              <w:cnfStyle w:val="000000000000" w:firstRow="0" w:lastRow="0" w:firstColumn="0" w:lastColumn="0" w:oddVBand="0" w:evenVBand="0" w:oddHBand="0" w:evenHBand="0" w:firstRowFirstColumn="0" w:firstRowLastColumn="0" w:lastRowFirstColumn="0" w:lastRowLastColumn="0"/>
            </w:pPr>
            <w:r>
              <w:t>nicht umgesetzt</w:t>
            </w:r>
          </w:p>
        </w:tc>
      </w:tr>
      <w:tr w:rsidR="00E20EDB" w14:paraId="1003164D"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D7D871" w14:textId="52A73C4B" w:rsidR="00E20EDB" w:rsidRDefault="00E20EDB" w:rsidP="00641330">
            <w:pPr>
              <w:pStyle w:val="000-Grundlage-Standard"/>
            </w:pPr>
            <w:r>
              <w:t>Kundendaten auswerten</w:t>
            </w:r>
          </w:p>
        </w:tc>
        <w:tc>
          <w:tcPr>
            <w:tcW w:w="4630" w:type="dxa"/>
          </w:tcPr>
          <w:p w14:paraId="4C9727F0" w14:textId="1DC9CC49"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Es werden Kundendaten ausgewertet zur Optimierung der Filialstruktur</w:t>
            </w:r>
          </w:p>
        </w:tc>
        <w:tc>
          <w:tcPr>
            <w:tcW w:w="1410" w:type="dxa"/>
          </w:tcPr>
          <w:p w14:paraId="5DE40790" w14:textId="7E764F0A" w:rsidR="00E20EDB" w:rsidRDefault="005E7613" w:rsidP="00641330">
            <w:pPr>
              <w:pStyle w:val="000-Grundlage-Standard"/>
              <w:cnfStyle w:val="000000100000" w:firstRow="0" w:lastRow="0" w:firstColumn="0" w:lastColumn="0" w:oddVBand="0" w:evenVBand="0" w:oddHBand="1" w:evenHBand="0" w:firstRowFirstColumn="0" w:firstRowLastColumn="0" w:lastRowFirstColumn="0" w:lastRowLastColumn="0"/>
            </w:pPr>
            <w:r>
              <w:t>nicht umgesetzt</w:t>
            </w:r>
          </w:p>
        </w:tc>
      </w:tr>
      <w:tr w:rsidR="00E20EDB" w14:paraId="766369B0" w14:textId="77777777" w:rsidTr="00E20EDB">
        <w:tc>
          <w:tcPr>
            <w:cnfStyle w:val="001000000000" w:firstRow="0" w:lastRow="0" w:firstColumn="1" w:lastColumn="0" w:oddVBand="0" w:evenVBand="0" w:oddHBand="0" w:evenHBand="0" w:firstRowFirstColumn="0" w:firstRowLastColumn="0" w:lastRowFirstColumn="0" w:lastRowLastColumn="0"/>
            <w:tcW w:w="3020" w:type="dxa"/>
          </w:tcPr>
          <w:p w14:paraId="57C7AB13" w14:textId="5BDC7F7C" w:rsidR="00E20EDB" w:rsidRDefault="00E20EDB" w:rsidP="00641330">
            <w:pPr>
              <w:pStyle w:val="000-Grundlage-Standard"/>
            </w:pPr>
            <w:r>
              <w:t>Passwort ändern</w:t>
            </w:r>
          </w:p>
        </w:tc>
        <w:tc>
          <w:tcPr>
            <w:tcW w:w="4630" w:type="dxa"/>
          </w:tcPr>
          <w:p w14:paraId="21FAECB8" w14:textId="3C9D1629" w:rsidR="00E20EDB" w:rsidRPr="00E20EDB" w:rsidRDefault="00E20EDB" w:rsidP="00E20ED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Benutzer ändert sein Passwort für die Anmeldung</w:t>
            </w:r>
          </w:p>
        </w:tc>
        <w:tc>
          <w:tcPr>
            <w:tcW w:w="1410" w:type="dxa"/>
          </w:tcPr>
          <w:p w14:paraId="32580924" w14:textId="77777777" w:rsidR="00E20EDB" w:rsidRDefault="00E20EDB"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E20EDB" w14:paraId="5E1827E1" w14:textId="77777777" w:rsidTr="00E20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CA01B68" w14:textId="778A40AB" w:rsidR="00E20EDB" w:rsidRDefault="00E20EDB" w:rsidP="00641330">
            <w:pPr>
              <w:pStyle w:val="000-Grundlage-Standard"/>
            </w:pPr>
            <w:r>
              <w:t>Benutzerkonto löschen</w:t>
            </w:r>
          </w:p>
        </w:tc>
        <w:tc>
          <w:tcPr>
            <w:tcW w:w="4630" w:type="dxa"/>
          </w:tcPr>
          <w:p w14:paraId="65483BCF" w14:textId="7034961E" w:rsidR="00E20EDB" w:rsidRPr="00E20EDB" w:rsidRDefault="00E20EDB" w:rsidP="00E20ED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Ein Benutzerkonto wird vom Benutzer aufgelöst</w:t>
            </w:r>
          </w:p>
        </w:tc>
        <w:tc>
          <w:tcPr>
            <w:tcW w:w="1410" w:type="dxa"/>
          </w:tcPr>
          <w:p w14:paraId="1F2B6040" w14:textId="77777777" w:rsidR="00E20EDB" w:rsidRDefault="00E20EDB" w:rsidP="00641330">
            <w:pPr>
              <w:pStyle w:val="000-Grundlage-Standard"/>
              <w:cnfStyle w:val="000000100000" w:firstRow="0" w:lastRow="0" w:firstColumn="0" w:lastColumn="0" w:oddVBand="0" w:evenVBand="0" w:oddHBand="1" w:evenHBand="0" w:firstRowFirstColumn="0" w:firstRowLastColumn="0" w:lastRowFirstColumn="0" w:lastRowLastColumn="0"/>
            </w:pPr>
          </w:p>
        </w:tc>
      </w:tr>
    </w:tbl>
    <w:p w14:paraId="6F704666" w14:textId="47E86C82" w:rsidR="00A93B59" w:rsidRDefault="00A93B59" w:rsidP="00A93B59">
      <w:pPr>
        <w:pStyle w:val="berschrift2"/>
      </w:pPr>
      <w:bookmarkStart w:id="5" w:name="_Toc87200386"/>
      <w:r>
        <w:lastRenderedPageBreak/>
        <w:t>Use-Cases Diagramm</w:t>
      </w:r>
      <w:bookmarkEnd w:id="5"/>
    </w:p>
    <w:p w14:paraId="0836E90C" w14:textId="3A978D78" w:rsidR="00641330" w:rsidRDefault="007214D5" w:rsidP="00641330">
      <w:pPr>
        <w:pStyle w:val="000-Grundlage-Standard"/>
      </w:pPr>
      <w:r>
        <w:rPr>
          <w:noProof/>
        </w:rPr>
        <w:drawing>
          <wp:anchor distT="0" distB="0" distL="114300" distR="114300" simplePos="0" relativeHeight="251658240" behindDoc="1" locked="0" layoutInCell="1" allowOverlap="1" wp14:anchorId="17B30045" wp14:editId="631B110E">
            <wp:simplePos x="0" y="0"/>
            <wp:positionH relativeFrom="margin">
              <wp:align>center</wp:align>
            </wp:positionH>
            <wp:positionV relativeFrom="paragraph">
              <wp:posOffset>249555</wp:posOffset>
            </wp:positionV>
            <wp:extent cx="7014845" cy="6228080"/>
            <wp:effectExtent l="0" t="0" r="0" b="1270"/>
            <wp:wrapTight wrapText="bothSides">
              <wp:wrapPolygon edited="0">
                <wp:start x="0" y="0"/>
                <wp:lineTo x="0" y="21538"/>
                <wp:lineTo x="21528" y="21538"/>
                <wp:lineTo x="21528"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01" t="2886" r="1649" b="1292"/>
                    <a:stretch/>
                  </pic:blipFill>
                  <pic:spPr bwMode="auto">
                    <a:xfrm>
                      <a:off x="0" y="0"/>
                      <a:ext cx="7014845" cy="6228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D35C98" w14:textId="77777777" w:rsidR="001064A2" w:rsidRDefault="007214D5">
      <w:pPr>
        <w:spacing w:after="200" w:line="276" w:lineRule="auto"/>
        <w:jc w:val="left"/>
      </w:pPr>
      <w:r>
        <w:br w:type="page"/>
      </w:r>
    </w:p>
    <w:p w14:paraId="701C4861" w14:textId="77777777" w:rsidR="001064A2" w:rsidRDefault="001064A2" w:rsidP="001064A2">
      <w:pPr>
        <w:pStyle w:val="berschrift2"/>
      </w:pPr>
      <w:bookmarkStart w:id="6" w:name="_Toc87200387"/>
      <w:r>
        <w:lastRenderedPageBreak/>
        <w:t>Nicht-funktionale Anforderungen</w:t>
      </w:r>
      <w:bookmarkEnd w:id="6"/>
    </w:p>
    <w:tbl>
      <w:tblPr>
        <w:tblStyle w:val="Gitternetztabelle4Akzent5"/>
        <w:tblW w:w="0" w:type="auto"/>
        <w:tblLook w:val="04A0" w:firstRow="1" w:lastRow="0" w:firstColumn="1" w:lastColumn="0" w:noHBand="0" w:noVBand="1"/>
      </w:tblPr>
      <w:tblGrid>
        <w:gridCol w:w="3020"/>
        <w:gridCol w:w="3020"/>
        <w:gridCol w:w="3020"/>
      </w:tblGrid>
      <w:tr w:rsidR="001064A2" w14:paraId="6DBFB512" w14:textId="77777777" w:rsidTr="00B4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0B59E702" w14:textId="77777777" w:rsidR="001064A2" w:rsidRPr="00FA1016" w:rsidRDefault="001064A2" w:rsidP="00B437F4">
            <w:pPr>
              <w:pStyle w:val="000-Grundlage-Standard"/>
              <w:rPr>
                <w:rFonts w:cs="Times New Roman"/>
                <w:color w:val="000000" w:themeColor="text1"/>
                <w:szCs w:val="24"/>
              </w:rPr>
            </w:pPr>
            <w:r w:rsidRPr="00FA1016">
              <w:rPr>
                <w:rFonts w:cs="Times New Roman"/>
                <w:color w:val="000000" w:themeColor="text1"/>
                <w:szCs w:val="24"/>
              </w:rPr>
              <w:t>Anforderung</w:t>
            </w:r>
          </w:p>
        </w:tc>
        <w:tc>
          <w:tcPr>
            <w:tcW w:w="3020" w:type="dxa"/>
            <w:shd w:val="clear" w:color="auto" w:fill="4F81BD" w:themeFill="accent1"/>
          </w:tcPr>
          <w:p w14:paraId="12FFFF83"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Beschreibung</w:t>
            </w:r>
          </w:p>
        </w:tc>
        <w:tc>
          <w:tcPr>
            <w:tcW w:w="3020" w:type="dxa"/>
            <w:shd w:val="clear" w:color="auto" w:fill="4F81BD" w:themeFill="accent1"/>
          </w:tcPr>
          <w:p w14:paraId="01F9F885" w14:textId="77777777" w:rsidR="001064A2" w:rsidRPr="00FA1016" w:rsidRDefault="001064A2" w:rsidP="00B437F4">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FA1016">
              <w:rPr>
                <w:rFonts w:cs="Times New Roman"/>
                <w:color w:val="000000" w:themeColor="text1"/>
                <w:szCs w:val="24"/>
              </w:rPr>
              <w:t>Messbarkeit</w:t>
            </w:r>
          </w:p>
        </w:tc>
      </w:tr>
      <w:tr w:rsidR="001064A2" w14:paraId="7FA9542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E925A91" w14:textId="77777777" w:rsidR="001064A2" w:rsidRDefault="001064A2" w:rsidP="00B437F4">
            <w:pPr>
              <w:spacing w:after="200" w:line="276" w:lineRule="auto"/>
              <w:jc w:val="left"/>
            </w:pPr>
            <w:r>
              <w:t>Funktionalität</w:t>
            </w:r>
          </w:p>
        </w:tc>
      </w:tr>
      <w:tr w:rsidR="001064A2" w14:paraId="0F51D3B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E0E302A" w14:textId="77777777" w:rsidR="001064A2" w:rsidRPr="00C31F44" w:rsidRDefault="001064A2" w:rsidP="00B437F4">
            <w:pPr>
              <w:spacing w:after="200" w:line="276" w:lineRule="auto"/>
              <w:jc w:val="left"/>
              <w:rPr>
                <w:b w:val="0"/>
              </w:rPr>
            </w:pPr>
            <w:r w:rsidRPr="00C31F44">
              <w:rPr>
                <w:b w:val="0"/>
              </w:rPr>
              <w:t>Interoperabilität</w:t>
            </w:r>
          </w:p>
        </w:tc>
        <w:tc>
          <w:tcPr>
            <w:tcW w:w="3020" w:type="dxa"/>
          </w:tcPr>
          <w:p w14:paraId="215A869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auf dem PC sowie dem mobilen Gerät anwendbar sein.</w:t>
            </w:r>
          </w:p>
        </w:tc>
        <w:tc>
          <w:tcPr>
            <w:tcW w:w="3020" w:type="dxa"/>
          </w:tcPr>
          <w:p w14:paraId="28E90AD8"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4F01E18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133E5C0" w14:textId="77777777" w:rsidR="001064A2" w:rsidRDefault="001064A2" w:rsidP="00B437F4">
            <w:pPr>
              <w:spacing w:after="200" w:line="276" w:lineRule="auto"/>
              <w:jc w:val="left"/>
            </w:pPr>
            <w:r>
              <w:t>Benutzbarkeit</w:t>
            </w:r>
          </w:p>
        </w:tc>
      </w:tr>
      <w:tr w:rsidR="001064A2" w14:paraId="3C1A7C5E"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635A54D" w14:textId="77777777" w:rsidR="001064A2" w:rsidRPr="00281C96" w:rsidRDefault="001064A2" w:rsidP="00B437F4">
            <w:pPr>
              <w:spacing w:after="200" w:line="276" w:lineRule="auto"/>
              <w:jc w:val="left"/>
              <w:rPr>
                <w:b w:val="0"/>
                <w:bCs w:val="0"/>
              </w:rPr>
            </w:pPr>
            <w:r w:rsidRPr="00281C96">
              <w:rPr>
                <w:b w:val="0"/>
                <w:bCs w:val="0"/>
              </w:rPr>
              <w:t>Verständlichkeit</w:t>
            </w:r>
            <w:r>
              <w:rPr>
                <w:b w:val="0"/>
                <w:bCs w:val="0"/>
              </w:rPr>
              <w:t xml:space="preserve"> &amp; Bedienbarkeit</w:t>
            </w:r>
          </w:p>
        </w:tc>
        <w:tc>
          <w:tcPr>
            <w:tcW w:w="3020" w:type="dxa"/>
          </w:tcPr>
          <w:p w14:paraId="231349B9"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Der Benutzer soll mit geringem Aufwand das System verstehen und anwenden können.</w:t>
            </w:r>
          </w:p>
        </w:tc>
        <w:tc>
          <w:tcPr>
            <w:tcW w:w="3020" w:type="dxa"/>
          </w:tcPr>
          <w:p w14:paraId="36001460" w14:textId="77777777" w:rsidR="001064A2" w:rsidRPr="00887F42" w:rsidRDefault="001064A2" w:rsidP="00B437F4">
            <w:pPr>
              <w:pStyle w:val="100-Aufzhlung-Punktmit-Nach6Pt"/>
              <w:numPr>
                <w:ilvl w:val="0"/>
                <w:numId w:val="0"/>
              </w:numPr>
              <w:ind w:left="357" w:hanging="357"/>
              <w:cnfStyle w:val="000000000000" w:firstRow="0" w:lastRow="0" w:firstColumn="0" w:lastColumn="0" w:oddVBand="0" w:evenVBand="0" w:oddHBand="0" w:evenHBand="0" w:firstRowFirstColumn="0" w:firstRowLastColumn="0" w:lastRowFirstColumn="0" w:lastRowLastColumn="0"/>
            </w:pPr>
          </w:p>
        </w:tc>
      </w:tr>
      <w:tr w:rsidR="001064A2" w14:paraId="373FB9E6"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F2205A7" w14:textId="77777777" w:rsidR="001064A2" w:rsidRDefault="001064A2" w:rsidP="00B437F4">
            <w:pPr>
              <w:spacing w:after="200" w:line="276" w:lineRule="auto"/>
              <w:jc w:val="left"/>
            </w:pPr>
            <w:r>
              <w:t>Zuverlässigkeit</w:t>
            </w:r>
          </w:p>
        </w:tc>
      </w:tr>
      <w:tr w:rsidR="001064A2" w14:paraId="635DC12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22CB8B6A" w14:textId="77777777" w:rsidR="001064A2" w:rsidRPr="00281C96" w:rsidRDefault="001064A2" w:rsidP="00B437F4">
            <w:pPr>
              <w:spacing w:after="200" w:line="276" w:lineRule="auto"/>
              <w:jc w:val="left"/>
              <w:rPr>
                <w:b w:val="0"/>
              </w:rPr>
            </w:pPr>
            <w:r w:rsidRPr="00281C96">
              <w:rPr>
                <w:b w:val="0"/>
              </w:rPr>
              <w:t>Fehlertoleranz</w:t>
            </w:r>
          </w:p>
        </w:tc>
        <w:tc>
          <w:tcPr>
            <w:tcW w:w="3020" w:type="dxa"/>
          </w:tcPr>
          <w:p w14:paraId="75B039B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Software hat trotz Fehlern ein spezifisches Leistungsniveau</w:t>
            </w:r>
          </w:p>
        </w:tc>
        <w:tc>
          <w:tcPr>
            <w:tcW w:w="3020" w:type="dxa"/>
          </w:tcPr>
          <w:p w14:paraId="04A259D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7B5A08B"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C807E1" w14:textId="77777777" w:rsidR="001064A2" w:rsidRPr="00281C96" w:rsidRDefault="001064A2" w:rsidP="00B437F4">
            <w:pPr>
              <w:spacing w:after="200" w:line="276" w:lineRule="auto"/>
              <w:jc w:val="left"/>
              <w:rPr>
                <w:b w:val="0"/>
              </w:rPr>
            </w:pPr>
            <w:r>
              <w:rPr>
                <w:b w:val="0"/>
              </w:rPr>
              <w:t>Wiederherstellbarkeit</w:t>
            </w:r>
          </w:p>
        </w:tc>
        <w:tc>
          <w:tcPr>
            <w:tcW w:w="3020" w:type="dxa"/>
          </w:tcPr>
          <w:p w14:paraId="7AE30F3D"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Das System kann bei einem Versagen sich neustarten und das Leistungsniveau wiederherstellen.</w:t>
            </w:r>
          </w:p>
        </w:tc>
        <w:tc>
          <w:tcPr>
            <w:tcW w:w="3020" w:type="dxa"/>
          </w:tcPr>
          <w:p w14:paraId="73CC8274"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6AFBC77B"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5DDCA679" w14:textId="77777777" w:rsidR="001064A2" w:rsidRDefault="001064A2" w:rsidP="00B437F4">
            <w:pPr>
              <w:spacing w:after="200" w:line="276" w:lineRule="auto"/>
              <w:jc w:val="left"/>
              <w:rPr>
                <w:b w:val="0"/>
              </w:rPr>
            </w:pPr>
            <w:r>
              <w:rPr>
                <w:b w:val="0"/>
              </w:rPr>
              <w:t>Verfügbarkeit</w:t>
            </w:r>
          </w:p>
        </w:tc>
        <w:tc>
          <w:tcPr>
            <w:tcW w:w="3020" w:type="dxa"/>
          </w:tcPr>
          <w:p w14:paraId="74EB4FB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Verfügbarkeit des Systems muss bei 94 % liegen.</w:t>
            </w:r>
          </w:p>
        </w:tc>
        <w:tc>
          <w:tcPr>
            <w:tcW w:w="3020" w:type="dxa"/>
          </w:tcPr>
          <w:p w14:paraId="025DFE92"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Wahrscheinlichkeit der Nichtverfügbarkeit</w:t>
            </w:r>
          </w:p>
        </w:tc>
      </w:tr>
      <w:tr w:rsidR="001064A2" w14:paraId="7885995C"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820AC7A" w14:textId="77777777" w:rsidR="001064A2" w:rsidRDefault="001064A2" w:rsidP="00B437F4">
            <w:pPr>
              <w:spacing w:after="200" w:line="276" w:lineRule="auto"/>
              <w:jc w:val="left"/>
            </w:pPr>
            <w:r>
              <w:t>Performance</w:t>
            </w:r>
          </w:p>
        </w:tc>
      </w:tr>
      <w:tr w:rsidR="001064A2" w14:paraId="2E03E956"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85964D8" w14:textId="77777777" w:rsidR="001064A2" w:rsidRPr="00A62CDB" w:rsidRDefault="001064A2" w:rsidP="00B437F4">
            <w:pPr>
              <w:spacing w:after="200" w:line="276" w:lineRule="auto"/>
              <w:jc w:val="left"/>
              <w:rPr>
                <w:b w:val="0"/>
              </w:rPr>
            </w:pPr>
            <w:r w:rsidRPr="00A62CDB">
              <w:rPr>
                <w:b w:val="0"/>
              </w:rPr>
              <w:t>Zeitverhalten</w:t>
            </w:r>
          </w:p>
        </w:tc>
        <w:tc>
          <w:tcPr>
            <w:tcW w:w="3020" w:type="dxa"/>
          </w:tcPr>
          <w:p w14:paraId="587E8736"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Das System soll innerhalb von zwei Sekunden den Aufruf verarbeitet haben</w:t>
            </w:r>
          </w:p>
        </w:tc>
        <w:tc>
          <w:tcPr>
            <w:tcW w:w="3020" w:type="dxa"/>
          </w:tcPr>
          <w:p w14:paraId="09160D2B"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Reaktionszeit auf Benutzereingaben</w:t>
            </w:r>
          </w:p>
        </w:tc>
      </w:tr>
      <w:tr w:rsidR="001064A2" w14:paraId="49B6E175"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1B635A" w14:textId="77777777" w:rsidR="001064A2" w:rsidRPr="00A62CDB" w:rsidRDefault="001064A2" w:rsidP="00B437F4">
            <w:pPr>
              <w:spacing w:after="200" w:line="276" w:lineRule="auto"/>
              <w:jc w:val="left"/>
              <w:rPr>
                <w:b w:val="0"/>
              </w:rPr>
            </w:pPr>
            <w:r>
              <w:rPr>
                <w:b w:val="0"/>
              </w:rPr>
              <w:t>Genauigkeit</w:t>
            </w:r>
          </w:p>
        </w:tc>
        <w:tc>
          <w:tcPr>
            <w:tcW w:w="3020" w:type="dxa"/>
          </w:tcPr>
          <w:p w14:paraId="20BF6F1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Die Software soll bei einer Suche das Ergebnis genau anzeigen und bei Ähnlichkeiten diese auch anzeigen.</w:t>
            </w:r>
          </w:p>
        </w:tc>
        <w:tc>
          <w:tcPr>
            <w:tcW w:w="3020" w:type="dxa"/>
          </w:tcPr>
          <w:p w14:paraId="6B161880"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94A8007"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07F42232" w14:textId="77777777" w:rsidR="001064A2" w:rsidRDefault="001064A2" w:rsidP="00B437F4">
            <w:pPr>
              <w:spacing w:after="200" w:line="276" w:lineRule="auto"/>
              <w:jc w:val="left"/>
            </w:pPr>
            <w:r>
              <w:t>Wartbarkeit</w:t>
            </w:r>
          </w:p>
        </w:tc>
        <w:tc>
          <w:tcPr>
            <w:tcW w:w="3020" w:type="dxa"/>
          </w:tcPr>
          <w:p w14:paraId="3BD07FBA"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c>
          <w:tcPr>
            <w:tcW w:w="3020" w:type="dxa"/>
          </w:tcPr>
          <w:p w14:paraId="48C0D8D0"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3EF692B4"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1E4591" w14:textId="77777777" w:rsidR="001064A2" w:rsidRPr="00A62CDB" w:rsidRDefault="001064A2" w:rsidP="00B437F4">
            <w:pPr>
              <w:spacing w:after="200" w:line="276" w:lineRule="auto"/>
              <w:jc w:val="left"/>
              <w:rPr>
                <w:b w:val="0"/>
              </w:rPr>
            </w:pPr>
            <w:r w:rsidRPr="00A62CDB">
              <w:rPr>
                <w:b w:val="0"/>
              </w:rPr>
              <w:t>Analysierbarkeit</w:t>
            </w:r>
          </w:p>
        </w:tc>
        <w:tc>
          <w:tcPr>
            <w:tcW w:w="3020" w:type="dxa"/>
          </w:tcPr>
          <w:p w14:paraId="665F87EB"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r>
              <w:t>Mängel oder Ursachen von Versagen sollen diagnostiziert werden können</w:t>
            </w:r>
          </w:p>
        </w:tc>
        <w:tc>
          <w:tcPr>
            <w:tcW w:w="3020" w:type="dxa"/>
          </w:tcPr>
          <w:p w14:paraId="79EE1DB5" w14:textId="77777777" w:rsidR="001064A2" w:rsidRDefault="001064A2" w:rsidP="00B437F4">
            <w:pPr>
              <w:spacing w:after="200" w:line="276" w:lineRule="auto"/>
              <w:jc w:val="left"/>
              <w:cnfStyle w:val="000000100000" w:firstRow="0" w:lastRow="0" w:firstColumn="0" w:lastColumn="0" w:oddVBand="0" w:evenVBand="0" w:oddHBand="1" w:evenHBand="0" w:firstRowFirstColumn="0" w:firstRowLastColumn="0" w:lastRowFirstColumn="0" w:lastRowLastColumn="0"/>
            </w:pPr>
          </w:p>
        </w:tc>
      </w:tr>
      <w:tr w:rsidR="001064A2" w14:paraId="2CCD9588"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1466D73D" w14:textId="77777777" w:rsidR="001064A2" w:rsidRPr="00C31F44" w:rsidRDefault="001064A2" w:rsidP="00B437F4">
            <w:pPr>
              <w:spacing w:after="200" w:line="276" w:lineRule="auto"/>
              <w:jc w:val="left"/>
              <w:rPr>
                <w:b w:val="0"/>
              </w:rPr>
            </w:pPr>
            <w:r w:rsidRPr="00C31F44">
              <w:rPr>
                <w:b w:val="0"/>
              </w:rPr>
              <w:lastRenderedPageBreak/>
              <w:t>Modifizierbarkeit</w:t>
            </w:r>
          </w:p>
        </w:tc>
        <w:tc>
          <w:tcPr>
            <w:tcW w:w="3020" w:type="dxa"/>
          </w:tcPr>
          <w:p w14:paraId="485BFC74"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Verbesserungen und Fehlerbeseitigungen können mit geringem Aufwand bearbeitet werden</w:t>
            </w:r>
          </w:p>
        </w:tc>
        <w:tc>
          <w:tcPr>
            <w:tcW w:w="3020" w:type="dxa"/>
          </w:tcPr>
          <w:p w14:paraId="0BF0B7F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p>
        </w:tc>
      </w:tr>
      <w:tr w:rsidR="001064A2" w14:paraId="0433301D" w14:textId="77777777" w:rsidTr="00B4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65EE5B58" w14:textId="77777777" w:rsidR="001064A2" w:rsidRDefault="001064A2" w:rsidP="00B437F4">
            <w:pPr>
              <w:spacing w:after="200" w:line="276" w:lineRule="auto"/>
              <w:jc w:val="left"/>
            </w:pPr>
            <w:r>
              <w:t>Sonstige Anforderungen</w:t>
            </w:r>
          </w:p>
        </w:tc>
      </w:tr>
      <w:tr w:rsidR="001064A2" w14:paraId="13CC7C74" w14:textId="77777777" w:rsidTr="00B437F4">
        <w:tc>
          <w:tcPr>
            <w:cnfStyle w:val="001000000000" w:firstRow="0" w:lastRow="0" w:firstColumn="1" w:lastColumn="0" w:oddVBand="0" w:evenVBand="0" w:oddHBand="0" w:evenHBand="0" w:firstRowFirstColumn="0" w:firstRowLastColumn="0" w:lastRowFirstColumn="0" w:lastRowLastColumn="0"/>
            <w:tcW w:w="3020" w:type="dxa"/>
          </w:tcPr>
          <w:p w14:paraId="3AC986A7" w14:textId="77777777" w:rsidR="001064A2" w:rsidRPr="00D60B1D" w:rsidRDefault="001064A2" w:rsidP="00B437F4">
            <w:pPr>
              <w:spacing w:after="200" w:line="276" w:lineRule="auto"/>
              <w:jc w:val="left"/>
              <w:rPr>
                <w:b w:val="0"/>
              </w:rPr>
            </w:pPr>
            <w:r w:rsidRPr="00D60B1D">
              <w:rPr>
                <w:b w:val="0"/>
              </w:rPr>
              <w:t>Datenschutz</w:t>
            </w:r>
          </w:p>
        </w:tc>
        <w:tc>
          <w:tcPr>
            <w:tcW w:w="3020" w:type="dxa"/>
          </w:tcPr>
          <w:p w14:paraId="603F7E65"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Die deutschen Datenschutzrichtlinien müssen erfüllt werden</w:t>
            </w:r>
          </w:p>
        </w:tc>
        <w:tc>
          <w:tcPr>
            <w:tcW w:w="3020" w:type="dxa"/>
          </w:tcPr>
          <w:p w14:paraId="7EE0DEB3" w14:textId="77777777" w:rsidR="001064A2" w:rsidRDefault="001064A2" w:rsidP="00B437F4">
            <w:pPr>
              <w:spacing w:after="200" w:line="276" w:lineRule="auto"/>
              <w:jc w:val="left"/>
              <w:cnfStyle w:val="000000000000" w:firstRow="0" w:lastRow="0" w:firstColumn="0" w:lastColumn="0" w:oddVBand="0" w:evenVBand="0" w:oddHBand="0" w:evenHBand="0" w:firstRowFirstColumn="0" w:firstRowLastColumn="0" w:lastRowFirstColumn="0" w:lastRowLastColumn="0"/>
            </w:pPr>
            <w:r>
              <w:t>Prüfung durch einen Datenschutzbeauftragten</w:t>
            </w:r>
          </w:p>
        </w:tc>
      </w:tr>
    </w:tbl>
    <w:p w14:paraId="0C7E9B66" w14:textId="77777777" w:rsidR="001064A2" w:rsidRDefault="001064A2">
      <w:pPr>
        <w:spacing w:after="200" w:line="276" w:lineRule="auto"/>
        <w:jc w:val="left"/>
      </w:pPr>
    </w:p>
    <w:p w14:paraId="57A7B341" w14:textId="7E93F082" w:rsidR="001064A2" w:rsidRDefault="001064A2">
      <w:pPr>
        <w:spacing w:after="200" w:line="276" w:lineRule="auto"/>
        <w:jc w:val="left"/>
      </w:pPr>
      <w:r>
        <w:br w:type="page"/>
      </w:r>
    </w:p>
    <w:p w14:paraId="141DDACC" w14:textId="0E2E449B" w:rsidR="00960A5C" w:rsidRPr="00960A5C" w:rsidRDefault="00D26133" w:rsidP="00960A5C">
      <w:pPr>
        <w:pStyle w:val="berschrift2"/>
      </w:pPr>
      <w:bookmarkStart w:id="7" w:name="_Toc87200388"/>
      <w:r>
        <w:lastRenderedPageBreak/>
        <w:t>API-Design</w:t>
      </w:r>
      <w:bookmarkEnd w:id="7"/>
    </w:p>
    <w:tbl>
      <w:tblPr>
        <w:tblStyle w:val="Gitternetztabelle4Akzent5"/>
        <w:tblW w:w="9130" w:type="dxa"/>
        <w:tblLayout w:type="fixed"/>
        <w:tblLook w:val="04A0" w:firstRow="1" w:lastRow="0" w:firstColumn="1" w:lastColumn="0" w:noHBand="0" w:noVBand="1"/>
      </w:tblPr>
      <w:tblGrid>
        <w:gridCol w:w="1129"/>
        <w:gridCol w:w="1843"/>
        <w:gridCol w:w="1701"/>
        <w:gridCol w:w="2268"/>
        <w:gridCol w:w="2189"/>
      </w:tblGrid>
      <w:tr w:rsidR="00960A5C" w14:paraId="4B7CE432" w14:textId="77777777" w:rsidTr="00393351">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129" w:type="dxa"/>
            <w:shd w:val="clear" w:color="auto" w:fill="4F81BD" w:themeFill="accent1"/>
          </w:tcPr>
          <w:p w14:paraId="585F7B55" w14:textId="77777777" w:rsidR="00960A5C" w:rsidRPr="00D26133" w:rsidRDefault="00960A5C" w:rsidP="00393351">
            <w:pPr>
              <w:pStyle w:val="000-Grundlage-Standard"/>
              <w:rPr>
                <w:rFonts w:cs="Times New Roman"/>
                <w:color w:val="000000" w:themeColor="text1"/>
                <w:szCs w:val="24"/>
              </w:rPr>
            </w:pPr>
            <w:r w:rsidRPr="00D26133">
              <w:rPr>
                <w:rFonts w:cs="Times New Roman"/>
                <w:color w:val="000000" w:themeColor="text1"/>
                <w:szCs w:val="24"/>
              </w:rPr>
              <w:t>Methode</w:t>
            </w:r>
          </w:p>
        </w:tc>
        <w:tc>
          <w:tcPr>
            <w:tcW w:w="1843" w:type="dxa"/>
            <w:shd w:val="clear" w:color="auto" w:fill="4F81BD" w:themeFill="accent1"/>
          </w:tcPr>
          <w:p w14:paraId="620B40B2"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URL</w:t>
            </w:r>
          </w:p>
        </w:tc>
        <w:tc>
          <w:tcPr>
            <w:tcW w:w="1701" w:type="dxa"/>
            <w:shd w:val="clear" w:color="auto" w:fill="4F81BD" w:themeFill="accent1"/>
          </w:tcPr>
          <w:p w14:paraId="64BDDE2E"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Erklärung</w:t>
            </w:r>
          </w:p>
        </w:tc>
        <w:tc>
          <w:tcPr>
            <w:tcW w:w="2268" w:type="dxa"/>
            <w:shd w:val="clear" w:color="auto" w:fill="4F81BD" w:themeFill="accent1"/>
          </w:tcPr>
          <w:p w14:paraId="63016BAB"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In</w:t>
            </w:r>
          </w:p>
        </w:tc>
        <w:tc>
          <w:tcPr>
            <w:tcW w:w="2189" w:type="dxa"/>
            <w:shd w:val="clear" w:color="auto" w:fill="4F81BD" w:themeFill="accent1"/>
          </w:tcPr>
          <w:p w14:paraId="488C5A9C" w14:textId="77777777" w:rsidR="00960A5C" w:rsidRPr="00D26133" w:rsidRDefault="00960A5C" w:rsidP="00393351">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D26133">
              <w:rPr>
                <w:rFonts w:cs="Times New Roman"/>
                <w:color w:val="000000" w:themeColor="text1"/>
                <w:szCs w:val="24"/>
              </w:rPr>
              <w:t>Data Out</w:t>
            </w:r>
          </w:p>
        </w:tc>
      </w:tr>
      <w:tr w:rsidR="00960A5C" w:rsidRPr="00960A5C" w14:paraId="71403FE4" w14:textId="77777777" w:rsidTr="0039335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29" w:type="dxa"/>
          </w:tcPr>
          <w:p w14:paraId="114B1D9F" w14:textId="77777777" w:rsidR="00960A5C" w:rsidRDefault="00960A5C" w:rsidP="00393351">
            <w:pPr>
              <w:spacing w:after="200" w:line="276" w:lineRule="auto"/>
              <w:jc w:val="left"/>
            </w:pPr>
            <w:r>
              <w:t>POST</w:t>
            </w:r>
          </w:p>
        </w:tc>
        <w:tc>
          <w:tcPr>
            <w:tcW w:w="1843" w:type="dxa"/>
          </w:tcPr>
          <w:p w14:paraId="09BC0CD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84C5A">
              <w:t>/</w:t>
            </w:r>
            <w:proofErr w:type="spellStart"/>
            <w:r w:rsidRPr="00084C5A">
              <w:t>api</w:t>
            </w:r>
            <w:proofErr w:type="spellEnd"/>
            <w:r w:rsidRPr="00084C5A">
              <w:t>/</w:t>
            </w:r>
            <w:proofErr w:type="spellStart"/>
            <w:r w:rsidRPr="00084C5A">
              <w:t>user</w:t>
            </w:r>
            <w:proofErr w:type="spellEnd"/>
            <w:r w:rsidRPr="00084C5A">
              <w:t>/</w:t>
            </w:r>
            <w:proofErr w:type="spellStart"/>
            <w:r w:rsidRPr="00084C5A">
              <w:t>login</w:t>
            </w:r>
            <w:proofErr w:type="spellEnd"/>
          </w:p>
        </w:tc>
        <w:tc>
          <w:tcPr>
            <w:tcW w:w="1701" w:type="dxa"/>
          </w:tcPr>
          <w:p w14:paraId="0E466BA8"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Login</w:t>
            </w:r>
          </w:p>
        </w:tc>
        <w:tc>
          <w:tcPr>
            <w:tcW w:w="2268" w:type="dxa"/>
          </w:tcPr>
          <w:p w14:paraId="3E9CB8B0" w14:textId="77777777" w:rsidR="00960A5C" w:rsidRPr="00250B30"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250B30">
              <w:rPr>
                <w:lang w:val="en-GB"/>
              </w:rPr>
              <w:t>LoginData</w:t>
            </w:r>
            <w:proofErr w:type="spellEnd"/>
            <w:r>
              <w:rPr>
                <w:lang w:val="en-GB"/>
              </w:rPr>
              <w:t xml:space="preserve">: </w:t>
            </w:r>
            <w:r w:rsidRPr="00250B30">
              <w:rPr>
                <w:lang w:val="en-GB"/>
              </w:rPr>
              <w:t>{</w:t>
            </w:r>
            <w:r>
              <w:rPr>
                <w:lang w:val="en-GB"/>
              </w:rPr>
              <w:t>N</w:t>
            </w:r>
            <w:r w:rsidRPr="00250B30">
              <w:rPr>
                <w:lang w:val="en-GB"/>
              </w:rPr>
              <w:t>ame</w:t>
            </w:r>
            <w:r>
              <w:rPr>
                <w:lang w:val="en-GB"/>
              </w:rPr>
              <w:t>, E-M</w:t>
            </w:r>
            <w:r w:rsidRPr="00250B30">
              <w:rPr>
                <w:lang w:val="en-GB"/>
              </w:rPr>
              <w:t>a</w:t>
            </w:r>
            <w:r>
              <w:rPr>
                <w:lang w:val="en-GB"/>
              </w:rPr>
              <w:t>il, P</w:t>
            </w:r>
            <w:r w:rsidRPr="00250B30">
              <w:rPr>
                <w:lang w:val="en-GB"/>
              </w:rPr>
              <w:t>assword</w:t>
            </w:r>
            <w:r>
              <w:rPr>
                <w:lang w:val="en-GB"/>
              </w:rPr>
              <w:t>}</w:t>
            </w:r>
          </w:p>
        </w:tc>
        <w:tc>
          <w:tcPr>
            <w:tcW w:w="2189" w:type="dxa"/>
          </w:tcPr>
          <w:p w14:paraId="1D661BAB" w14:textId="77777777" w:rsidR="00960A5C" w:rsidRPr="00250B30"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r>
              <w:rPr>
                <w:lang w:val="en-GB"/>
              </w:rPr>
              <w:t>{_id, name, email, password, city, street, birthday}</w:t>
            </w:r>
          </w:p>
        </w:tc>
      </w:tr>
      <w:tr w:rsidR="00960A5C" w:rsidRPr="00960A5C" w14:paraId="40020CF3" w14:textId="77777777" w:rsidTr="00393351">
        <w:trPr>
          <w:trHeight w:val="567"/>
        </w:trPr>
        <w:tc>
          <w:tcPr>
            <w:cnfStyle w:val="001000000000" w:firstRow="0" w:lastRow="0" w:firstColumn="1" w:lastColumn="0" w:oddVBand="0" w:evenVBand="0" w:oddHBand="0" w:evenHBand="0" w:firstRowFirstColumn="0" w:firstRowLastColumn="0" w:lastRowFirstColumn="0" w:lastRowLastColumn="0"/>
            <w:tcW w:w="1129" w:type="dxa"/>
          </w:tcPr>
          <w:p w14:paraId="48E006B0" w14:textId="77777777" w:rsidR="00960A5C" w:rsidRDefault="00960A5C" w:rsidP="00393351">
            <w:pPr>
              <w:spacing w:after="200" w:line="276" w:lineRule="auto"/>
              <w:jc w:val="left"/>
            </w:pPr>
            <w:r>
              <w:t>POST</w:t>
            </w:r>
          </w:p>
        </w:tc>
        <w:tc>
          <w:tcPr>
            <w:tcW w:w="1843" w:type="dxa"/>
          </w:tcPr>
          <w:p w14:paraId="556D67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86179">
              <w:t>/</w:t>
            </w:r>
            <w:proofErr w:type="spellStart"/>
            <w:r w:rsidRPr="00286179">
              <w:t>api</w:t>
            </w:r>
            <w:proofErr w:type="spellEnd"/>
            <w:r w:rsidRPr="00286179">
              <w:t>/</w:t>
            </w:r>
            <w:proofErr w:type="spellStart"/>
            <w:r w:rsidRPr="00286179">
              <w:t>user</w:t>
            </w:r>
            <w:proofErr w:type="spellEnd"/>
            <w:r w:rsidRPr="00286179">
              <w:t>/</w:t>
            </w:r>
            <w:proofErr w:type="spellStart"/>
            <w:r w:rsidRPr="00286179">
              <w:t>register</w:t>
            </w:r>
            <w:proofErr w:type="spellEnd"/>
          </w:p>
        </w:tc>
        <w:tc>
          <w:tcPr>
            <w:tcW w:w="1701" w:type="dxa"/>
          </w:tcPr>
          <w:p w14:paraId="6121CFBD"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Register</w:t>
            </w:r>
          </w:p>
        </w:tc>
        <w:tc>
          <w:tcPr>
            <w:tcW w:w="2268" w:type="dxa"/>
          </w:tcPr>
          <w:p w14:paraId="692B77C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RegisterData</w:t>
            </w:r>
            <w:proofErr w:type="spellEnd"/>
            <w:r>
              <w:t>: {Name, E-Mail, Password}</w:t>
            </w:r>
          </w:p>
        </w:tc>
        <w:tc>
          <w:tcPr>
            <w:tcW w:w="2189" w:type="dxa"/>
          </w:tcPr>
          <w:p w14:paraId="439ED945" w14:textId="77777777" w:rsidR="00960A5C" w:rsidRPr="0038008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r>
              <w:rPr>
                <w:lang w:val="en-GB"/>
              </w:rPr>
              <w:t>{_id, name, email, password, city, street, birthday}</w:t>
            </w:r>
          </w:p>
        </w:tc>
      </w:tr>
      <w:tr w:rsidR="00960A5C" w:rsidRPr="00000BD5" w14:paraId="33F8AA6C"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29B79ACC" w14:textId="77777777" w:rsidR="00960A5C" w:rsidRDefault="00960A5C" w:rsidP="00393351">
            <w:pPr>
              <w:spacing w:after="200" w:line="276" w:lineRule="auto"/>
              <w:jc w:val="left"/>
            </w:pPr>
            <w:r>
              <w:t>POST</w:t>
            </w:r>
          </w:p>
        </w:tc>
        <w:tc>
          <w:tcPr>
            <w:tcW w:w="1843" w:type="dxa"/>
          </w:tcPr>
          <w:p w14:paraId="03BA59C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1F120C32"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Update User Information</w:t>
            </w:r>
          </w:p>
        </w:tc>
        <w:tc>
          <w:tcPr>
            <w:tcW w:w="2268" w:type="dxa"/>
          </w:tcPr>
          <w:p w14:paraId="126A8DCB" w14:textId="77777777" w:rsidR="00960A5C" w:rsidRPr="005B59E8"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5B59E8">
              <w:rPr>
                <w:lang w:val="en-GB"/>
              </w:rPr>
              <w:t>personalU</w:t>
            </w:r>
            <w:r>
              <w:rPr>
                <w:lang w:val="en-GB"/>
              </w:rPr>
              <w:t>p</w:t>
            </w:r>
            <w:r w:rsidRPr="005B59E8">
              <w:rPr>
                <w:lang w:val="en-GB"/>
              </w:rPr>
              <w:t>date</w:t>
            </w:r>
            <w:proofErr w:type="spellEnd"/>
            <w:r>
              <w:rPr>
                <w:lang w:val="en-GB"/>
              </w:rPr>
              <w:t xml:space="preserve">: </w:t>
            </w:r>
            <w:r w:rsidRPr="005B59E8">
              <w:rPr>
                <w:lang w:val="en-GB"/>
              </w:rPr>
              <w:t>{Name, E-Mail, Pass</w:t>
            </w:r>
            <w:r>
              <w:rPr>
                <w:lang w:val="en-GB"/>
              </w:rPr>
              <w:t>word, Birthday}</w:t>
            </w:r>
          </w:p>
        </w:tc>
        <w:tc>
          <w:tcPr>
            <w:tcW w:w="2189" w:type="dxa"/>
          </w:tcPr>
          <w:p w14:paraId="1CCE5DFE"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r w:rsidR="00960A5C" w14:paraId="354E0429"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65AEC035" w14:textId="77777777" w:rsidR="00960A5C" w:rsidRDefault="00960A5C" w:rsidP="00393351">
            <w:pPr>
              <w:spacing w:after="200" w:line="276" w:lineRule="auto"/>
              <w:jc w:val="left"/>
            </w:pPr>
            <w:r>
              <w:t>POST</w:t>
            </w:r>
          </w:p>
        </w:tc>
        <w:tc>
          <w:tcPr>
            <w:tcW w:w="1843" w:type="dxa"/>
          </w:tcPr>
          <w:p w14:paraId="7C109C53"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204596">
              <w:t>/</w:t>
            </w:r>
            <w:proofErr w:type="spellStart"/>
            <w:r w:rsidRPr="00204596">
              <w:t>api</w:t>
            </w:r>
            <w:proofErr w:type="spellEnd"/>
            <w:r w:rsidRPr="00204596">
              <w:t>/</w:t>
            </w:r>
            <w:proofErr w:type="spellStart"/>
            <w:r w:rsidRPr="00204596">
              <w:t>user</w:t>
            </w:r>
            <w:proofErr w:type="spellEnd"/>
            <w:r w:rsidRPr="00204596">
              <w:t>/update</w:t>
            </w:r>
          </w:p>
        </w:tc>
        <w:tc>
          <w:tcPr>
            <w:tcW w:w="1701" w:type="dxa"/>
          </w:tcPr>
          <w:p w14:paraId="244A0BA6"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Update Location Information</w:t>
            </w:r>
          </w:p>
        </w:tc>
        <w:tc>
          <w:tcPr>
            <w:tcW w:w="2268" w:type="dxa"/>
          </w:tcPr>
          <w:p w14:paraId="47AD9D92"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locationUpdate</w:t>
            </w:r>
            <w:proofErr w:type="spellEnd"/>
            <w:r>
              <w:t>: {Name, City, Street}</w:t>
            </w:r>
          </w:p>
        </w:tc>
        <w:tc>
          <w:tcPr>
            <w:tcW w:w="2189" w:type="dxa"/>
          </w:tcPr>
          <w:p w14:paraId="6A82C1B4"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14:paraId="69D8F6F6"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0D0276B5" w14:textId="77777777" w:rsidR="00960A5C" w:rsidRDefault="00960A5C" w:rsidP="00393351">
            <w:pPr>
              <w:spacing w:after="200" w:line="276" w:lineRule="auto"/>
              <w:jc w:val="left"/>
            </w:pPr>
            <w:r>
              <w:t>POST</w:t>
            </w:r>
          </w:p>
        </w:tc>
        <w:tc>
          <w:tcPr>
            <w:tcW w:w="1843" w:type="dxa"/>
          </w:tcPr>
          <w:p w14:paraId="3290C11E"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7920C7">
              <w:t>/</w:t>
            </w:r>
            <w:proofErr w:type="spellStart"/>
            <w:r w:rsidRPr="007920C7">
              <w:t>api</w:t>
            </w:r>
            <w:proofErr w:type="spellEnd"/>
            <w:r w:rsidRPr="007920C7">
              <w:t>/</w:t>
            </w:r>
            <w:proofErr w:type="spellStart"/>
            <w:r w:rsidRPr="007920C7">
              <w:t>products</w:t>
            </w:r>
            <w:proofErr w:type="spellEnd"/>
            <w:r w:rsidRPr="007920C7">
              <w:t>/</w:t>
            </w:r>
            <w:proofErr w:type="spellStart"/>
            <w:r w:rsidRPr="007920C7">
              <w:t>searchProduct</w:t>
            </w:r>
            <w:proofErr w:type="spellEnd"/>
          </w:p>
        </w:tc>
        <w:tc>
          <w:tcPr>
            <w:tcW w:w="1701" w:type="dxa"/>
          </w:tcPr>
          <w:p w14:paraId="764D5AAF"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Produktsuche</w:t>
            </w:r>
          </w:p>
        </w:tc>
        <w:tc>
          <w:tcPr>
            <w:tcW w:w="2268" w:type="dxa"/>
          </w:tcPr>
          <w:p w14:paraId="109CF4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 {Name}</w:t>
            </w:r>
          </w:p>
        </w:tc>
        <w:tc>
          <w:tcPr>
            <w:tcW w:w="2189" w:type="dxa"/>
          </w:tcPr>
          <w:p w14:paraId="704A34D0"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Array mit allen Produkten die gefunden werden</w:t>
            </w:r>
          </w:p>
        </w:tc>
      </w:tr>
      <w:tr w:rsidR="00960A5C" w:rsidRPr="00000BD5" w14:paraId="1BD45F43" w14:textId="77777777" w:rsidTr="00393351">
        <w:trPr>
          <w:trHeight w:val="892"/>
        </w:trPr>
        <w:tc>
          <w:tcPr>
            <w:cnfStyle w:val="001000000000" w:firstRow="0" w:lastRow="0" w:firstColumn="1" w:lastColumn="0" w:oddVBand="0" w:evenVBand="0" w:oddHBand="0" w:evenHBand="0" w:firstRowFirstColumn="0" w:firstRowLastColumn="0" w:lastRowFirstColumn="0" w:lastRowLastColumn="0"/>
            <w:tcW w:w="1129" w:type="dxa"/>
          </w:tcPr>
          <w:p w14:paraId="43872EAF" w14:textId="77777777" w:rsidR="00960A5C" w:rsidRDefault="00960A5C" w:rsidP="00393351">
            <w:pPr>
              <w:spacing w:after="200" w:line="276" w:lineRule="auto"/>
              <w:jc w:val="left"/>
            </w:pPr>
            <w:r>
              <w:t>POST</w:t>
            </w:r>
          </w:p>
        </w:tc>
        <w:tc>
          <w:tcPr>
            <w:tcW w:w="1843" w:type="dxa"/>
          </w:tcPr>
          <w:p w14:paraId="3416B7F5"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C05D61">
              <w:t>/</w:t>
            </w:r>
            <w:proofErr w:type="spellStart"/>
            <w:r w:rsidRPr="00C05D61">
              <w:t>api</w:t>
            </w:r>
            <w:proofErr w:type="spellEnd"/>
            <w:r w:rsidRPr="00C05D61">
              <w:t>/</w:t>
            </w:r>
            <w:proofErr w:type="spellStart"/>
            <w:r w:rsidRPr="00C05D61">
              <w:t>products</w:t>
            </w:r>
            <w:proofErr w:type="spellEnd"/>
            <w:r w:rsidRPr="00C05D61">
              <w:t>/</w:t>
            </w:r>
            <w:proofErr w:type="spellStart"/>
            <w:r w:rsidRPr="00C05D61">
              <w:t>addProduct</w:t>
            </w:r>
            <w:proofErr w:type="spellEnd"/>
          </w:p>
        </w:tc>
        <w:tc>
          <w:tcPr>
            <w:tcW w:w="1701" w:type="dxa"/>
          </w:tcPr>
          <w:p w14:paraId="669BF750" w14:textId="77777777" w:rsidR="00960A5C"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t>Produkt hinzufügen</w:t>
            </w:r>
          </w:p>
        </w:tc>
        <w:tc>
          <w:tcPr>
            <w:tcW w:w="2268" w:type="dxa"/>
          </w:tcPr>
          <w:p w14:paraId="086B9294" w14:textId="77777777" w:rsidR="00960A5C" w:rsidRPr="00DB406D"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Pr="00DB406D">
              <w:rPr>
                <w:lang w:val="en-GB"/>
              </w:rPr>
              <w:t>marketID</w:t>
            </w:r>
            <w:proofErr w:type="spellEnd"/>
            <w:r w:rsidRPr="00DB406D">
              <w:rPr>
                <w:lang w:val="en-GB"/>
              </w:rPr>
              <w:t>, Name, Price, k</w:t>
            </w:r>
            <w:r>
              <w:rPr>
                <w:lang w:val="en-GB"/>
              </w:rPr>
              <w:t>cal, fat, carbohydrate, protein, salt, location, stock}</w:t>
            </w:r>
          </w:p>
        </w:tc>
        <w:tc>
          <w:tcPr>
            <w:tcW w:w="2189" w:type="dxa"/>
          </w:tcPr>
          <w:p w14:paraId="21E2FB6E" w14:textId="77777777" w:rsidR="00960A5C" w:rsidRPr="00000BD5" w:rsidRDefault="00960A5C" w:rsidP="00393351">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000BD5">
              <w:t>Bei Erfolg wird nichts z</w:t>
            </w:r>
            <w:r>
              <w:t>urückgegeben und bei Misserfolg der Fehler</w:t>
            </w:r>
          </w:p>
        </w:tc>
      </w:tr>
      <w:tr w:rsidR="00960A5C" w:rsidRPr="00000BD5" w14:paraId="0A5F82E3" w14:textId="77777777" w:rsidTr="00393351">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1129" w:type="dxa"/>
          </w:tcPr>
          <w:p w14:paraId="3D575EF0" w14:textId="77777777" w:rsidR="00960A5C" w:rsidRDefault="00960A5C" w:rsidP="00393351">
            <w:pPr>
              <w:spacing w:after="200" w:line="276" w:lineRule="auto"/>
              <w:jc w:val="left"/>
            </w:pPr>
            <w:r>
              <w:t>POST</w:t>
            </w:r>
          </w:p>
        </w:tc>
        <w:tc>
          <w:tcPr>
            <w:tcW w:w="1843" w:type="dxa"/>
          </w:tcPr>
          <w:p w14:paraId="5BE1EF9B"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644C05">
              <w:t>https://product-navigator-back-end.herokuapp.com/api/products/updateProduct</w:t>
            </w:r>
          </w:p>
        </w:tc>
        <w:tc>
          <w:tcPr>
            <w:tcW w:w="1701" w:type="dxa"/>
          </w:tcPr>
          <w:p w14:paraId="05B20606" w14:textId="77777777" w:rsidR="00960A5C"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t>Produkt updaten</w:t>
            </w:r>
          </w:p>
        </w:tc>
        <w:tc>
          <w:tcPr>
            <w:tcW w:w="2268" w:type="dxa"/>
          </w:tcPr>
          <w:p w14:paraId="199DB932" w14:textId="77777777" w:rsidR="00960A5C" w:rsidRPr="00F63D77"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rPr>
                <w:lang w:val="en-GB"/>
              </w:rPr>
            </w:pPr>
            <w:proofErr w:type="spellStart"/>
            <w:r w:rsidRPr="00DB406D">
              <w:rPr>
                <w:lang w:val="en-GB"/>
              </w:rPr>
              <w:t>productData</w:t>
            </w:r>
            <w:proofErr w:type="spellEnd"/>
            <w:r w:rsidRPr="00DB406D">
              <w:rPr>
                <w:lang w:val="en-GB"/>
              </w:rPr>
              <w:t>: {</w:t>
            </w:r>
            <w:proofErr w:type="spellStart"/>
            <w:r w:rsidRPr="00DB406D">
              <w:rPr>
                <w:lang w:val="en-GB"/>
              </w:rPr>
              <w:t>marketID</w:t>
            </w:r>
            <w:proofErr w:type="spellEnd"/>
            <w:r w:rsidRPr="00DB406D">
              <w:rPr>
                <w:lang w:val="en-GB"/>
              </w:rPr>
              <w:t>, Name, Price, k</w:t>
            </w:r>
            <w:r>
              <w:rPr>
                <w:lang w:val="en-GB"/>
              </w:rPr>
              <w:t>cal, fat, carbohydrate, protein, salt, location, stock}</w:t>
            </w:r>
          </w:p>
        </w:tc>
        <w:tc>
          <w:tcPr>
            <w:tcW w:w="2189" w:type="dxa"/>
          </w:tcPr>
          <w:p w14:paraId="52D682AA" w14:textId="77777777" w:rsidR="00960A5C" w:rsidRPr="00000BD5" w:rsidRDefault="00960A5C" w:rsidP="00393351">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000BD5">
              <w:t>Bei Erfolg wird nichts z</w:t>
            </w:r>
            <w:r>
              <w:t>urückgegeben und bei Misserfolg der Fehler</w:t>
            </w:r>
          </w:p>
        </w:tc>
      </w:tr>
    </w:tbl>
    <w:p w14:paraId="5C676FB1" w14:textId="549931F1" w:rsidR="00D26133" w:rsidRDefault="00D26133">
      <w:pPr>
        <w:spacing w:after="200" w:line="276" w:lineRule="auto"/>
        <w:jc w:val="left"/>
        <w:rPr>
          <w:rFonts w:eastAsiaTheme="majorEastAsia" w:cstheme="majorBidi"/>
          <w:b/>
          <w:bCs/>
          <w:sz w:val="28"/>
          <w:szCs w:val="26"/>
        </w:rPr>
      </w:pPr>
    </w:p>
    <w:p w14:paraId="1733D331" w14:textId="77777777" w:rsidR="00960A5C" w:rsidRDefault="00960A5C">
      <w:pPr>
        <w:spacing w:after="200" w:line="276" w:lineRule="auto"/>
        <w:jc w:val="left"/>
        <w:rPr>
          <w:rFonts w:eastAsiaTheme="majorEastAsia" w:cstheme="majorBidi"/>
          <w:b/>
          <w:bCs/>
          <w:sz w:val="28"/>
          <w:szCs w:val="26"/>
        </w:rPr>
      </w:pPr>
    </w:p>
    <w:p w14:paraId="56925043" w14:textId="77777777" w:rsidR="00960A5C" w:rsidRDefault="00960A5C">
      <w:pPr>
        <w:spacing w:after="200" w:line="276" w:lineRule="auto"/>
        <w:jc w:val="left"/>
        <w:rPr>
          <w:rFonts w:eastAsiaTheme="majorEastAsia" w:cstheme="majorBidi"/>
          <w:b/>
          <w:bCs/>
          <w:sz w:val="28"/>
          <w:szCs w:val="26"/>
        </w:rPr>
      </w:pPr>
    </w:p>
    <w:p w14:paraId="673D5D76" w14:textId="71DA12B0" w:rsidR="003D4A40" w:rsidRDefault="003D4A40" w:rsidP="003D4A40">
      <w:pPr>
        <w:pStyle w:val="berschrift2"/>
      </w:pPr>
      <w:bookmarkStart w:id="8" w:name="_Toc87200389"/>
      <w:r>
        <w:lastRenderedPageBreak/>
        <w:t>Besonderheiten</w:t>
      </w:r>
      <w:r w:rsidR="00255F9E">
        <w:t xml:space="preserve"> </w:t>
      </w:r>
      <w:r w:rsidR="00913638">
        <w:t xml:space="preserve">bei </w:t>
      </w:r>
      <w:r w:rsidR="00255F9E">
        <w:t>der Implementierung</w:t>
      </w:r>
      <w:bookmarkEnd w:id="8"/>
    </w:p>
    <w:p w14:paraId="1F0B3827" w14:textId="26D121E0" w:rsidR="00913638" w:rsidRDefault="001038A5" w:rsidP="00913638">
      <w:pPr>
        <w:pStyle w:val="000-Grundlage-Standard"/>
      </w:pPr>
      <w:r>
        <w:t>Node.js</w:t>
      </w:r>
    </w:p>
    <w:p w14:paraId="400D666B" w14:textId="6E2894FC" w:rsidR="001038A5" w:rsidRDefault="001038A5" w:rsidP="00913638">
      <w:pPr>
        <w:pStyle w:val="000-Grundlage-Standard"/>
      </w:pPr>
      <w:r>
        <w:t>MongoDB</w:t>
      </w:r>
    </w:p>
    <w:p w14:paraId="25E86E93" w14:textId="77777777" w:rsidR="001038A5" w:rsidRPr="00913638" w:rsidRDefault="001038A5" w:rsidP="00913638">
      <w:pPr>
        <w:pStyle w:val="000-Grundlage-Standard"/>
      </w:pPr>
    </w:p>
    <w:p w14:paraId="0FFBD2D8" w14:textId="16CD90EC" w:rsidR="003D4A40" w:rsidRDefault="003D4A40">
      <w:pPr>
        <w:spacing w:after="200" w:line="276" w:lineRule="auto"/>
        <w:jc w:val="left"/>
        <w:rPr>
          <w:rFonts w:eastAsiaTheme="majorEastAsia" w:cstheme="majorBidi"/>
          <w:b/>
          <w:bCs/>
          <w:sz w:val="32"/>
          <w:szCs w:val="28"/>
        </w:rPr>
      </w:pPr>
      <w:r>
        <w:br w:type="page"/>
      </w:r>
    </w:p>
    <w:p w14:paraId="44C1055A" w14:textId="0D4E4D65" w:rsidR="00C0472B" w:rsidRDefault="00A93B59" w:rsidP="00C0472B">
      <w:pPr>
        <w:pStyle w:val="berschrift1"/>
        <w:spacing w:before="480"/>
      </w:pPr>
      <w:bookmarkStart w:id="9" w:name="_Toc87200390"/>
      <w:r>
        <w:lastRenderedPageBreak/>
        <w:t>Vorgehen</w:t>
      </w:r>
      <w:bookmarkEnd w:id="9"/>
    </w:p>
    <w:p w14:paraId="54CAC4DA" w14:textId="5818B4BA" w:rsidR="00C0472B" w:rsidRDefault="00A93B59" w:rsidP="00C0472B">
      <w:pPr>
        <w:pStyle w:val="berschrift2"/>
      </w:pPr>
      <w:bookmarkStart w:id="10" w:name="_Toc87200391"/>
      <w:r>
        <w:t>Zeitlicher Ablauf</w:t>
      </w:r>
      <w:bookmarkEnd w:id="10"/>
    </w:p>
    <w:tbl>
      <w:tblPr>
        <w:tblStyle w:val="Gitternetztabelle4Akzent5"/>
        <w:tblW w:w="0" w:type="auto"/>
        <w:tblLook w:val="04A0" w:firstRow="1" w:lastRow="0" w:firstColumn="1" w:lastColumn="0" w:noHBand="0" w:noVBand="1"/>
      </w:tblPr>
      <w:tblGrid>
        <w:gridCol w:w="3020"/>
        <w:gridCol w:w="3020"/>
        <w:gridCol w:w="3020"/>
      </w:tblGrid>
      <w:tr w:rsidR="00BD3A70" w14:paraId="39F7F656"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4E37F3B5" w14:textId="65EE3AD2" w:rsidR="00BD3A70" w:rsidRPr="00BD3A70" w:rsidRDefault="00BD3A70" w:rsidP="00641330">
            <w:pPr>
              <w:pStyle w:val="000-Grundlage-Standard"/>
              <w:rPr>
                <w:rFonts w:cs="Times New Roman"/>
                <w:color w:val="000000" w:themeColor="text1"/>
                <w:szCs w:val="24"/>
              </w:rPr>
            </w:pPr>
            <w:r w:rsidRPr="00BD3A70">
              <w:rPr>
                <w:rFonts w:cs="Times New Roman"/>
                <w:color w:val="000000" w:themeColor="text1"/>
                <w:szCs w:val="24"/>
              </w:rPr>
              <w:t>Phase</w:t>
            </w:r>
          </w:p>
        </w:tc>
        <w:tc>
          <w:tcPr>
            <w:tcW w:w="3020" w:type="dxa"/>
            <w:shd w:val="clear" w:color="auto" w:fill="4F81BD" w:themeFill="accent1"/>
          </w:tcPr>
          <w:p w14:paraId="538D53B3" w14:textId="05F22F42"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Zeitraum</w:t>
            </w:r>
          </w:p>
        </w:tc>
        <w:tc>
          <w:tcPr>
            <w:tcW w:w="3020" w:type="dxa"/>
            <w:shd w:val="clear" w:color="auto" w:fill="4F81BD" w:themeFill="accent1"/>
          </w:tcPr>
          <w:p w14:paraId="6FD0D7E9" w14:textId="651684EC" w:rsidR="00BD3A70" w:rsidRPr="00BD3A70" w:rsidRDefault="00BD3A70" w:rsidP="0064133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sidRPr="00BD3A70">
              <w:rPr>
                <w:rFonts w:cs="Times New Roman"/>
                <w:color w:val="000000" w:themeColor="text1"/>
                <w:szCs w:val="24"/>
              </w:rPr>
              <w:t>Aufgaben</w:t>
            </w:r>
          </w:p>
        </w:tc>
      </w:tr>
      <w:tr w:rsidR="00BD3A70" w14:paraId="61C2FE37"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8B22245" w14:textId="4094A91B" w:rsidR="00BD3A70" w:rsidRDefault="00716E67" w:rsidP="00641330">
            <w:pPr>
              <w:pStyle w:val="000-Grundlage-Standard"/>
            </w:pPr>
            <w:r>
              <w:t>API</w:t>
            </w:r>
          </w:p>
        </w:tc>
        <w:tc>
          <w:tcPr>
            <w:tcW w:w="3020" w:type="dxa"/>
          </w:tcPr>
          <w:p w14:paraId="64D9B9E2" w14:textId="51C0E5F8" w:rsidR="00BD3A70" w:rsidRDefault="00716E67" w:rsidP="00641330">
            <w:pPr>
              <w:pStyle w:val="000-Grundlage-Standard"/>
              <w:cnfStyle w:val="000000100000" w:firstRow="0" w:lastRow="0" w:firstColumn="0" w:lastColumn="0" w:oddVBand="0" w:evenVBand="0" w:oddHBand="1" w:evenHBand="0" w:firstRowFirstColumn="0" w:firstRowLastColumn="0" w:lastRowFirstColumn="0" w:lastRowLastColumn="0"/>
            </w:pPr>
            <w:r>
              <w:t>30.11.2021 – 09.11.2021</w:t>
            </w:r>
          </w:p>
        </w:tc>
        <w:tc>
          <w:tcPr>
            <w:tcW w:w="3020" w:type="dxa"/>
          </w:tcPr>
          <w:p w14:paraId="0FBD070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55153F8F"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109F750D" w14:textId="41B91280" w:rsidR="00BD3A70" w:rsidRDefault="00BD3A70" w:rsidP="00641330">
            <w:pPr>
              <w:pStyle w:val="000-Grundlage-Standard"/>
            </w:pPr>
          </w:p>
        </w:tc>
        <w:tc>
          <w:tcPr>
            <w:tcW w:w="3020" w:type="dxa"/>
          </w:tcPr>
          <w:p w14:paraId="505A2AD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E2B7ADD"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46DA250D" w14:textId="77777777" w:rsidR="00641330" w:rsidRPr="00641330" w:rsidRDefault="00641330" w:rsidP="00641330">
      <w:pPr>
        <w:pStyle w:val="000-Grundlage-Standard"/>
      </w:pPr>
    </w:p>
    <w:p w14:paraId="61FD1E55" w14:textId="39CC49A0" w:rsidR="00A93B59" w:rsidRDefault="00A93B59" w:rsidP="00641330">
      <w:pPr>
        <w:pStyle w:val="berschrift2"/>
      </w:pPr>
      <w:bookmarkStart w:id="11" w:name="_Toc87200392"/>
      <w:r>
        <w:t>Projektmanagement</w:t>
      </w:r>
      <w:bookmarkEnd w:id="11"/>
    </w:p>
    <w:p w14:paraId="5147542E" w14:textId="77777777" w:rsidR="00BD3A70" w:rsidRDefault="00BD3A70" w:rsidP="00BD3A70">
      <w:pPr>
        <w:pStyle w:val="000-Grundlage-Standard"/>
      </w:pPr>
      <w:r w:rsidRPr="0002543A">
        <w:t>Im ersten Meeting wurden die Rahmenbedingungen festgelegt, wie das Projekt durchgeführt werden soll.</w:t>
      </w:r>
    </w:p>
    <w:p w14:paraId="149309AC" w14:textId="1B3B6967" w:rsidR="00BD3A70" w:rsidRDefault="00BD3A70" w:rsidP="00BD3A70">
      <w:pPr>
        <w:pStyle w:val="000-Grundlage-Standard"/>
      </w:pPr>
      <w:r w:rsidRPr="0002543A">
        <w:t xml:space="preserve">Die Kommunikation verläuft über </w:t>
      </w:r>
      <w:proofErr w:type="spellStart"/>
      <w:r w:rsidRPr="0002543A">
        <w:t>Discord</w:t>
      </w:r>
      <w:proofErr w:type="spellEnd"/>
      <w:r w:rsidRPr="0002543A">
        <w:t>, bei der wir je Meeting die Aufgaben verteilen und die Aufgaben besprochen werden, welche erledigt wurden vom einzelnen Projektteilnehmer. Hierbei wird jedem einzelnen Feedback gegeben.</w:t>
      </w:r>
      <w:r>
        <w:t xml:space="preserve"> </w:t>
      </w:r>
      <w:r w:rsidRPr="0002543A">
        <w:t>Einmal wöchentlich wird ein Meeting vereinbart, damit jeder auf dem aktuellen Stand ist.</w:t>
      </w:r>
    </w:p>
    <w:p w14:paraId="6D315A29" w14:textId="0A346973" w:rsidR="00641330" w:rsidRPr="00641330" w:rsidRDefault="00BD3A70" w:rsidP="00641330">
      <w:pPr>
        <w:pStyle w:val="000-Grundlage-Standard"/>
      </w:pPr>
      <w:r>
        <w:t>Dokumente/Dateien werden über GitHub gespeichert und jedem zur Verfügung gestellt. Dokumente werden vor einem Termin in GitHub gespeichert, damit andere Teilnehmer sich bereits Notizen machen können.</w:t>
      </w:r>
    </w:p>
    <w:p w14:paraId="56D15320" w14:textId="195CCB56" w:rsidR="00A93B59" w:rsidRDefault="00A93B59" w:rsidP="00641330">
      <w:pPr>
        <w:pStyle w:val="berschrift2"/>
      </w:pPr>
      <w:bookmarkStart w:id="12" w:name="_Toc87200393"/>
      <w:r>
        <w:t>Aufgabenverteilung</w:t>
      </w:r>
      <w:bookmarkEnd w:id="12"/>
    </w:p>
    <w:tbl>
      <w:tblPr>
        <w:tblStyle w:val="Gitternetztabelle4Akzent5"/>
        <w:tblW w:w="0" w:type="auto"/>
        <w:tblLook w:val="04A0" w:firstRow="1" w:lastRow="0" w:firstColumn="1" w:lastColumn="0" w:noHBand="0" w:noVBand="1"/>
      </w:tblPr>
      <w:tblGrid>
        <w:gridCol w:w="3020"/>
        <w:gridCol w:w="3020"/>
        <w:gridCol w:w="3020"/>
      </w:tblGrid>
      <w:tr w:rsidR="00BD3A70" w14:paraId="7F0FDB87" w14:textId="77777777" w:rsidTr="00BD3A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4F81BD" w:themeFill="accent1"/>
          </w:tcPr>
          <w:p w14:paraId="6C15575A" w14:textId="3234D86A" w:rsidR="00BD3A70" w:rsidRPr="00BD3A70" w:rsidRDefault="00BD3A70" w:rsidP="00BD3A70">
            <w:pPr>
              <w:pStyle w:val="000-Grundlage-Standard"/>
              <w:rPr>
                <w:rFonts w:cs="Times New Roman"/>
                <w:color w:val="000000" w:themeColor="text1"/>
                <w:szCs w:val="24"/>
              </w:rPr>
            </w:pPr>
            <w:r>
              <w:rPr>
                <w:rFonts w:cs="Times New Roman"/>
                <w:color w:val="000000" w:themeColor="text1"/>
                <w:szCs w:val="24"/>
              </w:rPr>
              <w:t>Aufgabe</w:t>
            </w:r>
          </w:p>
        </w:tc>
        <w:tc>
          <w:tcPr>
            <w:tcW w:w="3020" w:type="dxa"/>
            <w:shd w:val="clear" w:color="auto" w:fill="4F81BD" w:themeFill="accent1"/>
          </w:tcPr>
          <w:p w14:paraId="09C4F62F" w14:textId="6FBF0952"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Zuständigkeit</w:t>
            </w:r>
          </w:p>
        </w:tc>
        <w:tc>
          <w:tcPr>
            <w:tcW w:w="3020" w:type="dxa"/>
            <w:shd w:val="clear" w:color="auto" w:fill="4F81BD" w:themeFill="accent1"/>
          </w:tcPr>
          <w:p w14:paraId="64251E7F" w14:textId="517772E3" w:rsidR="00BD3A70" w:rsidRPr="00BD3A70" w:rsidRDefault="00BD3A70" w:rsidP="00BD3A70">
            <w:pPr>
              <w:pStyle w:val="000-Grundlage-Standard"/>
              <w:cnfStyle w:val="100000000000" w:firstRow="1" w:lastRow="0" w:firstColumn="0" w:lastColumn="0" w:oddVBand="0" w:evenVBand="0" w:oddHBand="0" w:evenHBand="0" w:firstRowFirstColumn="0" w:firstRowLastColumn="0" w:lastRowFirstColumn="0" w:lastRowLastColumn="0"/>
              <w:rPr>
                <w:rFonts w:cs="Times New Roman"/>
                <w:color w:val="000000" w:themeColor="text1"/>
                <w:szCs w:val="24"/>
              </w:rPr>
            </w:pPr>
            <w:r>
              <w:rPr>
                <w:rFonts w:cs="Times New Roman"/>
                <w:color w:val="000000" w:themeColor="text1"/>
                <w:szCs w:val="24"/>
              </w:rPr>
              <w:t>Deadline</w:t>
            </w:r>
          </w:p>
        </w:tc>
      </w:tr>
      <w:tr w:rsidR="00BD3A70" w14:paraId="522E24FF"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65D1BE" w14:textId="77777777" w:rsidR="00BD3A70" w:rsidRDefault="00BD3A70" w:rsidP="00641330">
            <w:pPr>
              <w:pStyle w:val="000-Grundlage-Standard"/>
            </w:pPr>
          </w:p>
        </w:tc>
        <w:tc>
          <w:tcPr>
            <w:tcW w:w="3020" w:type="dxa"/>
          </w:tcPr>
          <w:p w14:paraId="432C17B3"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0D96184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4567820A"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F4E363C" w14:textId="77777777" w:rsidR="00BD3A70" w:rsidRDefault="00BD3A70" w:rsidP="00641330">
            <w:pPr>
              <w:pStyle w:val="000-Grundlage-Standard"/>
            </w:pPr>
          </w:p>
        </w:tc>
        <w:tc>
          <w:tcPr>
            <w:tcW w:w="3020" w:type="dxa"/>
          </w:tcPr>
          <w:p w14:paraId="06836F59"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7B534ABF"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r w:rsidR="00BD3A70" w14:paraId="406A3878" w14:textId="77777777" w:rsidTr="00BD3A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48ED4" w14:textId="77777777" w:rsidR="00BD3A70" w:rsidRDefault="00BD3A70" w:rsidP="00641330">
            <w:pPr>
              <w:pStyle w:val="000-Grundlage-Standard"/>
            </w:pPr>
          </w:p>
        </w:tc>
        <w:tc>
          <w:tcPr>
            <w:tcW w:w="3020" w:type="dxa"/>
          </w:tcPr>
          <w:p w14:paraId="771822A5"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c>
          <w:tcPr>
            <w:tcW w:w="3020" w:type="dxa"/>
          </w:tcPr>
          <w:p w14:paraId="73F606A7" w14:textId="77777777" w:rsidR="00BD3A70" w:rsidRDefault="00BD3A70" w:rsidP="00641330">
            <w:pPr>
              <w:pStyle w:val="000-Grundlage-Standard"/>
              <w:cnfStyle w:val="000000100000" w:firstRow="0" w:lastRow="0" w:firstColumn="0" w:lastColumn="0" w:oddVBand="0" w:evenVBand="0" w:oddHBand="1" w:evenHBand="0" w:firstRowFirstColumn="0" w:firstRowLastColumn="0" w:lastRowFirstColumn="0" w:lastRowLastColumn="0"/>
            </w:pPr>
          </w:p>
        </w:tc>
      </w:tr>
      <w:tr w:rsidR="00BD3A70" w14:paraId="2723E3AC" w14:textId="77777777" w:rsidTr="00BD3A70">
        <w:tc>
          <w:tcPr>
            <w:cnfStyle w:val="001000000000" w:firstRow="0" w:lastRow="0" w:firstColumn="1" w:lastColumn="0" w:oddVBand="0" w:evenVBand="0" w:oddHBand="0" w:evenHBand="0" w:firstRowFirstColumn="0" w:firstRowLastColumn="0" w:lastRowFirstColumn="0" w:lastRowLastColumn="0"/>
            <w:tcW w:w="3020" w:type="dxa"/>
          </w:tcPr>
          <w:p w14:paraId="46051A8D" w14:textId="77777777" w:rsidR="00BD3A70" w:rsidRDefault="00BD3A70" w:rsidP="00641330">
            <w:pPr>
              <w:pStyle w:val="000-Grundlage-Standard"/>
            </w:pPr>
          </w:p>
        </w:tc>
        <w:tc>
          <w:tcPr>
            <w:tcW w:w="3020" w:type="dxa"/>
          </w:tcPr>
          <w:p w14:paraId="4CD86D96"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c>
          <w:tcPr>
            <w:tcW w:w="3020" w:type="dxa"/>
          </w:tcPr>
          <w:p w14:paraId="25F0EF95" w14:textId="77777777" w:rsidR="00BD3A70" w:rsidRDefault="00BD3A70" w:rsidP="00641330">
            <w:pPr>
              <w:pStyle w:val="000-Grundlage-Standard"/>
              <w:cnfStyle w:val="000000000000" w:firstRow="0" w:lastRow="0" w:firstColumn="0" w:lastColumn="0" w:oddVBand="0" w:evenVBand="0" w:oddHBand="0" w:evenHBand="0" w:firstRowFirstColumn="0" w:firstRowLastColumn="0" w:lastRowFirstColumn="0" w:lastRowLastColumn="0"/>
            </w:pPr>
          </w:p>
        </w:tc>
      </w:tr>
    </w:tbl>
    <w:p w14:paraId="17F16036" w14:textId="77777777" w:rsidR="00641330" w:rsidRPr="00641330" w:rsidRDefault="00641330" w:rsidP="00641330">
      <w:pPr>
        <w:pStyle w:val="000-Grundlage-Standard"/>
      </w:pPr>
    </w:p>
    <w:p w14:paraId="7C339AB2" w14:textId="349A6E32" w:rsidR="00A93B59" w:rsidRDefault="00A93B59" w:rsidP="00641330">
      <w:pPr>
        <w:pStyle w:val="berschrift2"/>
      </w:pPr>
      <w:bookmarkStart w:id="13" w:name="_Toc87200394"/>
      <w:r>
        <w:lastRenderedPageBreak/>
        <w:t>Schwierigkeiten bei der Implementierung</w:t>
      </w:r>
      <w:bookmarkEnd w:id="13"/>
    </w:p>
    <w:p w14:paraId="23823B93" w14:textId="31A4CCB1" w:rsidR="00A96FC3" w:rsidRPr="00A96FC3" w:rsidRDefault="00A96FC3" w:rsidP="00A96FC3">
      <w:pPr>
        <w:pStyle w:val="berschrift3"/>
      </w:pPr>
      <w:bookmarkStart w:id="14" w:name="_Toc87200395"/>
      <w:r>
        <w:t>Back</w:t>
      </w:r>
      <w:r w:rsidR="006C434E">
        <w:t>-E</w:t>
      </w:r>
      <w:r>
        <w:t>nd</w:t>
      </w:r>
      <w:bookmarkEnd w:id="14"/>
    </w:p>
    <w:p w14:paraId="3ADC8B68" w14:textId="72CE9E22" w:rsidR="00E066F0" w:rsidRDefault="00E066F0" w:rsidP="002D6398">
      <w:pPr>
        <w:pStyle w:val="000-Grundlage-Standard"/>
      </w:pPr>
      <w:r>
        <w:t xml:space="preserve">Vorab möchte ich anmerken, dass es allgemeine Schwierigkeiten gab sich wieder in das Programmieren einzuarbeiten. Die Funktionen mit GitHub und Visual Studio Code mussten sich erst angeeignet werden. Die Wahl der Programmiersprache für das Backend, war ebenfalls nicht einfach. Das Gewöhnen an JavaScript, im genaueren Node.js, hat das Ganze nicht wirklich vereinfacht. Dort mussten ebenfalls die grundlegenden Dinge gelernt werden über etliche Internetseiten und YouTube-Videos. </w:t>
      </w:r>
      <w:r w:rsidR="005479AC">
        <w:t xml:space="preserve">Natürlich mussten am Anfang auch viele </w:t>
      </w:r>
      <w:r w:rsidR="00D46C65">
        <w:t>Pakete</w:t>
      </w:r>
      <w:r w:rsidR="005479AC">
        <w:t xml:space="preserve"> installiert werden, mit denen man besser und einfacher arbeiten kann. Darunter zählen z.B. express</w:t>
      </w:r>
      <w:r w:rsidR="00D46C65">
        <w:t>,</w:t>
      </w:r>
      <w:r w:rsidR="005479AC">
        <w:t xml:space="preserve"> </w:t>
      </w:r>
      <w:proofErr w:type="spellStart"/>
      <w:r w:rsidR="005479AC">
        <w:t>mongoose</w:t>
      </w:r>
      <w:proofErr w:type="spellEnd"/>
      <w:r w:rsidR="005479AC">
        <w:t xml:space="preserve"> usw. Wenn man diese Hürden überwunden </w:t>
      </w:r>
      <w:r w:rsidR="00D46C65">
        <w:t>hatte,</w:t>
      </w:r>
      <w:r w:rsidR="005479AC">
        <w:t xml:space="preserve"> ka</w:t>
      </w:r>
      <w:r w:rsidR="00D46C65">
        <w:t>m</w:t>
      </w:r>
      <w:r w:rsidR="005479AC">
        <w:t xml:space="preserve"> es langsam zu den richtigen Problemen.</w:t>
      </w:r>
    </w:p>
    <w:p w14:paraId="09584025" w14:textId="1AFEB6F3" w:rsidR="00206BCB" w:rsidRDefault="00206BCB" w:rsidP="00206BCB">
      <w:pPr>
        <w:pStyle w:val="000-Grundlage-Standard"/>
      </w:pPr>
      <w:r>
        <w:rPr>
          <w:noProof/>
        </w:rPr>
        <w:drawing>
          <wp:anchor distT="0" distB="0" distL="114300" distR="114300" simplePos="0" relativeHeight="251659264" behindDoc="0" locked="0" layoutInCell="1" allowOverlap="1" wp14:anchorId="16E241AF" wp14:editId="458A6A4A">
            <wp:simplePos x="0" y="0"/>
            <wp:positionH relativeFrom="margin">
              <wp:align>center</wp:align>
            </wp:positionH>
            <wp:positionV relativeFrom="paragraph">
              <wp:posOffset>3295015</wp:posOffset>
            </wp:positionV>
            <wp:extent cx="4091940" cy="236220"/>
            <wp:effectExtent l="0" t="0" r="381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940"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6F0">
        <w:t>Die ersten grundlegenden Schwierigkeiten, die aufgetreten sind, gab es bei der Implementierung der Datenbank. Wir waren uns nicht sicher, welche Datenbank wir benutzen soll</w:t>
      </w:r>
      <w:r w:rsidR="00D46C65">
        <w:t>t</w:t>
      </w:r>
      <w:r w:rsidR="00E066F0">
        <w:t xml:space="preserve">en. Außerdem wussten wir nicht, wie man </w:t>
      </w:r>
      <w:r w:rsidR="00D46C65">
        <w:t>eine Datenbank</w:t>
      </w:r>
      <w:r w:rsidR="00E066F0">
        <w:t xml:space="preserve"> </w:t>
      </w:r>
      <w:r w:rsidR="00D46C65">
        <w:t>einrichtet</w:t>
      </w:r>
      <w:r w:rsidR="00E066F0">
        <w:t xml:space="preserve"> oder</w:t>
      </w:r>
      <w:r w:rsidR="00D46C65">
        <w:t xml:space="preserve"> </w:t>
      </w:r>
      <w:r w:rsidR="00E066F0">
        <w:t xml:space="preserve">mit dieser </w:t>
      </w:r>
      <w:r w:rsidR="00D46C65">
        <w:t>k</w:t>
      </w:r>
      <w:r w:rsidR="00E066F0">
        <w:t>ommuniziert. Wir haben uns für die MongoDB entschieden. Dort gibt es eine Gratis-Version, welche bis zu 500 MB an Speicher</w:t>
      </w:r>
      <w:r w:rsidR="00D46C65">
        <w:t xml:space="preserve">platz </w:t>
      </w:r>
      <w:r w:rsidR="00E066F0">
        <w:t xml:space="preserve">verfügt. Die </w:t>
      </w:r>
      <w:proofErr w:type="spellStart"/>
      <w:r w:rsidR="00D46C65">
        <w:t>c</w:t>
      </w:r>
      <w:r w:rsidR="00E066F0">
        <w:t>onnection</w:t>
      </w:r>
      <w:proofErr w:type="spellEnd"/>
      <w:r w:rsidR="00E066F0">
        <w:t xml:space="preserve"> zur Datenbank konnte relativ einfach mit Hilfe der oben genannten Hilfsmittel hergestellt werden und die ersten Test</w:t>
      </w:r>
      <w:r w:rsidR="005479AC">
        <w:t xml:space="preserve">s, </w:t>
      </w:r>
      <w:r w:rsidR="00E066F0">
        <w:t>etwas zu speichern</w:t>
      </w:r>
      <w:r w:rsidR="005479AC">
        <w:t>,</w:t>
      </w:r>
      <w:r w:rsidR="00E066F0">
        <w:t xml:space="preserve"> haben ebenfalls funktioniert.</w:t>
      </w:r>
      <w:r w:rsidR="005479AC">
        <w:t xml:space="preserve"> Die Schwierigkeiten hierbei lagen, den richtigen Command zu finde, da MongoDB Lokal auf dem PC anders angesprochen wird. Wir natürlich wollten die Datenbank online haben und nicht auf einem lokalen Rechner. Da wir eine Aufgabenteilung gemacht haben war die Kommunikation des Web-Servers und der API erstmal nicht so wichtig. Wir haben uns am Anfang jeder auf seinen Teil fokussiert. Was für mich</w:t>
      </w:r>
      <w:r w:rsidR="00D46C65">
        <w:t xml:space="preserve"> </w:t>
      </w:r>
      <w:r w:rsidR="005479AC">
        <w:t xml:space="preserve">am Anfang schwerer zu begreifen war, waren </w:t>
      </w:r>
      <w:r>
        <w:t>„</w:t>
      </w:r>
      <w:proofErr w:type="spellStart"/>
      <w:r>
        <w:t>router.post</w:t>
      </w:r>
      <w:proofErr w:type="spellEnd"/>
      <w:r>
        <w:t>“ oder „</w:t>
      </w:r>
      <w:proofErr w:type="spellStart"/>
      <w:r>
        <w:t>router.get</w:t>
      </w:r>
      <w:proofErr w:type="spellEnd"/>
      <w:r>
        <w:t>“.</w:t>
      </w:r>
    </w:p>
    <w:p w14:paraId="63ED0D7D" w14:textId="22615C6D" w:rsidR="00206BCB" w:rsidRDefault="00206BCB" w:rsidP="00206BCB">
      <w:pPr>
        <w:pStyle w:val="000-Grundlage-Standard"/>
      </w:pPr>
    </w:p>
    <w:p w14:paraId="62AD34D1" w14:textId="0A24990A" w:rsidR="00206BCB" w:rsidRDefault="00206BCB" w:rsidP="00206BCB">
      <w:pPr>
        <w:pStyle w:val="000-Grundlage-Standard"/>
      </w:pPr>
      <w:r>
        <w:t xml:space="preserve">Für mich hat das große und ganze dabei gefehlt. Dadurch, dass wir eben </w:t>
      </w:r>
      <w:proofErr w:type="spellStart"/>
      <w:r w:rsidR="00D46C65">
        <w:t>f</w:t>
      </w:r>
      <w:r>
        <w:t>rontend</w:t>
      </w:r>
      <w:proofErr w:type="spellEnd"/>
      <w:r>
        <w:t xml:space="preserve"> und </w:t>
      </w:r>
      <w:r w:rsidR="00D46C65">
        <w:t>b</w:t>
      </w:r>
      <w:r>
        <w:t>ackend strikt getrennt programmiert hatten</w:t>
      </w:r>
      <w:r w:rsidR="00D46C65">
        <w:t>,</w:t>
      </w:r>
      <w:r>
        <w:t xml:space="preserve"> wusste ich nicht wirklich wie das </w:t>
      </w:r>
      <w:proofErr w:type="spellStart"/>
      <w:r w:rsidR="00D46C65">
        <w:t>f</w:t>
      </w:r>
      <w:r>
        <w:t>rontend</w:t>
      </w:r>
      <w:proofErr w:type="spellEnd"/>
      <w:r>
        <w:t xml:space="preserve"> funktioniert und dementsprechend auch nicht wie das Frontend auf „‘/</w:t>
      </w:r>
      <w:proofErr w:type="spellStart"/>
      <w:r>
        <w:t>register</w:t>
      </w:r>
      <w:proofErr w:type="spellEnd"/>
      <w:r>
        <w:t xml:space="preserve">‘“ zugreift. Diese Dinge haben sich dann später mit der Zeit gelegt, da ich mir den </w:t>
      </w:r>
      <w:proofErr w:type="spellStart"/>
      <w:r w:rsidR="00D46C65">
        <w:t>f</w:t>
      </w:r>
      <w:r>
        <w:t>rontend</w:t>
      </w:r>
      <w:proofErr w:type="spellEnd"/>
      <w:r>
        <w:t xml:space="preserve"> Code genauer angeschaut habe und konnte somit dann auch das </w:t>
      </w:r>
      <w:r w:rsidR="00D46C65">
        <w:t>b</w:t>
      </w:r>
      <w:r>
        <w:t xml:space="preserve">ackend besser verstehen. </w:t>
      </w:r>
    </w:p>
    <w:p w14:paraId="0967D4DE" w14:textId="024280B1" w:rsidR="00206BCB" w:rsidRDefault="00206BCB" w:rsidP="00206BCB">
      <w:pPr>
        <w:pStyle w:val="000-Grundlage-Standard"/>
      </w:pPr>
      <w:r>
        <w:lastRenderedPageBreak/>
        <w:t>Das Umschreiben auf JSON und</w:t>
      </w:r>
      <w:r w:rsidR="007940E3">
        <w:t xml:space="preserve"> das Schicken der </w:t>
      </w:r>
      <w:r>
        <w:t>Daten</w:t>
      </w:r>
      <w:r w:rsidR="000F7C51">
        <w:t>,</w:t>
      </w:r>
      <w:r w:rsidR="007940E3">
        <w:t xml:space="preserve"> </w:t>
      </w:r>
      <w:r>
        <w:t>war ebenfalls ein Schwerpunkt. Mit Daten</w:t>
      </w:r>
      <w:r w:rsidR="000F7C51">
        <w:t>,</w:t>
      </w:r>
      <w:r>
        <w:t xml:space="preserve"> die im </w:t>
      </w:r>
      <w:r w:rsidR="00D46C65">
        <w:t>„</w:t>
      </w:r>
      <w:proofErr w:type="spellStart"/>
      <w:r w:rsidR="00D46C65">
        <w:t>b</w:t>
      </w:r>
      <w:r>
        <w:t>ody</w:t>
      </w:r>
      <w:proofErr w:type="spellEnd"/>
      <w:r w:rsidR="00D46C65">
        <w:t>“</w:t>
      </w:r>
      <w:r>
        <w:t xml:space="preserve"> vom </w:t>
      </w:r>
      <w:proofErr w:type="spellStart"/>
      <w:r w:rsidR="00D46C65">
        <w:t>f</w:t>
      </w:r>
      <w:r>
        <w:t>rontend</w:t>
      </w:r>
      <w:proofErr w:type="spellEnd"/>
      <w:r>
        <w:t xml:space="preserve"> an das Backend geschickt wurden</w:t>
      </w:r>
      <w:r w:rsidR="000F7C51">
        <w:t>,</w:t>
      </w:r>
      <w:r w:rsidR="007940E3">
        <w:t xml:space="preserve"> konnte ich am Anfang nicht viel anfangen, wobei genau das</w:t>
      </w:r>
      <w:r w:rsidR="005D5CB7">
        <w:t xml:space="preserve"> </w:t>
      </w:r>
      <w:r w:rsidR="007940E3">
        <w:t>der Hauptpunkt eine</w:t>
      </w:r>
      <w:r w:rsidR="000F7C51">
        <w:t xml:space="preserve">r API </w:t>
      </w:r>
      <w:r w:rsidR="007940E3">
        <w:t>ist.</w:t>
      </w:r>
    </w:p>
    <w:p w14:paraId="256254BE" w14:textId="2869068C" w:rsidR="007940E3" w:rsidRDefault="00120C50" w:rsidP="00206BCB">
      <w:pPr>
        <w:pStyle w:val="000-Grundlage-Standard"/>
      </w:pPr>
      <w:r>
        <w:rPr>
          <w:noProof/>
        </w:rPr>
        <w:drawing>
          <wp:anchor distT="0" distB="0" distL="114300" distR="114300" simplePos="0" relativeHeight="251660288" behindDoc="0" locked="0" layoutInCell="1" allowOverlap="1" wp14:anchorId="0663274E" wp14:editId="6F59E91E">
            <wp:simplePos x="0" y="0"/>
            <wp:positionH relativeFrom="margin">
              <wp:align>center</wp:align>
            </wp:positionH>
            <wp:positionV relativeFrom="paragraph">
              <wp:posOffset>336210</wp:posOffset>
            </wp:positionV>
            <wp:extent cx="5387340" cy="722164"/>
            <wp:effectExtent l="0" t="0" r="3810" b="190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722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40E3">
        <w:t xml:space="preserve">Beim </w:t>
      </w:r>
      <w:r w:rsidR="00142536">
        <w:t>Registrieren</w:t>
      </w:r>
      <w:r w:rsidR="007940E3">
        <w:t xml:space="preserve"> war der </w:t>
      </w:r>
      <w:r w:rsidR="00142536">
        <w:t>Schwerpunkt</w:t>
      </w:r>
      <w:r w:rsidR="007940E3">
        <w:t xml:space="preserve">, dass </w:t>
      </w:r>
      <w:proofErr w:type="spellStart"/>
      <w:r w:rsidR="005D5CB7">
        <w:t>h</w:t>
      </w:r>
      <w:r w:rsidR="00142536">
        <w:t>ashen</w:t>
      </w:r>
      <w:proofErr w:type="spellEnd"/>
      <w:r w:rsidR="00142536">
        <w:t xml:space="preserve"> des Passwortes.</w:t>
      </w:r>
    </w:p>
    <w:p w14:paraId="24E4DA25" w14:textId="7333B4F3" w:rsidR="00206BCB" w:rsidRDefault="00206BCB" w:rsidP="00206BCB">
      <w:pPr>
        <w:pStyle w:val="000-Grundlage-Standard"/>
      </w:pPr>
    </w:p>
    <w:p w14:paraId="3A43A66C" w14:textId="13C271BC" w:rsidR="00206BCB" w:rsidRDefault="00206BCB" w:rsidP="00206BCB">
      <w:pPr>
        <w:pStyle w:val="000-Grundlage-Standard"/>
      </w:pPr>
    </w:p>
    <w:p w14:paraId="2591E8CE" w14:textId="007AA26D" w:rsidR="00142536" w:rsidRDefault="00142536" w:rsidP="00206BCB">
      <w:pPr>
        <w:pStyle w:val="000-Grundlage-Standard"/>
      </w:pPr>
      <w:r>
        <w:t>Hierfür haben wir das Package „</w:t>
      </w:r>
      <w:proofErr w:type="spellStart"/>
      <w:r>
        <w:t>bcrypt</w:t>
      </w:r>
      <w:proofErr w:type="spellEnd"/>
      <w:r>
        <w:t>“ verwendet. Es war nicht klar, wie wir das Passwort verschlüsseln können oder ob wir das überhaupt brauchen. Wir haben es zur Sicherheit trotzdem implementiert, da es dazu relativ viele Erklärungen und Informationen im Internet gab und dieses Thema somit sehr wichtig gewirkt hat.</w:t>
      </w:r>
      <w:r w:rsidR="00574FF7">
        <w:t xml:space="preserve"> </w:t>
      </w:r>
    </w:p>
    <w:p w14:paraId="7BB5E3AB" w14:textId="60DF8818" w:rsidR="00574FF7" w:rsidRDefault="00574FF7" w:rsidP="00206BCB">
      <w:pPr>
        <w:pStyle w:val="000-Grundlage-Standard"/>
      </w:pPr>
      <w:r>
        <w:t>D</w:t>
      </w:r>
      <w:r w:rsidR="007A7A64">
        <w:t>as</w:t>
      </w:r>
      <w:r>
        <w:t xml:space="preserve"> Import</w:t>
      </w:r>
      <w:r w:rsidR="007A7A64">
        <w:t>ieren</w:t>
      </w:r>
      <w:r>
        <w:t xml:space="preserve"> von </w:t>
      </w:r>
      <w:r w:rsidR="00BF20FE">
        <w:t>„</w:t>
      </w:r>
      <w:proofErr w:type="spellStart"/>
      <w:r>
        <w:t>routes</w:t>
      </w:r>
      <w:proofErr w:type="spellEnd"/>
      <w:r w:rsidR="00BF20FE">
        <w:t>“</w:t>
      </w:r>
      <w:r>
        <w:t xml:space="preserve"> war a</w:t>
      </w:r>
      <w:r w:rsidR="007A7A64">
        <w:t xml:space="preserve">m </w:t>
      </w:r>
      <w:r w:rsidR="00D46C65">
        <w:t>Anfang</w:t>
      </w:r>
      <w:r>
        <w:t xml:space="preserve"> auch neues Wissen, </w:t>
      </w:r>
      <w:r w:rsidR="007A7A64">
        <w:t>welches</w:t>
      </w:r>
      <w:r>
        <w:t xml:space="preserve"> man sich erstmal aneignen musste. Bisher haben wir in Java nicht </w:t>
      </w:r>
      <w:r w:rsidR="007A7A64">
        <w:t>mit</w:t>
      </w:r>
      <w:r>
        <w:t xml:space="preserve"> </w:t>
      </w:r>
      <w:r w:rsidR="00BF20FE">
        <w:t>„</w:t>
      </w:r>
      <w:proofErr w:type="spellStart"/>
      <w:r>
        <w:t>routes</w:t>
      </w:r>
      <w:proofErr w:type="spellEnd"/>
      <w:r w:rsidR="00BF20FE">
        <w:t>“</w:t>
      </w:r>
      <w:r>
        <w:t xml:space="preserve"> gearbeitet</w:t>
      </w:r>
      <w:r w:rsidR="00BF20FE">
        <w:t>.</w:t>
      </w:r>
      <w:r>
        <w:t xml:space="preserve"> </w:t>
      </w:r>
      <w:r w:rsidR="00BF20FE">
        <w:t>G</w:t>
      </w:r>
      <w:r>
        <w:t xml:space="preserve">enerell haben wir sehr wenig mit unterschiedlichen Dateien, die ineinander greifen gearbeitet. Wichtig für mich bei diesem Thema war, dass man die </w:t>
      </w:r>
      <w:r w:rsidR="00BF20FE">
        <w:t>„</w:t>
      </w:r>
      <w:proofErr w:type="spellStart"/>
      <w:r>
        <w:t>routes</w:t>
      </w:r>
      <w:proofErr w:type="spellEnd"/>
      <w:r w:rsidR="00BF20FE">
        <w:t>“</w:t>
      </w:r>
      <w:r>
        <w:t xml:space="preserve"> von „</w:t>
      </w:r>
      <w:proofErr w:type="spellStart"/>
      <w:r>
        <w:t>get</w:t>
      </w:r>
      <w:proofErr w:type="spellEnd"/>
      <w:r>
        <w:t>“ und „</w:t>
      </w:r>
      <w:proofErr w:type="spellStart"/>
      <w:r>
        <w:t>post</w:t>
      </w:r>
      <w:proofErr w:type="spellEnd"/>
      <w:r>
        <w:t xml:space="preserve">“ nicht mit den </w:t>
      </w:r>
      <w:r w:rsidR="00BF20FE">
        <w:t>„</w:t>
      </w:r>
      <w:proofErr w:type="spellStart"/>
      <w:r>
        <w:t>routes</w:t>
      </w:r>
      <w:proofErr w:type="spellEnd"/>
      <w:r w:rsidR="00BF20FE">
        <w:t>“</w:t>
      </w:r>
      <w:r>
        <w:t xml:space="preserve">, die auf eine andere Datei hinweisen, verwechselt. In der Index Datei wird dann auf die verschiedenen </w:t>
      </w:r>
      <w:r w:rsidR="00BF20FE">
        <w:t>„</w:t>
      </w:r>
      <w:proofErr w:type="spellStart"/>
      <w:r>
        <w:t>routes</w:t>
      </w:r>
      <w:proofErr w:type="spellEnd"/>
      <w:r w:rsidR="00BF20FE">
        <w:t>“</w:t>
      </w:r>
      <w:r>
        <w:t xml:space="preserve"> verwiesen (siehe Abbildung).</w:t>
      </w:r>
    </w:p>
    <w:p w14:paraId="5F0C0C8C" w14:textId="572CA22E" w:rsidR="003C6C0D" w:rsidRDefault="003C6C0D" w:rsidP="00206BCB">
      <w:pPr>
        <w:pStyle w:val="000-Grundlage-Standard"/>
      </w:pPr>
      <w:r>
        <w:rPr>
          <w:noProof/>
        </w:rPr>
        <w:drawing>
          <wp:anchor distT="0" distB="0" distL="114300" distR="114300" simplePos="0" relativeHeight="251662336" behindDoc="0" locked="0" layoutInCell="1" allowOverlap="1" wp14:anchorId="705C1470" wp14:editId="6656A609">
            <wp:simplePos x="0" y="0"/>
            <wp:positionH relativeFrom="margin">
              <wp:align>center</wp:align>
            </wp:positionH>
            <wp:positionV relativeFrom="paragraph">
              <wp:posOffset>7871</wp:posOffset>
            </wp:positionV>
            <wp:extent cx="4316730" cy="627380"/>
            <wp:effectExtent l="0" t="0" r="762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6730" cy="627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7A5F" w14:textId="2A7B309D" w:rsidR="003C6C0D" w:rsidRDefault="003C6C0D" w:rsidP="00206BCB">
      <w:pPr>
        <w:pStyle w:val="000-Grundlage-Standard"/>
      </w:pPr>
    </w:p>
    <w:p w14:paraId="2433179F" w14:textId="7FEFF4E0" w:rsidR="003C6C0D" w:rsidRDefault="007A7A64" w:rsidP="00206BCB">
      <w:pPr>
        <w:pStyle w:val="000-Grundlage-Standard"/>
      </w:pPr>
      <w:r>
        <w:t xml:space="preserve">Die Verwendung von Middlewares war ebenfalls sehr schwierig, da wir nicht wussten, ob wir für so eine kleine </w:t>
      </w:r>
      <w:r w:rsidR="00BF20FE">
        <w:t>Web</w:t>
      </w:r>
      <w:r>
        <w:t xml:space="preserve">seite </w:t>
      </w:r>
      <w:r w:rsidR="00BF20FE">
        <w:t>„</w:t>
      </w:r>
      <w:proofErr w:type="spellStart"/>
      <w:r w:rsidR="00BF20FE">
        <w:t>m</w:t>
      </w:r>
      <w:r>
        <w:t>iddlewares</w:t>
      </w:r>
      <w:proofErr w:type="spellEnd"/>
      <w:r w:rsidR="00BF20FE">
        <w:t>“</w:t>
      </w:r>
      <w:r>
        <w:t xml:space="preserve"> benötigen. Für die Strukturierung und Organisation sind diese nützlich, jedoch bringen diese bei größeren und aufwendigeren Seiten wesentlich mehr. Wir haben sie </w:t>
      </w:r>
      <w:r w:rsidR="00120C50">
        <w:t>dann</w:t>
      </w:r>
      <w:r>
        <w:t xml:space="preserve"> doch implementiert, weil </w:t>
      </w:r>
      <w:r w:rsidR="00120C50">
        <w:t>diese bei großen Webseiten ebenfalls benutzt werden.</w:t>
      </w:r>
    </w:p>
    <w:p w14:paraId="5ED93C49" w14:textId="77777777" w:rsidR="00BF20FE" w:rsidRDefault="00BF20FE" w:rsidP="00206BCB">
      <w:pPr>
        <w:pStyle w:val="000-Grundlage-Standard"/>
      </w:pPr>
      <w:r>
        <w:t xml:space="preserve">Die </w:t>
      </w:r>
      <w:r w:rsidR="00120C50">
        <w:t xml:space="preserve">Schemas </w:t>
      </w:r>
      <w:proofErr w:type="gramStart"/>
      <w:r w:rsidR="00120C50">
        <w:t>waren relativ</w:t>
      </w:r>
      <w:proofErr w:type="gramEnd"/>
      <w:r w:rsidR="00120C50">
        <w:t xml:space="preserve"> schnell verständlich. Dort war es bloß wichtig, welche Einschränkungen und Anforderungen man an die jeweiligen „</w:t>
      </w:r>
      <w:proofErr w:type="spellStart"/>
      <w:r w:rsidR="00120C50">
        <w:t>propertys</w:t>
      </w:r>
      <w:proofErr w:type="spellEnd"/>
      <w:r w:rsidR="00120C50">
        <w:t xml:space="preserve">“ des Schemas hat. Es war wichtig welchen </w:t>
      </w:r>
      <w:r>
        <w:t>„</w:t>
      </w:r>
      <w:r w:rsidR="00120C50">
        <w:t>type</w:t>
      </w:r>
      <w:r>
        <w:t>“</w:t>
      </w:r>
      <w:r w:rsidR="00120C50">
        <w:t xml:space="preserve"> man verwendet wie viel</w:t>
      </w:r>
      <w:r w:rsidR="00811892">
        <w:t>e</w:t>
      </w:r>
      <w:r w:rsidR="00120C50">
        <w:t xml:space="preserve"> Buchstaben z.B. ein String haben darf oder haben muss. Außerdem war wichtig</w:t>
      </w:r>
      <w:r w:rsidR="00811892">
        <w:t xml:space="preserve">, ob diese </w:t>
      </w:r>
      <w:proofErr w:type="spellStart"/>
      <w:r w:rsidR="00811892">
        <w:t>property</w:t>
      </w:r>
      <w:proofErr w:type="spellEnd"/>
      <w:r w:rsidR="00811892">
        <w:t xml:space="preserve"> </w:t>
      </w:r>
      <w:r>
        <w:t>„</w:t>
      </w:r>
      <w:proofErr w:type="spellStart"/>
      <w:r w:rsidR="00811892">
        <w:t>required</w:t>
      </w:r>
      <w:proofErr w:type="spellEnd"/>
      <w:r>
        <w:t>“</w:t>
      </w:r>
      <w:r w:rsidR="00811892">
        <w:t xml:space="preserve"> ist oder nicht. Bei den Schemas war ebenfalls wichtig dann </w:t>
      </w:r>
      <w:r>
        <w:t>herauszufinden,</w:t>
      </w:r>
      <w:r w:rsidR="00811892">
        <w:t xml:space="preserve"> wie man z.B. alle Dateien eines Schemas abfragen kann. </w:t>
      </w:r>
      <w:r w:rsidR="00811892">
        <w:lastRenderedPageBreak/>
        <w:t xml:space="preserve">Wenn z.B. man Produkte auf der Webseite sucht, muss die Liste der Produkte dem Frontend geschickt werden, welches dann das richtige Produkt heraussucht. </w:t>
      </w:r>
    </w:p>
    <w:p w14:paraId="708CEAA0" w14:textId="212335F2" w:rsidR="00120C50" w:rsidRDefault="00811892" w:rsidP="00206BCB">
      <w:pPr>
        <w:pStyle w:val="000-Grundlage-Standard"/>
      </w:pPr>
      <w:r>
        <w:t xml:space="preserve">Wie unser </w:t>
      </w:r>
      <w:r w:rsidR="00E05E2E">
        <w:t>Schema</w:t>
      </w:r>
      <w:r>
        <w:t xml:space="preserve"> </w:t>
      </w:r>
      <w:r w:rsidR="00E05E2E">
        <w:t>User</w:t>
      </w:r>
      <w:r>
        <w:t xml:space="preserve"> </w:t>
      </w:r>
      <w:r w:rsidR="00E05E2E">
        <w:t>aussieht,</w:t>
      </w:r>
      <w:r>
        <w:t xml:space="preserve"> sehen Sie in der folgenden Abbildung.</w:t>
      </w:r>
    </w:p>
    <w:p w14:paraId="0998F561" w14:textId="04F34B1F" w:rsidR="00120C50" w:rsidRDefault="00E05E2E" w:rsidP="00206BCB">
      <w:pPr>
        <w:pStyle w:val="000-Grundlage-Standard"/>
      </w:pPr>
      <w:r>
        <w:rPr>
          <w:noProof/>
        </w:rPr>
        <w:drawing>
          <wp:anchor distT="0" distB="0" distL="114300" distR="114300" simplePos="0" relativeHeight="251663360" behindDoc="0" locked="0" layoutInCell="1" allowOverlap="1" wp14:anchorId="192142D1" wp14:editId="2DF79707">
            <wp:simplePos x="0" y="0"/>
            <wp:positionH relativeFrom="margin">
              <wp:align>center</wp:align>
            </wp:positionH>
            <wp:positionV relativeFrom="paragraph">
              <wp:posOffset>8255</wp:posOffset>
            </wp:positionV>
            <wp:extent cx="1892596" cy="379767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2596" cy="37976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910B92" w14:textId="53A263D3" w:rsidR="003C6C0D" w:rsidRDefault="003C6C0D" w:rsidP="00206BCB">
      <w:pPr>
        <w:pStyle w:val="000-Grundlage-Standard"/>
      </w:pPr>
    </w:p>
    <w:p w14:paraId="17DC6DC5" w14:textId="0E0118CC" w:rsidR="003C6C0D" w:rsidRDefault="003C6C0D" w:rsidP="00206BCB">
      <w:pPr>
        <w:pStyle w:val="000-Grundlage-Standard"/>
      </w:pPr>
    </w:p>
    <w:p w14:paraId="32796CD2" w14:textId="11465A40" w:rsidR="003C6C0D" w:rsidRDefault="003C6C0D" w:rsidP="00206BCB">
      <w:pPr>
        <w:pStyle w:val="000-Grundlage-Standard"/>
      </w:pPr>
    </w:p>
    <w:p w14:paraId="53011321" w14:textId="762DD40B" w:rsidR="003C6C0D" w:rsidRDefault="003C6C0D" w:rsidP="00206BCB">
      <w:pPr>
        <w:pStyle w:val="000-Grundlage-Standard"/>
      </w:pPr>
    </w:p>
    <w:p w14:paraId="6BED03E0" w14:textId="205E9177" w:rsidR="003C6C0D" w:rsidRDefault="003C6C0D" w:rsidP="00206BCB">
      <w:pPr>
        <w:pStyle w:val="000-Grundlage-Standard"/>
      </w:pPr>
    </w:p>
    <w:p w14:paraId="66FF3E2C" w14:textId="690103CF" w:rsidR="00811892" w:rsidRDefault="00811892" w:rsidP="00206BCB">
      <w:pPr>
        <w:pStyle w:val="000-Grundlage-Standard"/>
      </w:pPr>
    </w:p>
    <w:p w14:paraId="66FC16A1" w14:textId="0E3B2201" w:rsidR="00811892" w:rsidRDefault="00811892" w:rsidP="00206BCB">
      <w:pPr>
        <w:pStyle w:val="000-Grundlage-Standard"/>
      </w:pPr>
    </w:p>
    <w:p w14:paraId="0D942861" w14:textId="382B47C7" w:rsidR="00811892" w:rsidRDefault="00811892" w:rsidP="00206BCB">
      <w:pPr>
        <w:pStyle w:val="000-Grundlage-Standard"/>
      </w:pPr>
    </w:p>
    <w:p w14:paraId="6F6D6AC4" w14:textId="313C4DAE" w:rsidR="00811892" w:rsidRDefault="00811892" w:rsidP="00206BCB">
      <w:pPr>
        <w:pStyle w:val="000-Grundlage-Standard"/>
      </w:pPr>
    </w:p>
    <w:p w14:paraId="19ED29B5" w14:textId="77777777" w:rsidR="00BF20FE" w:rsidRDefault="00E05E2E" w:rsidP="00206BCB">
      <w:pPr>
        <w:pStyle w:val="000-Grundlage-Standard"/>
      </w:pPr>
      <w:r>
        <w:t xml:space="preserve">Die </w:t>
      </w:r>
      <w:proofErr w:type="spellStart"/>
      <w:r>
        <w:t>property</w:t>
      </w:r>
      <w:proofErr w:type="spellEnd"/>
      <w:r>
        <w:t xml:space="preserve"> „date“ gibt den Tag an, an welchem der Account erstellt wurde. Da diese </w:t>
      </w:r>
      <w:proofErr w:type="spellStart"/>
      <w:r>
        <w:t>property</w:t>
      </w:r>
      <w:proofErr w:type="spellEnd"/>
      <w:r>
        <w:t xml:space="preserve"> auf Default: </w:t>
      </w:r>
      <w:proofErr w:type="spellStart"/>
      <w:r>
        <w:t>Date.now</w:t>
      </w:r>
      <w:proofErr w:type="spellEnd"/>
      <w:r>
        <w:t xml:space="preserve"> gesetzt ist. </w:t>
      </w:r>
    </w:p>
    <w:p w14:paraId="717CD976" w14:textId="60845EB7" w:rsidR="00811892" w:rsidRDefault="00E05E2E" w:rsidP="00206BCB">
      <w:pPr>
        <w:pStyle w:val="000-Grundlage-Standard"/>
      </w:pPr>
      <w:r>
        <w:t xml:space="preserve">Es ist wichtig das Schema richtig </w:t>
      </w:r>
      <w:r w:rsidR="00BF20FE">
        <w:t>zu codieren</w:t>
      </w:r>
      <w:r>
        <w:t xml:space="preserve">, damit man keine fehlerhaften Dateien bekommen kann. Mit dem Schema setzt </w:t>
      </w:r>
      <w:proofErr w:type="gramStart"/>
      <w:r>
        <w:t>man sozusagen</w:t>
      </w:r>
      <w:proofErr w:type="gramEnd"/>
      <w:r>
        <w:t xml:space="preserve"> die Regeln der erstellbaren Datei fest.</w:t>
      </w:r>
    </w:p>
    <w:p w14:paraId="5FA0A899" w14:textId="40F39DCC" w:rsidR="00E05E2E" w:rsidRDefault="00E05E2E" w:rsidP="00206BCB">
      <w:pPr>
        <w:pStyle w:val="000-Grundlage-Standard"/>
      </w:pPr>
      <w:r>
        <w:t xml:space="preserve">Darüber hinaus gab es mehrere kleine Probleme. Da JavaScript viele Klammern benötigt und tiefe Verschachtlungen möglich sind ist es vorgekommen, dass man wegen einer fehlenden Klammer länger suchen musste. </w:t>
      </w:r>
      <w:r w:rsidR="00BC7600">
        <w:t>Manche Fehlermeldungen musste man Googlen, weil man diese nicht verstanden hatte. Jedoch konnte man sich immer mit guter Recherche weiterhelfen.</w:t>
      </w:r>
    </w:p>
    <w:p w14:paraId="0AFAD81B" w14:textId="1E301A35" w:rsidR="00811892" w:rsidRDefault="00811892" w:rsidP="00206BCB">
      <w:pPr>
        <w:pStyle w:val="000-Grundlage-Standard"/>
      </w:pPr>
    </w:p>
    <w:p w14:paraId="366A1CE0" w14:textId="569475E1" w:rsidR="00811892" w:rsidRDefault="00811892" w:rsidP="00206BCB">
      <w:pPr>
        <w:pStyle w:val="000-Grundlage-Standard"/>
      </w:pPr>
    </w:p>
    <w:p w14:paraId="131130B0" w14:textId="77777777" w:rsidR="00811892" w:rsidRDefault="00811892" w:rsidP="00206BCB">
      <w:pPr>
        <w:pStyle w:val="000-Grundlage-Standard"/>
      </w:pPr>
    </w:p>
    <w:p w14:paraId="28D18B05" w14:textId="4DE73525" w:rsidR="00A96FC3" w:rsidRPr="00A96FC3" w:rsidRDefault="00A96FC3" w:rsidP="00A96FC3">
      <w:pPr>
        <w:pStyle w:val="berschrift3"/>
      </w:pPr>
      <w:bookmarkStart w:id="15" w:name="_Toc87200396"/>
      <w:r>
        <w:lastRenderedPageBreak/>
        <w:t>Front</w:t>
      </w:r>
      <w:r w:rsidR="006C434E">
        <w:t>-E</w:t>
      </w:r>
      <w:r>
        <w:t>nd</w:t>
      </w:r>
      <w:bookmarkEnd w:id="15"/>
    </w:p>
    <w:p w14:paraId="1C9637BF" w14:textId="10982222" w:rsidR="00A96FC3" w:rsidRDefault="002F3BD1" w:rsidP="00206BCB">
      <w:pPr>
        <w:pStyle w:val="000-Grundlage-Standard"/>
      </w:pPr>
      <w:r w:rsidRPr="002F3BD1">
        <w:t>Das Front-End stand bereit</w:t>
      </w:r>
      <w:r>
        <w:t>s zum größten Teil, bevor das Back-End angegangen wurde. Das Grundgerüst aus vielen &lt;div&gt; Blöcken hat uns dabei geholfen, eine bessere Vorstellung unseres Projekts zu bekommen</w:t>
      </w:r>
      <w:r w:rsidR="00412A48">
        <w:t>. Jedoch gab es auch bei der Implementierung des Front-Ends Probleme.</w:t>
      </w:r>
    </w:p>
    <w:p w14:paraId="37623257" w14:textId="4C3770F0" w:rsidR="00412A48" w:rsidRDefault="00412A48" w:rsidP="00206BCB">
      <w:pPr>
        <w:pStyle w:val="000-Grundlage-Standard"/>
      </w:pPr>
      <w:r>
        <w:t xml:space="preserve">Aufgrund der Aufgabenverteilung war es nötig, einzelne Meetings zu vereinbaren, um das Coding überhaupt zu verstehen und somit den aktuellen Stand korrekt zu vermitteln. </w:t>
      </w:r>
    </w:p>
    <w:p w14:paraId="64434426" w14:textId="2C9D52BA" w:rsidR="00206BCB" w:rsidRPr="002F3BD1" w:rsidRDefault="00AA3068" w:rsidP="00206BCB">
      <w:pPr>
        <w:pStyle w:val="000-Grundlage-Standard"/>
      </w:pPr>
      <w:r>
        <w:t xml:space="preserve">Eines unser ersten „Probleme“ war einheitliches Design. Jeder hatte leicht unterschiedliche Ideen, wenn es um Farben, Layout und allgemein Design ging. Bereits kleine Unterschiede im Blauton in verschiedenen Bereichen fielen ins Auge. Eine einfache Lösung dazu war das Anlegen einer Farbpalette, mithilfe des </w:t>
      </w:r>
      <w:proofErr w:type="spellStart"/>
      <w:proofErr w:type="gramStart"/>
      <w:r>
        <w:t>var</w:t>
      </w:r>
      <w:proofErr w:type="spellEnd"/>
      <w:r>
        <w:t>(</w:t>
      </w:r>
      <w:proofErr w:type="gramEnd"/>
      <w:r>
        <w:t xml:space="preserve">) </w:t>
      </w:r>
      <w:proofErr w:type="spellStart"/>
      <w:r>
        <w:t>statements</w:t>
      </w:r>
      <w:proofErr w:type="spellEnd"/>
      <w:r>
        <w:t xml:space="preserve">. Somit konnten wir mehrere Farben in Variablen speichern, diese benennen und verwenden. Das erleichtert vor allem die Entscheidung. Jedes Mitglied sieht somit bei Eingeben des </w:t>
      </w:r>
      <w:proofErr w:type="spellStart"/>
      <w:proofErr w:type="gramStart"/>
      <w:r>
        <w:t>var</w:t>
      </w:r>
      <w:proofErr w:type="spellEnd"/>
      <w:r>
        <w:t>(</w:t>
      </w:r>
      <w:proofErr w:type="gramEnd"/>
      <w:r>
        <w:t xml:space="preserve">) </w:t>
      </w:r>
      <w:proofErr w:type="spellStart"/>
      <w:r>
        <w:t>statements</w:t>
      </w:r>
      <w:proofErr w:type="spellEnd"/>
      <w:r>
        <w:t xml:space="preserve">, welche Farben zur Verfügung stehen.   </w:t>
      </w:r>
    </w:p>
    <w:p w14:paraId="0AB49765" w14:textId="2E084B01" w:rsidR="00206BCB" w:rsidRDefault="00596454" w:rsidP="00206BCB">
      <w:pPr>
        <w:pStyle w:val="000-Grundlage-Standard"/>
      </w:pPr>
      <w:r>
        <w:t>Die Variablen trugen ebenfalls dazu bei, ein einheitliches Bild zwischen Login- bzw. Homepage zu generieren.</w:t>
      </w:r>
    </w:p>
    <w:p w14:paraId="44F2E34C" w14:textId="01E70422" w:rsidR="008B6506" w:rsidRDefault="008B6506" w:rsidP="00206BCB">
      <w:pPr>
        <w:pStyle w:val="000-Grundlage-Standard"/>
      </w:pPr>
      <w:r>
        <w:t xml:space="preserve">Die Implementierung des Hintergrunds war zunächst auch ein Problem, da das Bild immer verzogen aussah. Zuerst wurde mit verschiedenen Auflösungen experimentiert, was jedoch nicht geholfen hat. Nach kurzer Recherche im Internet, entdeckten wir das Schlüsselwort background-size. Mithilfe dieses Statements konnten wir die Größe des Bilds auf die gesamte Seite strecken </w:t>
      </w:r>
      <w:r w:rsidR="006C346F">
        <w:t>(mithilfe von „</w:t>
      </w:r>
      <w:proofErr w:type="spellStart"/>
      <w:r w:rsidR="006C346F">
        <w:t>cover</w:t>
      </w:r>
      <w:proofErr w:type="spellEnd"/>
      <w:r w:rsidR="006C346F">
        <w:t xml:space="preserve">“) </w:t>
      </w:r>
      <w:r>
        <w:t xml:space="preserve">und somit ein einheitliches, passendes Bild erzeugen. </w:t>
      </w:r>
    </w:p>
    <w:p w14:paraId="737BBA06" w14:textId="5E3F07D5" w:rsidR="00596454" w:rsidRPr="002F3BD1" w:rsidRDefault="00596454" w:rsidP="00206BCB">
      <w:pPr>
        <w:pStyle w:val="000-Grundlage-Standard"/>
      </w:pPr>
    </w:p>
    <w:p w14:paraId="3A925E91" w14:textId="331C4C9F" w:rsidR="00206BCB" w:rsidRDefault="00ED6CB2" w:rsidP="00206BCB">
      <w:pPr>
        <w:pStyle w:val="000-Grundlage-Standard"/>
      </w:pPr>
      <w:r>
        <w:rPr>
          <w:noProof/>
        </w:rPr>
        <w:drawing>
          <wp:anchor distT="0" distB="0" distL="114300" distR="114300" simplePos="0" relativeHeight="251665408" behindDoc="0" locked="0" layoutInCell="1" allowOverlap="1" wp14:anchorId="5B0A882D" wp14:editId="3F52F463">
            <wp:simplePos x="903605" y="7535545"/>
            <wp:positionH relativeFrom="margin">
              <wp:align>center</wp:align>
            </wp:positionH>
            <wp:positionV relativeFrom="margin">
              <wp:align>bottom</wp:align>
            </wp:positionV>
            <wp:extent cx="3429000" cy="222885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000" cy="2228850"/>
                    </a:xfrm>
                    <a:prstGeom prst="rect">
                      <a:avLst/>
                    </a:prstGeom>
                  </pic:spPr>
                </pic:pic>
              </a:graphicData>
            </a:graphic>
          </wp:anchor>
        </w:drawing>
      </w:r>
    </w:p>
    <w:p w14:paraId="7070B7BC" w14:textId="7B1A078A" w:rsidR="003C6C0D" w:rsidRDefault="003C6C0D" w:rsidP="00206BCB">
      <w:pPr>
        <w:pStyle w:val="000-Grundlage-Standard"/>
      </w:pPr>
    </w:p>
    <w:p w14:paraId="1CB95C86" w14:textId="6C764B42" w:rsidR="003C6C0D" w:rsidRDefault="003C6C0D" w:rsidP="00206BCB">
      <w:pPr>
        <w:pStyle w:val="000-Grundlage-Standard"/>
      </w:pPr>
    </w:p>
    <w:p w14:paraId="11322641" w14:textId="4BF24814" w:rsidR="00ED6CB2" w:rsidRDefault="00ED6CB2" w:rsidP="00206BCB">
      <w:pPr>
        <w:pStyle w:val="000-Grundlage-Standard"/>
      </w:pPr>
    </w:p>
    <w:p w14:paraId="28C41783" w14:textId="77777777" w:rsidR="00ED6CB2" w:rsidRDefault="00ED6CB2" w:rsidP="00206BCB">
      <w:pPr>
        <w:pStyle w:val="000-Grundlage-Standard"/>
      </w:pPr>
    </w:p>
    <w:p w14:paraId="7DDEDC20" w14:textId="6AA030EB" w:rsidR="00170574" w:rsidRDefault="00D46B11" w:rsidP="00206BCB">
      <w:pPr>
        <w:pStyle w:val="000-Grundlage-Standard"/>
      </w:pPr>
      <w:r>
        <w:lastRenderedPageBreak/>
        <w:t xml:space="preserve">Die Implementierung von Google Maps stellte uns vor eine Herausforderung. Das Einbinden an sich war kein Problem, da Google einen hilfreichen Leitfaden für die Einbindung von Google Maps erstellt haben. Der JavaScript Code wurde von Google erläutert und konnte somit ohne große Probleme an unsere Website angepasst werden. Das eigentliche Problem war die schlussendliche Funktion von Google Maps. Ständig bekamen wir den Fehler „Google Maps kann auf dieser Website nicht richtig geladen werden“. Uns war zunächst nicht klar, warum es nicht ging, da wir uns sogar um einen API Key gekümmert hatten, ohne den die Einbindung gar nicht erst möglich gewesen wäre. Nach kurzer Recherche wurde uns klar, dass das Projekt auf der Google Cloud mit einem Rechnungskonto verknüpft werden muss. Google bietet glücklicherweise eine kostenlose Testversion an, mit der das Verknüpfen des Rechnungskontos ohne Kosten abbildbar ist. </w:t>
      </w:r>
    </w:p>
    <w:p w14:paraId="1E819059" w14:textId="08605F04" w:rsidR="0009738B" w:rsidRDefault="0009738B" w:rsidP="00206BCB">
      <w:pPr>
        <w:pStyle w:val="000-Grundlage-Standard"/>
      </w:pPr>
      <w:r>
        <w:t xml:space="preserve">Bei der Implementierung der Produktliste wollte wir zunächst einfache &lt;div&gt; Blöcke nutzen. Schlussendlich haben wir uns jedoch für eine </w:t>
      </w:r>
      <w:proofErr w:type="spellStart"/>
      <w:r>
        <w:t>unordered</w:t>
      </w:r>
      <w:proofErr w:type="spellEnd"/>
      <w:r>
        <w:t xml:space="preserve"> </w:t>
      </w:r>
      <w:proofErr w:type="spellStart"/>
      <w:r>
        <w:t>list</w:t>
      </w:r>
      <w:proofErr w:type="spellEnd"/>
      <w:r>
        <w:t xml:space="preserve"> (&lt;</w:t>
      </w:r>
      <w:proofErr w:type="spellStart"/>
      <w:r>
        <w:t>ul</w:t>
      </w:r>
      <w:proofErr w:type="spellEnd"/>
      <w:r>
        <w:t>&gt;) entschieden. Im Falle eines Ausbaus der Website, ist das Hinzufügen weiterer Seiten und weiterer Einträge über &lt;li&gt; deutlich praktischer und einfacher. Somit konnten wir auch das Design der Liste einfach mit CSS anpassen, indem wir das &lt;li&gt; Element ansprechen.</w:t>
      </w:r>
    </w:p>
    <w:p w14:paraId="7429C1EA" w14:textId="287C784F" w:rsidR="0009738B" w:rsidRDefault="0009738B" w:rsidP="00206BCB">
      <w:pPr>
        <w:pStyle w:val="000-Grundlage-Standard"/>
      </w:pPr>
      <w:r>
        <w:t>Um</w:t>
      </w:r>
      <w:r w:rsidR="00313342">
        <w:t xml:space="preserve"> die Produktanzeige übersichtlicher zu gestalten, haben wir uns anstelle einer separaten Seite für ein Popup entschieden. Somit würde jedes Produkt sein eigenes, kleines und übersichtliches Fenster mit allen relevanten Informationen bekommen. Die Implementierung ließ sich einfach über eine JavaScript Funktion abbilden, die mithilfe von „</w:t>
      </w:r>
      <w:proofErr w:type="spellStart"/>
      <w:r w:rsidR="00313342">
        <w:t>onclick</w:t>
      </w:r>
      <w:proofErr w:type="spellEnd"/>
      <w:r w:rsidR="00313342">
        <w:t>“ ausgelöst wird. Die Funktion öffnet eine neue URL und passt automatisch die Größe an.</w:t>
      </w:r>
    </w:p>
    <w:p w14:paraId="4A202FA9" w14:textId="127ADE4F" w:rsidR="00313342" w:rsidRDefault="00313342" w:rsidP="00206BCB">
      <w:pPr>
        <w:pStyle w:val="000-Grundlage-Standard"/>
      </w:pPr>
      <w:r>
        <w:rPr>
          <w:noProof/>
        </w:rPr>
        <w:drawing>
          <wp:inline distT="0" distB="0" distL="0" distR="0" wp14:anchorId="0EAF381F" wp14:editId="4F582D37">
            <wp:extent cx="5759450" cy="66421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664210"/>
                    </a:xfrm>
                    <a:prstGeom prst="rect">
                      <a:avLst/>
                    </a:prstGeom>
                  </pic:spPr>
                </pic:pic>
              </a:graphicData>
            </a:graphic>
          </wp:inline>
        </w:drawing>
      </w:r>
    </w:p>
    <w:p w14:paraId="16290662" w14:textId="70558AE6" w:rsidR="00170574" w:rsidRDefault="00313342" w:rsidP="00206BCB">
      <w:pPr>
        <w:pStyle w:val="000-Grundlage-Standard"/>
      </w:pPr>
      <w:r>
        <w:t>Auf der HTML Seite wird einfach die gewünschte URL und die gewünschte Größe als Argument eingetragen.</w:t>
      </w:r>
    </w:p>
    <w:p w14:paraId="1CBE8E12" w14:textId="082326F2" w:rsidR="00313342" w:rsidRPr="002F3BD1" w:rsidRDefault="00313342" w:rsidP="00206BCB">
      <w:pPr>
        <w:pStyle w:val="000-Grundlage-Standard"/>
      </w:pPr>
      <w:r>
        <w:rPr>
          <w:noProof/>
        </w:rPr>
        <w:drawing>
          <wp:inline distT="0" distB="0" distL="0" distR="0" wp14:anchorId="4799D114" wp14:editId="5CD5C385">
            <wp:extent cx="5759450" cy="739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739775"/>
                    </a:xfrm>
                    <a:prstGeom prst="rect">
                      <a:avLst/>
                    </a:prstGeom>
                  </pic:spPr>
                </pic:pic>
              </a:graphicData>
            </a:graphic>
          </wp:inline>
        </w:drawing>
      </w:r>
    </w:p>
    <w:p w14:paraId="3056E8AC" w14:textId="25425154" w:rsidR="00A93B59" w:rsidRDefault="002D6398" w:rsidP="002D6398">
      <w:pPr>
        <w:pStyle w:val="berschrift2"/>
      </w:pPr>
      <w:bookmarkStart w:id="16" w:name="_Toc87200397"/>
      <w:r>
        <w:lastRenderedPageBreak/>
        <w:t>Literatur/Quellen die verwendet wurden</w:t>
      </w:r>
      <w:bookmarkEnd w:id="16"/>
    </w:p>
    <w:p w14:paraId="45D9498A" w14:textId="207E02D8" w:rsidR="00A93B59" w:rsidRDefault="00A93B59">
      <w:pPr>
        <w:spacing w:after="200" w:line="276" w:lineRule="auto"/>
        <w:jc w:val="left"/>
      </w:pPr>
      <w:r>
        <w:br w:type="page"/>
      </w:r>
    </w:p>
    <w:p w14:paraId="2C5C21F0" w14:textId="4E0FCA51" w:rsidR="00A93B59" w:rsidRDefault="00A93B59" w:rsidP="00A93B59">
      <w:pPr>
        <w:pStyle w:val="berschrift1"/>
        <w:spacing w:before="480"/>
      </w:pPr>
      <w:bookmarkStart w:id="17" w:name="_Toc87200398"/>
      <w:r>
        <w:lastRenderedPageBreak/>
        <w:t>Wissenschaftliche Reflexion</w:t>
      </w:r>
      <w:bookmarkEnd w:id="17"/>
    </w:p>
    <w:p w14:paraId="4ED1675B" w14:textId="4E59C209" w:rsidR="00641330" w:rsidRDefault="00641330" w:rsidP="00641330">
      <w:pPr>
        <w:pStyle w:val="berschrift2"/>
      </w:pPr>
      <w:bookmarkStart w:id="18" w:name="_Toc87200399"/>
      <w:r>
        <w:t>Damien Arriens</w:t>
      </w:r>
      <w:bookmarkEnd w:id="18"/>
    </w:p>
    <w:p w14:paraId="6475B93F" w14:textId="5D7588A0" w:rsidR="00157A50" w:rsidRDefault="00157A50">
      <w:pPr>
        <w:spacing w:after="200" w:line="276" w:lineRule="auto"/>
        <w:jc w:val="left"/>
      </w:pPr>
      <w:r>
        <w:br w:type="page"/>
      </w:r>
    </w:p>
    <w:p w14:paraId="057B5442" w14:textId="1234597B" w:rsidR="00641330" w:rsidRDefault="00641330" w:rsidP="00641330">
      <w:pPr>
        <w:pStyle w:val="berschrift2"/>
      </w:pPr>
      <w:bookmarkStart w:id="19" w:name="_Toc87200400"/>
      <w:r>
        <w:lastRenderedPageBreak/>
        <w:t>Daniel Boger</w:t>
      </w:r>
      <w:bookmarkEnd w:id="19"/>
    </w:p>
    <w:p w14:paraId="7D082647" w14:textId="49B1259D" w:rsidR="002D2369" w:rsidRDefault="002D2369" w:rsidP="002D2369">
      <w:pPr>
        <w:rPr>
          <w:rFonts w:cs="Times New Roman"/>
          <w:szCs w:val="24"/>
        </w:rPr>
      </w:pPr>
      <w:r w:rsidRPr="00852BF8">
        <w:rPr>
          <w:rFonts w:cs="Times New Roman"/>
          <w:szCs w:val="24"/>
        </w:rPr>
        <w:t>Das Projekt war für mich eine spannende Aufgabe, da man das Erlernte vom letzten und jetzigen Semester tatsächlich anwenden musste. Außerdem bekam man eine ungefähre Vorstellung wie es im Berufsleben ungefähr aussehen könnte, wenn man in einem Projekt zugeteilt ist. Man musste sich, während dem Projekt gemeinsam im Team organisieren, Themen recherchieren, selbständig arbeiten, wodurch man sich selbst verbessern und Erfahrung sammeln konnte.</w:t>
      </w:r>
    </w:p>
    <w:p w14:paraId="2BFCDBC4" w14:textId="77777777" w:rsidR="002D2369" w:rsidRPr="00852BF8" w:rsidRDefault="002D2369" w:rsidP="002D2369">
      <w:pPr>
        <w:rPr>
          <w:rFonts w:cs="Times New Roman"/>
          <w:szCs w:val="24"/>
        </w:rPr>
      </w:pPr>
    </w:p>
    <w:p w14:paraId="3CB17B49" w14:textId="1E87BEFA" w:rsidR="002D2369" w:rsidRDefault="002D2369" w:rsidP="002D2369">
      <w:pPr>
        <w:rPr>
          <w:rFonts w:cs="Times New Roman"/>
          <w:szCs w:val="24"/>
        </w:rPr>
      </w:pPr>
      <w:r w:rsidRPr="00852BF8">
        <w:rPr>
          <w:rFonts w:cs="Times New Roman"/>
          <w:szCs w:val="24"/>
        </w:rPr>
        <w:t>Am Anfang der Projektphase war mir erst vieles unklar, wie genau wir die Aufgabe bewältigen sollten. Beim ersten Treffen mit der Gruppe konnten aber einige Unklarheiten geklärt werden. Ich finde, dass wir bereits von Anfang an in der Gruppe uns gut koordiniert haben und jeder motiviert war, dass Projekt erfolgreich zu erledigen.</w:t>
      </w:r>
    </w:p>
    <w:p w14:paraId="58B64F51" w14:textId="77777777" w:rsidR="002D2369" w:rsidRDefault="002D2369" w:rsidP="002D2369">
      <w:pPr>
        <w:rPr>
          <w:rFonts w:cs="Times New Roman"/>
          <w:szCs w:val="24"/>
        </w:rPr>
      </w:pPr>
    </w:p>
    <w:p w14:paraId="591BD347" w14:textId="2DB5EE4D" w:rsidR="002D2369" w:rsidRDefault="002D2369" w:rsidP="002D2369">
      <w:pPr>
        <w:rPr>
          <w:rFonts w:cs="Times New Roman"/>
          <w:szCs w:val="24"/>
        </w:rPr>
      </w:pPr>
      <w:r>
        <w:rPr>
          <w:rFonts w:cs="Times New Roman"/>
          <w:szCs w:val="24"/>
        </w:rPr>
        <w:t xml:space="preserve">Während der Projektphase habe ich mich hauptsächlich um die Anforderungen und die Modellierung von der Webseite gekümmert, da ich ungefähr die Vorstellungen hatte welche </w:t>
      </w:r>
      <w:r w:rsidR="008F490A">
        <w:rPr>
          <w:rFonts w:cs="Times New Roman"/>
          <w:szCs w:val="24"/>
        </w:rPr>
        <w:t>Anforderungen</w:t>
      </w:r>
      <w:r>
        <w:rPr>
          <w:rFonts w:cs="Times New Roman"/>
          <w:szCs w:val="24"/>
        </w:rPr>
        <w:t xml:space="preserve"> der Kunde haben </w:t>
      </w:r>
      <w:r w:rsidR="008F490A">
        <w:rPr>
          <w:rFonts w:cs="Times New Roman"/>
          <w:szCs w:val="24"/>
        </w:rPr>
        <w:t>könnte</w:t>
      </w:r>
      <w:r>
        <w:rPr>
          <w:rFonts w:cs="Times New Roman"/>
          <w:szCs w:val="24"/>
        </w:rPr>
        <w:t xml:space="preserve">, dass er den </w:t>
      </w:r>
      <w:proofErr w:type="spellStart"/>
      <w:r>
        <w:rPr>
          <w:rFonts w:cs="Times New Roman"/>
          <w:szCs w:val="24"/>
        </w:rPr>
        <w:t>Product</w:t>
      </w:r>
      <w:proofErr w:type="spellEnd"/>
      <w:r>
        <w:rPr>
          <w:rFonts w:cs="Times New Roman"/>
          <w:szCs w:val="24"/>
        </w:rPr>
        <w:t xml:space="preserve"> Navigator benutzt. Grad die Modellierung, beispielsweise vom Use-Case Diagramm oder dem Architekturdiagramm fiel mir leicht.</w:t>
      </w:r>
    </w:p>
    <w:p w14:paraId="70AF7B66" w14:textId="0FE63F9E" w:rsidR="002D2369" w:rsidRDefault="002D2369" w:rsidP="002D2369">
      <w:pPr>
        <w:rPr>
          <w:rFonts w:cs="Times New Roman"/>
          <w:szCs w:val="24"/>
        </w:rPr>
      </w:pPr>
      <w:r>
        <w:rPr>
          <w:rFonts w:cs="Times New Roman"/>
          <w:szCs w:val="24"/>
        </w:rPr>
        <w:t xml:space="preserve">Bei der Programmierung von </w:t>
      </w:r>
      <w:proofErr w:type="spellStart"/>
      <w:r>
        <w:rPr>
          <w:rFonts w:cs="Times New Roman"/>
          <w:szCs w:val="24"/>
        </w:rPr>
        <w:t>Product</w:t>
      </w:r>
      <w:proofErr w:type="spellEnd"/>
      <w:r>
        <w:rPr>
          <w:rFonts w:cs="Times New Roman"/>
          <w:szCs w:val="24"/>
        </w:rPr>
        <w:t xml:space="preserve"> Navigator war meine Schwäche das Backend. Ich habe dort nicht ganz verstanden, wie ich zum Beispiel die Datenbank mit dem System verbinde, dass die Daten von der Datenbank abgerufen oder Daten geändert werden können. Lediglich habe ich verstanden, dass man die Methoden „GET“ und „POST“ Methoden benötigt, damit man etwas abruft bzw. ändert, aber die genaue Einsetzung war mir unklar.</w:t>
      </w:r>
    </w:p>
    <w:p w14:paraId="171DF0C4" w14:textId="4D5B9836" w:rsidR="002D2369" w:rsidRDefault="002D2369" w:rsidP="002D2369">
      <w:pPr>
        <w:rPr>
          <w:rFonts w:cs="Times New Roman"/>
          <w:szCs w:val="24"/>
        </w:rPr>
      </w:pPr>
      <w:r>
        <w:rPr>
          <w:rFonts w:cs="Times New Roman"/>
          <w:szCs w:val="24"/>
        </w:rPr>
        <w:t xml:space="preserve">Im Bereich vom Frontend hatte ich mehr Verständnis. Hierbei wusste ich wie das HTML aufgebaut werden muss sowie ich mit CSS die Webseite designen kann. Nur das Thema JavaScript war ich mir noch etwas unsicher, auch dahingehend geschuldet, dass die Vorlesung spät vorgetragen wurde, in der das Thema detailliert </w:t>
      </w:r>
      <w:r w:rsidR="008F490A">
        <w:rPr>
          <w:rFonts w:cs="Times New Roman"/>
          <w:szCs w:val="24"/>
        </w:rPr>
        <w:t>behandelt wurde</w:t>
      </w:r>
      <w:r>
        <w:rPr>
          <w:rFonts w:cs="Times New Roman"/>
          <w:szCs w:val="24"/>
        </w:rPr>
        <w:t xml:space="preserve">. Außerdem ist die Informationsrecherche im Frontend </w:t>
      </w:r>
      <w:r w:rsidR="008F490A">
        <w:rPr>
          <w:rFonts w:cs="Times New Roman"/>
          <w:szCs w:val="24"/>
        </w:rPr>
        <w:t xml:space="preserve">mir </w:t>
      </w:r>
      <w:r>
        <w:rPr>
          <w:rFonts w:cs="Times New Roman"/>
          <w:szCs w:val="24"/>
        </w:rPr>
        <w:t>leichter gefallen als im Backend.</w:t>
      </w:r>
    </w:p>
    <w:p w14:paraId="621C9B82" w14:textId="77777777" w:rsidR="002D2369" w:rsidRDefault="002D2369" w:rsidP="002D2369">
      <w:pPr>
        <w:rPr>
          <w:rFonts w:cs="Times New Roman"/>
          <w:szCs w:val="24"/>
        </w:rPr>
      </w:pPr>
    </w:p>
    <w:p w14:paraId="717566E3" w14:textId="77777777" w:rsidR="008F490A" w:rsidRDefault="002D2369" w:rsidP="002D2369">
      <w:pPr>
        <w:rPr>
          <w:rFonts w:cs="Times New Roman"/>
          <w:szCs w:val="24"/>
        </w:rPr>
      </w:pPr>
      <w:r>
        <w:rPr>
          <w:rFonts w:cs="Times New Roman"/>
          <w:szCs w:val="24"/>
        </w:rPr>
        <w:t>Die Gruppenarbeit war meiner Meinung nach sehr gut, da jeder was gemacht hat und mir nicht das Gefühl rüber kam das jemand gar nichts macht. Außerdem war die Aufgabenverteilung gerecht, nur die Verteilung zwischen der Modellierung und der Programmierung könnte mehr gemischt sein, dass auch jemand eine Aufgabe bekommt, wo man eine Schwäche dafür hat, aber so etwas Neues lernt.</w:t>
      </w:r>
    </w:p>
    <w:p w14:paraId="72AA5AA7" w14:textId="7049752E" w:rsidR="002D2369" w:rsidRDefault="002D2369" w:rsidP="002D2369">
      <w:pPr>
        <w:rPr>
          <w:rFonts w:cs="Times New Roman"/>
          <w:szCs w:val="24"/>
        </w:rPr>
      </w:pPr>
      <w:r>
        <w:rPr>
          <w:rFonts w:cs="Times New Roman"/>
          <w:szCs w:val="24"/>
        </w:rPr>
        <w:lastRenderedPageBreak/>
        <w:t>Die Kommunikation war in Ordnung in der Gruppe, da wir uns mindestens einmal in der Woche getroffen haben und Probleme auch schnell geklärt werden konnten, aber ich mir mehr Treffen im Nachhinein gewünscht hätte.</w:t>
      </w:r>
    </w:p>
    <w:p w14:paraId="5E284377" w14:textId="77777777" w:rsidR="002D2369" w:rsidRDefault="002D2369" w:rsidP="002D2369">
      <w:pPr>
        <w:rPr>
          <w:rFonts w:cs="Times New Roman"/>
          <w:szCs w:val="24"/>
        </w:rPr>
      </w:pPr>
    </w:p>
    <w:p w14:paraId="7D598D42" w14:textId="6082CA9C" w:rsidR="002D2369" w:rsidRPr="002D2369" w:rsidRDefault="002D2369" w:rsidP="002D2369">
      <w:pPr>
        <w:rPr>
          <w:rFonts w:cs="Times New Roman"/>
          <w:szCs w:val="24"/>
        </w:rPr>
      </w:pPr>
      <w:r>
        <w:rPr>
          <w:rFonts w:cs="Times New Roman"/>
          <w:szCs w:val="24"/>
        </w:rPr>
        <w:t>Für die Studenten nächstes Jahr empfehle ich, dass sie sich in der Gruppe oft zusammensitzen und gegenseitig Feedback geben über ihre Aufgaben. Auch die Planung und Modellierung sollte frühzeitig bestehen, damit mit der Programmierung der Software frühzeitig angefangen werden kann. Außerdem ist eine klare Aufgabenteilung sinnvoll, da jeder so weiß was er tun sollte.</w:t>
      </w:r>
    </w:p>
    <w:p w14:paraId="1C2B9834" w14:textId="4F7ACEB8" w:rsidR="00157A50" w:rsidRDefault="00157A50">
      <w:pPr>
        <w:spacing w:after="200" w:line="276" w:lineRule="auto"/>
        <w:jc w:val="left"/>
      </w:pPr>
      <w:r>
        <w:br w:type="page"/>
      </w:r>
    </w:p>
    <w:p w14:paraId="57CDA59E" w14:textId="3B579125" w:rsidR="00641330" w:rsidRDefault="00641330" w:rsidP="00641330">
      <w:pPr>
        <w:pStyle w:val="berschrift2"/>
      </w:pPr>
      <w:bookmarkStart w:id="20" w:name="_Toc87200401"/>
      <w:r>
        <w:lastRenderedPageBreak/>
        <w:t xml:space="preserve">Fabian </w:t>
      </w:r>
      <w:proofErr w:type="spellStart"/>
      <w:r>
        <w:t>Qarqur</w:t>
      </w:r>
      <w:bookmarkEnd w:id="20"/>
      <w:proofErr w:type="spellEnd"/>
    </w:p>
    <w:p w14:paraId="4AB8C056" w14:textId="1F3D1000" w:rsidR="006824ED" w:rsidRDefault="00215DA1" w:rsidP="00215DA1">
      <w:pPr>
        <w:spacing w:after="200"/>
        <w:jc w:val="left"/>
      </w:pPr>
      <w:r>
        <w:t>Ich würde sagen das Portfolio und Programmieraufgabe war bis jetzt einer der schwersten Projekte, die ich</w:t>
      </w:r>
      <w:r w:rsidR="00C857F1">
        <w:t xml:space="preserve"> </w:t>
      </w:r>
      <w:r>
        <w:t>hatte. Zum einen wurde man mehr oder weniger ins kalte Wasser geworfen und hat sich vieles</w:t>
      </w:r>
      <w:r w:rsidR="00725DD8">
        <w:t xml:space="preserve"> </w:t>
      </w:r>
      <w:r>
        <w:t>selbst beibringen müssen. Das heißt allerdings nicht, dass dies unbedingt eine schlechte Sache ist. Man hat sehr viel gelernt. Beispiel</w:t>
      </w:r>
      <w:r w:rsidR="00C857F1">
        <w:t xml:space="preserve">sweise </w:t>
      </w:r>
      <w:r>
        <w:t>w</w:t>
      </w:r>
      <w:r w:rsidR="00C857F1">
        <w:t>urde das eigenverantwortliche Arbeiten sehr gefördert</w:t>
      </w:r>
      <w:r>
        <w:t xml:space="preserve">, </w:t>
      </w:r>
      <w:r w:rsidR="00C857F1">
        <w:t xml:space="preserve">die intensive und genaue </w:t>
      </w:r>
      <w:r>
        <w:t>Recherche über gewisse Themen</w:t>
      </w:r>
      <w:r w:rsidR="00C857F1">
        <w:t xml:space="preserve"> </w:t>
      </w:r>
      <w:r>
        <w:t xml:space="preserve">oder Gruppenkommunikation und Gruppenlenkung. </w:t>
      </w:r>
    </w:p>
    <w:p w14:paraId="180F6BBE" w14:textId="1157B602" w:rsidR="006824ED" w:rsidRDefault="00C857F1" w:rsidP="00215DA1">
      <w:pPr>
        <w:spacing w:after="200"/>
        <w:jc w:val="left"/>
      </w:pPr>
      <w:r>
        <w:t xml:space="preserve">Das ganze Projekt musste man erstmal verstehen, bevor man sich einen Plan machen konnte. Es musste mindestens einer einen vollen Durchblick haben, damit dieser das Team steuern kann. </w:t>
      </w:r>
      <w:r w:rsidR="00215DA1">
        <w:t>Ebenfalls war sehr wichtig, dass die Aufgabenverteilung gestimmt hat.</w:t>
      </w:r>
      <w:r>
        <w:t xml:space="preserve"> Diese war essenziell wichtig, um so viele parallele Projekte zu bewältigen. Ich würde sagen wir haben sehr</w:t>
      </w:r>
      <w:r w:rsidR="006824ED">
        <w:t xml:space="preserve"> strukturiert und organisiert gearbeitet zu mindestens dafür, dass das unser erstes</w:t>
      </w:r>
      <w:r w:rsidR="00574117">
        <w:t xml:space="preserve"> </w:t>
      </w:r>
      <w:r w:rsidR="006824ED">
        <w:t xml:space="preserve">großes Projekt </w:t>
      </w:r>
      <w:r w:rsidR="00574117">
        <w:t xml:space="preserve">in diesem Ausmaß </w:t>
      </w:r>
      <w:r w:rsidR="006824ED">
        <w:t>war.</w:t>
      </w:r>
      <w:r>
        <w:t xml:space="preserve"> </w:t>
      </w:r>
    </w:p>
    <w:p w14:paraId="492BA7DB" w14:textId="31EC9EAA" w:rsidR="006824ED" w:rsidRDefault="006824ED" w:rsidP="00215DA1">
      <w:pPr>
        <w:spacing w:after="200"/>
        <w:jc w:val="left"/>
      </w:pPr>
      <w:r>
        <w:t xml:space="preserve">Ich sehe definitiv meine </w:t>
      </w:r>
      <w:proofErr w:type="spellStart"/>
      <w:r>
        <w:t>stärken</w:t>
      </w:r>
      <w:proofErr w:type="spellEnd"/>
      <w:r>
        <w:t xml:space="preserve"> im Backend und der API. Das war meine Aufgabe in diesem Projekt. Am Anfang war ich sehr überfordert, da ich nichts verstanden hatte und nicht wirklich wusste</w:t>
      </w:r>
      <w:r w:rsidR="00C67B15">
        <w:t>,</w:t>
      </w:r>
      <w:r>
        <w:t xml:space="preserve"> wie die Schnittstellen bei so einer Webseite aussehen sollen. Dies wurde jedoch mit der Zeit immer besser und man konnte sich immer mehr auf das Projekt einlassen und hat somit auch immer mehr von der Arbeit der anderen verstanden. Meine Stärke ist somit ebenfalls die Datenbank. Diese habe ich aufgesetzt und die Daten eingepflegt. Was mi</w:t>
      </w:r>
      <w:r w:rsidR="00C67B15">
        <w:t>r</w:t>
      </w:r>
      <w:r>
        <w:t xml:space="preserve"> geholfen hat</w:t>
      </w:r>
      <w:r w:rsidR="00C67B15">
        <w:t>,</w:t>
      </w:r>
      <w:r>
        <w:t xml:space="preserve"> ist die Applikation „Postman“ mit dieser kann man wunderbar alle „</w:t>
      </w:r>
      <w:proofErr w:type="spellStart"/>
      <w:r>
        <w:t>get</w:t>
      </w:r>
      <w:proofErr w:type="spellEnd"/>
      <w:r>
        <w:t>“ und „</w:t>
      </w:r>
      <w:proofErr w:type="spellStart"/>
      <w:r>
        <w:t>post</w:t>
      </w:r>
      <w:proofErr w:type="spellEnd"/>
      <w:r>
        <w:t xml:space="preserve">“ Funktionen ausprobieren und gegebenenfalls abändern.  </w:t>
      </w:r>
    </w:p>
    <w:p w14:paraId="620C4EE3" w14:textId="5F3B8CD9" w:rsidR="003D39F5" w:rsidRDefault="006824ED" w:rsidP="00215DA1">
      <w:pPr>
        <w:spacing w:after="200"/>
        <w:jc w:val="left"/>
      </w:pPr>
      <w:r>
        <w:t>Meine Schwächen sind dementsprechend das Frontend</w:t>
      </w:r>
      <w:r w:rsidR="007E3EBF">
        <w:t>. Ich verstehe, wie dieses Aufgebaut ist, jedoch habe ich in diesem Thema keine tiefergehenden Kompetenzen. Erstrecht wenn es zum Thema JavaScript kommt. Dort geht es meiner Meinung nach um kompliziertere Dinge geht als bei CSS und HTML. Außerdem würde ich sagen, dass meine Schwächen ebenfalls in Packages liegen, die man nicht sehr oft benutzt hat. Dinge wie „</w:t>
      </w:r>
      <w:proofErr w:type="spellStart"/>
      <w:r w:rsidR="007E3EBF">
        <w:t>bcrypt</w:t>
      </w:r>
      <w:proofErr w:type="spellEnd"/>
      <w:r w:rsidR="007E3EBF">
        <w:t>“ oder „@</w:t>
      </w:r>
      <w:proofErr w:type="spellStart"/>
      <w:r w:rsidR="007E3EBF">
        <w:t>hapi</w:t>
      </w:r>
      <w:proofErr w:type="spellEnd"/>
      <w:r w:rsidR="007E3EBF">
        <w:t>/</w:t>
      </w:r>
      <w:proofErr w:type="spellStart"/>
      <w:r w:rsidR="007E3EBF">
        <w:t>joi</w:t>
      </w:r>
      <w:proofErr w:type="spellEnd"/>
      <w:r w:rsidR="007E3EBF">
        <w:t xml:space="preserve">“ habe ich zwar grundlegend verstanden, jedoch </w:t>
      </w:r>
      <w:r w:rsidR="00C67B15">
        <w:t xml:space="preserve">habe ich </w:t>
      </w:r>
      <w:r w:rsidR="007E3EBF">
        <w:t xml:space="preserve">diese Funktion nur ein bis zwei Mal im Projekt verwendet und dementsprechend auch nicht </w:t>
      </w:r>
      <w:r w:rsidR="00C67B15">
        <w:t xml:space="preserve">weiter </w:t>
      </w:r>
      <w:r w:rsidR="007E3EBF">
        <w:t>hineingearbeitet.</w:t>
      </w:r>
      <w:r w:rsidR="003D39F5">
        <w:t xml:space="preserve"> </w:t>
      </w:r>
    </w:p>
    <w:p w14:paraId="29680D56" w14:textId="059E82D1" w:rsidR="00157A50" w:rsidRDefault="003D39F5" w:rsidP="00215DA1">
      <w:pPr>
        <w:spacing w:after="200"/>
        <w:jc w:val="left"/>
      </w:pPr>
      <w:r>
        <w:t xml:space="preserve">Ich würde im nächsten Projekt festlegen, dass man sich regelmäßig zu den gewissen Uhrzeiten und Tagen trifft. Getroffen haben wir </w:t>
      </w:r>
      <w:proofErr w:type="gramStart"/>
      <w:r>
        <w:t>uns relativ</w:t>
      </w:r>
      <w:proofErr w:type="gramEnd"/>
      <w:r>
        <w:t xml:space="preserve"> selten und auch nicht mit allen Gruppenmitgliedern.</w:t>
      </w:r>
      <w:r w:rsidR="007E3EBF">
        <w:t xml:space="preserve"> </w:t>
      </w:r>
      <w:r>
        <w:t xml:space="preserve">Die Kommunikation würde dadurch noch besser werden und man kann somit </w:t>
      </w:r>
      <w:r>
        <w:lastRenderedPageBreak/>
        <w:t>eventuell gewisse Fehler, die durch</w:t>
      </w:r>
      <w:r w:rsidR="00C67B15">
        <w:t xml:space="preserve"> mangelhafte</w:t>
      </w:r>
      <w:r>
        <w:t xml:space="preserve"> Kommunikation aufgetreten sind, vorbeugen. Ich würde ebenfalls mindestens zwei Gruppenmitglieder auf API und Datenbank ansetzten und zuteilen, damit man sich dort besser über Ideen austauschen kann.</w:t>
      </w:r>
    </w:p>
    <w:p w14:paraId="11252030" w14:textId="72D2A6BB" w:rsidR="003D39F5" w:rsidRDefault="003D39F5" w:rsidP="00215DA1">
      <w:pPr>
        <w:spacing w:after="200"/>
        <w:jc w:val="left"/>
      </w:pPr>
      <w:r>
        <w:t xml:space="preserve">Den Studenten nächstes Jahr würde ich Empfehlen, dass sie früh genüg anfangen und sich einen ordentlichen Plan zurechtlegen. Außerdem sollen sie sich nicht zu viele Funktionen für </w:t>
      </w:r>
      <w:r w:rsidR="00C67B15">
        <w:t>i</w:t>
      </w:r>
      <w:r>
        <w:t>hre Webseite ausdenken, da diese zum größten Teil nicht umgesetzt werden können.</w:t>
      </w:r>
    </w:p>
    <w:p w14:paraId="1D3EB85E" w14:textId="0A33C033" w:rsidR="006D59E7" w:rsidRDefault="006D59E7" w:rsidP="00215DA1">
      <w:pPr>
        <w:spacing w:after="200"/>
        <w:jc w:val="left"/>
      </w:pPr>
    </w:p>
    <w:p w14:paraId="7E611407" w14:textId="4EDCC0D1" w:rsidR="006D59E7" w:rsidRDefault="006D59E7" w:rsidP="00215DA1">
      <w:pPr>
        <w:spacing w:after="200"/>
        <w:jc w:val="left"/>
      </w:pPr>
    </w:p>
    <w:p w14:paraId="05DE01B9" w14:textId="1C97C1D7" w:rsidR="006D59E7" w:rsidRDefault="006D59E7" w:rsidP="00215DA1">
      <w:pPr>
        <w:spacing w:after="200"/>
        <w:jc w:val="left"/>
      </w:pPr>
    </w:p>
    <w:p w14:paraId="04F424D5" w14:textId="7FD6EAF3" w:rsidR="006D59E7" w:rsidRDefault="006D59E7" w:rsidP="00215DA1">
      <w:pPr>
        <w:spacing w:after="200"/>
        <w:jc w:val="left"/>
      </w:pPr>
    </w:p>
    <w:p w14:paraId="73006D73" w14:textId="42336496" w:rsidR="006D59E7" w:rsidRDefault="006D59E7" w:rsidP="00215DA1">
      <w:pPr>
        <w:spacing w:after="200"/>
        <w:jc w:val="left"/>
      </w:pPr>
    </w:p>
    <w:p w14:paraId="48A695AD" w14:textId="79C5EAC5" w:rsidR="006D59E7" w:rsidRDefault="006D59E7" w:rsidP="00215DA1">
      <w:pPr>
        <w:spacing w:after="200"/>
        <w:jc w:val="left"/>
      </w:pPr>
    </w:p>
    <w:p w14:paraId="38CC7437" w14:textId="5F5BD94E" w:rsidR="006D59E7" w:rsidRDefault="006D59E7" w:rsidP="00215DA1">
      <w:pPr>
        <w:spacing w:after="200"/>
        <w:jc w:val="left"/>
      </w:pPr>
    </w:p>
    <w:p w14:paraId="61AC76A0" w14:textId="7F4B4EF1" w:rsidR="006D59E7" w:rsidRDefault="006D59E7" w:rsidP="00215DA1">
      <w:pPr>
        <w:spacing w:after="200"/>
        <w:jc w:val="left"/>
      </w:pPr>
    </w:p>
    <w:p w14:paraId="07206FF0" w14:textId="62B967E9" w:rsidR="006D59E7" w:rsidRDefault="006D59E7" w:rsidP="00215DA1">
      <w:pPr>
        <w:spacing w:after="200"/>
        <w:jc w:val="left"/>
      </w:pPr>
    </w:p>
    <w:p w14:paraId="7DD44AC1" w14:textId="3426D292" w:rsidR="006D59E7" w:rsidRDefault="006D59E7" w:rsidP="00215DA1">
      <w:pPr>
        <w:spacing w:after="200"/>
        <w:jc w:val="left"/>
      </w:pPr>
    </w:p>
    <w:p w14:paraId="5069052D" w14:textId="12AE5CCF" w:rsidR="006D59E7" w:rsidRDefault="006D59E7" w:rsidP="00215DA1">
      <w:pPr>
        <w:spacing w:after="200"/>
        <w:jc w:val="left"/>
      </w:pPr>
    </w:p>
    <w:p w14:paraId="462B2EDD" w14:textId="00CDB690" w:rsidR="006D59E7" w:rsidRDefault="006D59E7" w:rsidP="00215DA1">
      <w:pPr>
        <w:spacing w:after="200"/>
        <w:jc w:val="left"/>
      </w:pPr>
    </w:p>
    <w:p w14:paraId="6EE15C1F" w14:textId="4DE12A58" w:rsidR="006D59E7" w:rsidRDefault="006D59E7" w:rsidP="00215DA1">
      <w:pPr>
        <w:spacing w:after="200"/>
        <w:jc w:val="left"/>
      </w:pPr>
    </w:p>
    <w:p w14:paraId="52224510" w14:textId="42DB3C65" w:rsidR="006D59E7" w:rsidRDefault="006D59E7" w:rsidP="00215DA1">
      <w:pPr>
        <w:spacing w:after="200"/>
        <w:jc w:val="left"/>
      </w:pPr>
    </w:p>
    <w:p w14:paraId="6FA8C4A2" w14:textId="5DC0DB74" w:rsidR="006D59E7" w:rsidRDefault="006D59E7" w:rsidP="00215DA1">
      <w:pPr>
        <w:spacing w:after="200"/>
        <w:jc w:val="left"/>
      </w:pPr>
    </w:p>
    <w:p w14:paraId="37B64844" w14:textId="406B9E82" w:rsidR="006D59E7" w:rsidRDefault="006D59E7" w:rsidP="00215DA1">
      <w:pPr>
        <w:spacing w:after="200"/>
        <w:jc w:val="left"/>
      </w:pPr>
    </w:p>
    <w:p w14:paraId="7BACC9D3" w14:textId="77777777" w:rsidR="006D59E7" w:rsidRDefault="006D59E7" w:rsidP="00215DA1">
      <w:pPr>
        <w:spacing w:after="200"/>
        <w:jc w:val="left"/>
      </w:pPr>
    </w:p>
    <w:p w14:paraId="5DA54317" w14:textId="62DA7ADA" w:rsidR="00641330" w:rsidRDefault="00641330" w:rsidP="00641330">
      <w:pPr>
        <w:pStyle w:val="berschrift2"/>
      </w:pPr>
      <w:bookmarkStart w:id="21" w:name="_Toc87200402"/>
      <w:r>
        <w:lastRenderedPageBreak/>
        <w:t>Julian Stipovic</w:t>
      </w:r>
      <w:bookmarkEnd w:id="21"/>
    </w:p>
    <w:p w14:paraId="72A7F2C1" w14:textId="10A62489" w:rsidR="00641330" w:rsidRDefault="000C4CD5" w:rsidP="000C4CD5">
      <w:pPr>
        <w:pStyle w:val="000-Grundlage-Standard"/>
      </w:pPr>
      <w:r>
        <w:t>Dieses Projekt hat uns alle gleicher</w:t>
      </w:r>
      <w:r w:rsidR="00354778">
        <w:t>m</w:t>
      </w:r>
      <w:r>
        <w:t xml:space="preserve">aßen eingebunden und uns alle strapaziert, herausgefordert und geprägt. Jeder im Team </w:t>
      </w:r>
      <w:proofErr w:type="spellStart"/>
      <w:r>
        <w:t>Product</w:t>
      </w:r>
      <w:proofErr w:type="spellEnd"/>
      <w:r>
        <w:t xml:space="preserve"> Navigator hat seine eigenen Stärken und Schwächen – und genau darin bestand die Herausforderung. Wer übernimmt welche Aufgabe? Wer schafft es bis wann? Wer ist zuständig für das Front-End? Wer kümmert sich um das Back-End?</w:t>
      </w:r>
    </w:p>
    <w:p w14:paraId="75BFCA3B" w14:textId="4F067E18" w:rsidR="000C4CD5" w:rsidRDefault="000C4CD5" w:rsidP="000C4CD5">
      <w:pPr>
        <w:pStyle w:val="000-Grundlage-Standard"/>
      </w:pPr>
      <w:r>
        <w:t xml:space="preserve">Das alles waren Fragen, die wir zunächst klären mussten. In meinen Augen war das eine ausgezeichnete Vorbereitung auf das „wahre Leben“ im Job nach dem Studium. In einem Projektteam ist nicht jeder Programmierer, Software-Engineer oder Projektmanager. Ein Projektteam ist immer bunt gemischt, um das Projekt möglichst nah an die gesetzte Vision zu bringen. Somit werden alle Facetten und Seiten beleuchtet. Ich persönlich bin seit Anbeginn des Studiums kein großer Fan des Programmierens. Zusammen mit meinem Projektkollege haben wir uns zunächst mit der Fallstudie anstatt Webprogrammierung befasst. Doch jeder muss auch mal in den sauren Apfel beißen und somit habe ich </w:t>
      </w:r>
      <w:r w:rsidR="00354778">
        <w:t xml:space="preserve">mir </w:t>
      </w:r>
      <w:r>
        <w:t xml:space="preserve">vorgenommen, wo es auch nur geht, beim Programmieren zu helfen. Einer unser Hauptentwickler hat mich in das Skelett des Front-Ends eingeführt und mir gezeigt, wo die Baustellen sind und wie ich das </w:t>
      </w:r>
      <w:r w:rsidR="00354778">
        <w:t xml:space="preserve">eine oder andere </w:t>
      </w:r>
      <w:r>
        <w:t>umsetzen k</w:t>
      </w:r>
      <w:r w:rsidR="00354778">
        <w:t>önnte</w:t>
      </w:r>
      <w:r>
        <w:t>.</w:t>
      </w:r>
      <w:r w:rsidR="00354778">
        <w:t xml:space="preserve"> Dabei wurden mir mehrere Hilfestellungen gegeben und wir hatten immer die Möglichkeit, uns flexibel über </w:t>
      </w:r>
      <w:proofErr w:type="spellStart"/>
      <w:r w:rsidR="00354778">
        <w:t>Discord</w:t>
      </w:r>
      <w:proofErr w:type="spellEnd"/>
      <w:r w:rsidR="00354778">
        <w:t xml:space="preserve"> zu treffen und mithilfe von Bildschirmübertragung gemeinsam zu coden. Das ist meiner Ansicht </w:t>
      </w:r>
      <w:proofErr w:type="gramStart"/>
      <w:r w:rsidR="00354778">
        <w:t>nach der Kern</w:t>
      </w:r>
      <w:proofErr w:type="gramEnd"/>
      <w:r w:rsidR="00354778">
        <w:t xml:space="preserve"> eines Projekts – gemeinsam das Ziel erreichen.</w:t>
      </w:r>
    </w:p>
    <w:p w14:paraId="1708D148" w14:textId="77777777" w:rsidR="009C78CC" w:rsidRDefault="007E3E7C" w:rsidP="000C4CD5">
      <w:pPr>
        <w:pStyle w:val="000-Grundlage-Standard"/>
      </w:pPr>
      <w:r>
        <w:t>Im Laufe des Projekts wurde ich immer vertrauter mit dem Front-End und habe dort unterstützt, wo es nötig, entlastend und hilfreich war. Ich habe das Web-Design als ausbaufähiges Gebiet für mich entdeckt, welches mir wirklich Spaß bereitet hat.</w:t>
      </w:r>
      <w:r w:rsidR="009C78CC">
        <w:t xml:space="preserve"> Das Aufbauen einer kohärenten Farbpalette und eines sinnvollen Designs hat mich herausgefordert und mich weitergebracht.</w:t>
      </w:r>
      <w:r>
        <w:t xml:space="preserve"> </w:t>
      </w:r>
    </w:p>
    <w:p w14:paraId="47204FC9" w14:textId="15768EDD" w:rsidR="007E3E7C" w:rsidRDefault="007E3E7C" w:rsidP="000C4CD5">
      <w:pPr>
        <w:pStyle w:val="000-Grundlage-Standard"/>
      </w:pPr>
      <w:r>
        <w:t xml:space="preserve">Dementsprechend war meine größte Schwäche während des Projekts das Back-End. Da wir </w:t>
      </w:r>
      <w:proofErr w:type="spellStart"/>
      <w:r>
        <w:t>NodeJS</w:t>
      </w:r>
      <w:proofErr w:type="spellEnd"/>
      <w:r>
        <w:t xml:space="preserve"> benutzt haben, fiel es mir schwer, den Code richtig zu verstehen, da ich kaum Kompetenzen und Fachwissen in diesem Bereich habe.</w:t>
      </w:r>
      <w:r w:rsidR="006654F8">
        <w:t xml:space="preserve"> </w:t>
      </w:r>
    </w:p>
    <w:p w14:paraId="254A81F2" w14:textId="77777777" w:rsidR="006654F8" w:rsidRDefault="00354778" w:rsidP="000C4CD5">
      <w:pPr>
        <w:pStyle w:val="000-Grundlage-Standard"/>
      </w:pPr>
      <w:r>
        <w:t xml:space="preserve">In zukünftigen Projekten ist möglicherweise ein früheres Planen aller Aktivitäten, vielleicht sogar unter Anwendung von agilem Projektmanagement, von Vorteil. </w:t>
      </w:r>
      <w:r w:rsidR="000B324A">
        <w:t>Mehrere geregelte Meetings in großer Runde wären sicherlich auch hilfreich.</w:t>
      </w:r>
      <w:r w:rsidR="006654F8">
        <w:t xml:space="preserve"> Ebenfalls ist es sinnvoll, so früh wie möglich zu beginnen, um </w:t>
      </w:r>
      <w:proofErr w:type="spellStart"/>
      <w:r w:rsidR="006654F8">
        <w:t>frühstmöglich</w:t>
      </w:r>
      <w:proofErr w:type="spellEnd"/>
      <w:r w:rsidR="006654F8">
        <w:t xml:space="preserve"> ein realistisches Bild der Website zu bekommen. </w:t>
      </w:r>
      <w:r w:rsidR="006654F8">
        <w:lastRenderedPageBreak/>
        <w:t xml:space="preserve">Manchmal ist es besser, weniger Funktionen zu haben und diese richtig einzubinden als sich zu viele Funktionen vorzunehmen, welche im Endeffekt nicht umgesetzt werden. </w:t>
      </w:r>
    </w:p>
    <w:p w14:paraId="552C9465" w14:textId="77379F01" w:rsidR="00354778" w:rsidRPr="00641330" w:rsidRDefault="006654F8" w:rsidP="000C4CD5">
      <w:pPr>
        <w:pStyle w:val="000-Grundlage-Standard"/>
      </w:pPr>
      <w:r>
        <w:t>Abschließend lässt sich sagen, dass das Projekt trotz aller Schwierigkeiten, gelungen ist und uns allen einen Mehrwert gebracht hat. Wir haben uns der Herausforderung gestellt und jeder musste über seinen eigenen Schatten springen, um sich möglichst effizient einzubringen.</w:t>
      </w:r>
      <w:r w:rsidR="000B324A">
        <w:t xml:space="preserve"> </w:t>
      </w:r>
      <w:r w:rsidR="00354778">
        <w:t xml:space="preserve"> </w:t>
      </w:r>
    </w:p>
    <w:sectPr w:rsidR="00354778" w:rsidRPr="00641330" w:rsidSect="00C0472B">
      <w:headerReference w:type="default" r:id="rId24"/>
      <w:headerReference w:type="first" r:id="rId25"/>
      <w:footerReference w:type="first" r:id="rId26"/>
      <w:type w:val="oddPage"/>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ED893" w14:textId="77777777" w:rsidR="006A4020" w:rsidRDefault="006A4020" w:rsidP="00A03AD1">
      <w:pPr>
        <w:spacing w:line="240" w:lineRule="auto"/>
      </w:pPr>
      <w:r>
        <w:separator/>
      </w:r>
    </w:p>
    <w:p w14:paraId="51974DB4" w14:textId="77777777" w:rsidR="006A4020" w:rsidRDefault="006A4020"/>
    <w:p w14:paraId="348CC51D" w14:textId="77777777" w:rsidR="006A4020" w:rsidRDefault="006A4020"/>
    <w:p w14:paraId="1772B165" w14:textId="77777777" w:rsidR="006A4020" w:rsidRDefault="006A4020"/>
  </w:endnote>
  <w:endnote w:type="continuationSeparator" w:id="0">
    <w:p w14:paraId="3BCA8D7E" w14:textId="77777777" w:rsidR="006A4020" w:rsidRDefault="006A4020" w:rsidP="00A03AD1">
      <w:pPr>
        <w:spacing w:line="240" w:lineRule="auto"/>
      </w:pPr>
      <w:r>
        <w:continuationSeparator/>
      </w:r>
    </w:p>
    <w:p w14:paraId="64A2DBCF" w14:textId="77777777" w:rsidR="006A4020" w:rsidRDefault="006A4020"/>
    <w:p w14:paraId="56D78783" w14:textId="77777777" w:rsidR="006A4020" w:rsidRDefault="006A4020"/>
    <w:p w14:paraId="25769B56" w14:textId="77777777" w:rsidR="006A4020" w:rsidRDefault="006A40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524D" w14:textId="1A1F9AF4" w:rsidR="00C47CCF" w:rsidRPr="004D6D15" w:rsidRDefault="00960A5C"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7D1C" w14:textId="0E0EBAD8" w:rsidR="00C47CCF" w:rsidRPr="004D6D15" w:rsidRDefault="00960A5C" w:rsidP="004D6D15">
    <w:pPr>
      <w:pStyle w:val="100-Kopf-undFuzeile-000-Grundlage"/>
    </w:pPr>
    <w:r>
      <w:fldChar w:fldCharType="begin"/>
    </w:r>
    <w:r>
      <w:instrText xml:space="preserve"> AUTHOR   \* MERGEFORMAT </w:instrText>
    </w:r>
    <w:r>
      <w:fldChar w:fldCharType="separate"/>
    </w:r>
    <w:r w:rsidR="006351C1">
      <w:rPr>
        <w:noProof/>
      </w:rPr>
      <w:t>vbu</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A91A1" w14:textId="77777777" w:rsidR="006A4020" w:rsidRDefault="006A4020" w:rsidP="00A03AD1">
      <w:pPr>
        <w:spacing w:line="240" w:lineRule="auto"/>
      </w:pPr>
      <w:r>
        <w:separator/>
      </w:r>
    </w:p>
  </w:footnote>
  <w:footnote w:type="continuationSeparator" w:id="0">
    <w:p w14:paraId="3B9BB902" w14:textId="77777777" w:rsidR="006A4020" w:rsidRDefault="006A4020" w:rsidP="00A03AD1">
      <w:pPr>
        <w:spacing w:line="240" w:lineRule="auto"/>
      </w:pPr>
      <w:r>
        <w:continuationSeparator/>
      </w:r>
    </w:p>
    <w:p w14:paraId="601554BF" w14:textId="77777777" w:rsidR="006A4020" w:rsidRDefault="006A4020"/>
    <w:p w14:paraId="2D61071E" w14:textId="77777777" w:rsidR="006A4020" w:rsidRDefault="006A4020"/>
    <w:p w14:paraId="7E5ADAAB" w14:textId="77777777" w:rsidR="006A4020" w:rsidRDefault="006A40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D7F36" w14:textId="77777777" w:rsidR="00C47CCF" w:rsidRDefault="00C47CCF" w:rsidP="00AF0543">
    <w:pPr>
      <w:pStyle w:val="100-Kopf-undFuzeile-Kopfzeile-Standard"/>
    </w:pPr>
    <w:r>
      <w:fldChar w:fldCharType="begin"/>
    </w:r>
    <w:r>
      <w:instrText>PAGE   \* MERGEFORMAT</w:instrText>
    </w:r>
    <w:r>
      <w:fldChar w:fldCharType="separate"/>
    </w:r>
    <w:r w:rsidR="00AD5135">
      <w:rPr>
        <w:noProof/>
      </w:rPr>
      <w:t>II</w:t>
    </w:r>
    <w:r>
      <w:fldChar w:fldCharType="end"/>
    </w:r>
    <w:r>
      <w:tab/>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85E3D" w14:textId="575CE0CF" w:rsidR="00C47CCF" w:rsidRDefault="00C47CCF" w:rsidP="00E402DE">
    <w:pPr>
      <w:pStyle w:val="000-Grundlage-Standard"/>
    </w:pPr>
    <w:r w:rsidRPr="0030272F">
      <w:rPr>
        <w:sz w:val="20"/>
      </w:rPr>
      <w:fldChar w:fldCharType="begin"/>
    </w:r>
    <w:r w:rsidRPr="0030272F">
      <w:instrText xml:space="preserve"> REF Inhaltsverzeichnis \h  \* MERGEFORMAT </w:instrText>
    </w:r>
    <w:r w:rsidRPr="0030272F">
      <w:rPr>
        <w:sz w:val="20"/>
      </w:rPr>
    </w:r>
    <w:r w:rsidRPr="0030272F">
      <w:rPr>
        <w:sz w:val="20"/>
      </w:rPr>
      <w:fldChar w:fldCharType="separate"/>
    </w:r>
    <w:r w:rsidR="006351C1">
      <w:rPr>
        <w:b/>
        <w:bCs/>
        <w:sz w:val="20"/>
      </w:rPr>
      <w:t>Fehler! Verweisquelle konnte nicht gefunden werden.</w:t>
    </w:r>
    <w:r w:rsidRPr="0030272F">
      <w:fldChar w:fldCharType="end"/>
    </w:r>
    <w:r>
      <w:tab/>
    </w:r>
    <w:r w:rsidRPr="0030272F">
      <w:fldChar w:fldCharType="begin"/>
    </w:r>
    <w:r w:rsidRPr="0030272F">
      <w:instrText>PAGE   \* MERGEFORMAT</w:instrText>
    </w:r>
    <w:r w:rsidRPr="0030272F">
      <w:fldChar w:fldCharType="separate"/>
    </w:r>
    <w:r>
      <w:rPr>
        <w:noProof/>
      </w:rPr>
      <w:t>I</w:t>
    </w:r>
    <w:r w:rsidRPr="0030272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C8E6" w14:textId="24CEEDC4" w:rsidR="00C47CCF" w:rsidRDefault="00C47CCF" w:rsidP="00D06B89">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sidR="00AD5135">
      <w:rPr>
        <w:noProof/>
      </w:rPr>
      <w:t>IV</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E19A" w14:textId="0B627FDB" w:rsidR="00C47CCF" w:rsidRPr="004D6D15" w:rsidRDefault="005B5C0B" w:rsidP="00470024">
    <w:pPr>
      <w:pStyle w:val="100-Kopf-undFuzeile-Kopfzeile-Standard"/>
    </w:pPr>
    <w:r>
      <w:t>Inhaltsverzeichnis</w:t>
    </w:r>
    <w:r w:rsidR="00C47CCF">
      <w:tab/>
    </w:r>
    <w:bookmarkStart w:id="0" w:name="Seitennummer_Abbildungsverzeichnis"/>
    <w:r w:rsidR="00C47CCF">
      <w:fldChar w:fldCharType="begin"/>
    </w:r>
    <w:r w:rsidR="00C47CCF">
      <w:instrText>PAGE   \* MERGEFORMAT</w:instrText>
    </w:r>
    <w:r w:rsidR="00C47CCF">
      <w:fldChar w:fldCharType="separate"/>
    </w:r>
    <w:r w:rsidR="00AD5135">
      <w:rPr>
        <w:noProof/>
      </w:rPr>
      <w:t>V</w:t>
    </w:r>
    <w:r w:rsidR="00C47CCF">
      <w:fldChar w:fldCharType="end"/>
    </w:r>
    <w:bookmarkEnd w:id="0"/>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E7C" w14:textId="0B34DA51" w:rsidR="00C47CCF" w:rsidRPr="00305D14" w:rsidRDefault="00C47CCF" w:rsidP="0030272F">
    <w:pPr>
      <w:pStyle w:val="100-Kopf-undFuzeile-Kopfzeile-Standard"/>
    </w:pPr>
    <w:r>
      <w:fldChar w:fldCharType="begin"/>
    </w:r>
    <w:r>
      <w:instrText xml:space="preserve"> REF Abbildungsverzeichnis \h </w:instrText>
    </w:r>
    <w:r>
      <w:fldChar w:fldCharType="separate"/>
    </w:r>
    <w:r w:rsidR="006351C1">
      <w:rPr>
        <w:b/>
        <w:bCs/>
      </w:rPr>
      <w:t>Fehler! Verweisquelle konnte nicht gefunden werden.</w:t>
    </w:r>
    <w:r>
      <w:fldChar w:fldCharType="end"/>
    </w:r>
    <w:r>
      <w:tab/>
    </w:r>
    <w:r>
      <w:fldChar w:fldCharType="begin"/>
    </w:r>
    <w:r>
      <w:instrText>PAGE   \* MERGEFORMAT</w:instrText>
    </w:r>
    <w:r>
      <w:fldChar w:fldCharType="separate"/>
    </w:r>
    <w:r>
      <w:rPr>
        <w:noProof/>
      </w:rPr>
      <w:t>VI</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19CD" w14:textId="3E154A65" w:rsidR="00C0472B" w:rsidRPr="004D6D15" w:rsidRDefault="00C0472B" w:rsidP="00470024">
    <w:pPr>
      <w:pStyle w:val="100-Kopf-undFuzeile-Kopfzeile-Standard"/>
    </w:pPr>
    <w:proofErr w:type="spellStart"/>
    <w:r>
      <w:t>Product</w:t>
    </w:r>
    <w:proofErr w:type="spellEnd"/>
    <w:r>
      <w:t xml:space="preserve"> Navigator</w:t>
    </w:r>
    <w:r>
      <w:tab/>
    </w:r>
    <w:r>
      <w:fldChar w:fldCharType="begin"/>
    </w:r>
    <w:r>
      <w:instrText>PAGE   \* MERGEFORMAT</w:instrText>
    </w:r>
    <w:r>
      <w:fldChar w:fldCharType="separate"/>
    </w:r>
    <w:r>
      <w:rPr>
        <w:noProof/>
      </w:rP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6114" w14:textId="77777777" w:rsidR="00C47CCF" w:rsidRPr="00E03CD4" w:rsidRDefault="00C47CCF" w:rsidP="00E03CD4">
    <w:pPr>
      <w:pStyle w:val="100-Kopf-undFuzeile-000-Grundla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AD4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DA29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4EF7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D64E4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BECF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E027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361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BEBB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2B49F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7A94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94EBD"/>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A95541"/>
    <w:multiLevelType w:val="multilevel"/>
    <w:tmpl w:val="2DEE6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D8C5CF3"/>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FB9518B"/>
    <w:multiLevelType w:val="multilevel"/>
    <w:tmpl w:val="3E8A9BD2"/>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3607C1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A987B69"/>
    <w:multiLevelType w:val="multilevel"/>
    <w:tmpl w:val="D12E7A90"/>
    <w:lvl w:ilvl="0">
      <w:start w:val="1"/>
      <w:numFmt w:val="decimal"/>
      <w:lvlText w:val="%1"/>
      <w:lvlJc w:val="left"/>
      <w:pPr>
        <w:tabs>
          <w:tab w:val="num" w:pos="397"/>
        </w:tabs>
        <w:ind w:left="794" w:hanging="794"/>
      </w:pPr>
      <w:rPr>
        <w:rFonts w:hint="default"/>
      </w:rPr>
    </w:lvl>
    <w:lvl w:ilvl="1">
      <w:start w:val="1"/>
      <w:numFmt w:val="decimal"/>
      <w:lvlText w:val="%1.%2"/>
      <w:lvlJc w:val="left"/>
      <w:pPr>
        <w:tabs>
          <w:tab w:val="num" w:pos="3630"/>
        </w:tabs>
        <w:ind w:left="4027" w:hanging="1191"/>
      </w:pPr>
      <w:rPr>
        <w:rFonts w:hint="default"/>
      </w:rPr>
    </w:lvl>
    <w:lvl w:ilvl="2">
      <w:start w:val="1"/>
      <w:numFmt w:val="decimal"/>
      <w:lvlText w:val="%1.%2.%3"/>
      <w:lvlJc w:val="left"/>
      <w:pPr>
        <w:tabs>
          <w:tab w:val="num" w:pos="1588"/>
        </w:tabs>
        <w:ind w:left="1985" w:hanging="1191"/>
      </w:pPr>
      <w:rPr>
        <w:rFonts w:hint="default"/>
      </w:rPr>
    </w:lvl>
    <w:lvl w:ilvl="3">
      <w:start w:val="1"/>
      <w:numFmt w:val="decimal"/>
      <w:isLgl/>
      <w:lvlText w:val="%1.%2.%3.%4"/>
      <w:lvlJc w:val="left"/>
      <w:pPr>
        <w:tabs>
          <w:tab w:val="num" w:pos="2779"/>
        </w:tabs>
        <w:ind w:left="3175" w:hanging="158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F38546C"/>
    <w:multiLevelType w:val="hybridMultilevel"/>
    <w:tmpl w:val="DC74D744"/>
    <w:lvl w:ilvl="0" w:tplc="212607F8">
      <w:start w:val="1"/>
      <w:numFmt w:val="lowerLetter"/>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7" w15:restartNumberingAfterBreak="0">
    <w:nsid w:val="283C32A8"/>
    <w:multiLevelType w:val="hybridMultilevel"/>
    <w:tmpl w:val="4132853C"/>
    <w:lvl w:ilvl="0" w:tplc="C342354A">
      <w:start w:val="1"/>
      <w:numFmt w:val="bullet"/>
      <w:pStyle w:val="100-Aufzhlung-Punktmit-Standard"/>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2B1C0F47"/>
    <w:multiLevelType w:val="hybridMultilevel"/>
    <w:tmpl w:val="6334229C"/>
    <w:lvl w:ilvl="0" w:tplc="0A468DE4">
      <w:start w:val="1"/>
      <w:numFmt w:val="bullet"/>
      <w:pStyle w:val="100-Aufzhlung-Punktmit-Links0-63cm"/>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E05512"/>
    <w:multiLevelType w:val="multilevel"/>
    <w:tmpl w:val="18EC590A"/>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191" w:hanging="397"/>
      </w:pPr>
      <w:rPr>
        <w:rFonts w:hint="default"/>
      </w:rPr>
    </w:lvl>
    <w:lvl w:ilvl="2">
      <w:start w:val="1"/>
      <w:numFmt w:val="lowerRoman"/>
      <w:lvlText w:val="%3."/>
      <w:lvlJc w:val="right"/>
      <w:pPr>
        <w:ind w:left="1588" w:hanging="397"/>
      </w:pPr>
      <w:rPr>
        <w:rFonts w:hint="default"/>
      </w:rPr>
    </w:lvl>
    <w:lvl w:ilvl="3">
      <w:start w:val="1"/>
      <w:numFmt w:val="decimal"/>
      <w:lvlText w:val="%4."/>
      <w:lvlJc w:val="left"/>
      <w:pPr>
        <w:ind w:left="1985" w:hanging="397"/>
      </w:pPr>
      <w:rPr>
        <w:rFonts w:hint="default"/>
      </w:rPr>
    </w:lvl>
    <w:lvl w:ilvl="4">
      <w:start w:val="1"/>
      <w:numFmt w:val="lowerLetter"/>
      <w:lvlText w:val="%5."/>
      <w:lvlJc w:val="left"/>
      <w:pPr>
        <w:ind w:left="2382" w:hanging="397"/>
      </w:pPr>
      <w:rPr>
        <w:rFonts w:hint="default"/>
      </w:rPr>
    </w:lvl>
    <w:lvl w:ilvl="5">
      <w:start w:val="1"/>
      <w:numFmt w:val="lowerRoman"/>
      <w:lvlText w:val="%6."/>
      <w:lvlJc w:val="right"/>
      <w:pPr>
        <w:ind w:left="2779" w:hanging="397"/>
      </w:pPr>
      <w:rPr>
        <w:rFonts w:hint="default"/>
      </w:rPr>
    </w:lvl>
    <w:lvl w:ilvl="6">
      <w:start w:val="1"/>
      <w:numFmt w:val="decimal"/>
      <w:lvlText w:val="%7."/>
      <w:lvlJc w:val="left"/>
      <w:pPr>
        <w:ind w:left="3176" w:hanging="397"/>
      </w:pPr>
      <w:rPr>
        <w:rFonts w:hint="default"/>
      </w:rPr>
    </w:lvl>
    <w:lvl w:ilvl="7">
      <w:start w:val="1"/>
      <w:numFmt w:val="lowerLetter"/>
      <w:lvlText w:val="%8."/>
      <w:lvlJc w:val="left"/>
      <w:pPr>
        <w:ind w:left="3573" w:hanging="397"/>
      </w:pPr>
      <w:rPr>
        <w:rFonts w:hint="default"/>
      </w:rPr>
    </w:lvl>
    <w:lvl w:ilvl="8">
      <w:start w:val="1"/>
      <w:numFmt w:val="lowerRoman"/>
      <w:lvlText w:val="%9."/>
      <w:lvlJc w:val="right"/>
      <w:pPr>
        <w:ind w:left="3970" w:hanging="397"/>
      </w:pPr>
      <w:rPr>
        <w:rFonts w:hint="default"/>
      </w:rPr>
    </w:lvl>
  </w:abstractNum>
  <w:abstractNum w:abstractNumId="20" w15:restartNumberingAfterBreak="0">
    <w:nsid w:val="2DBE1CC0"/>
    <w:multiLevelType w:val="hybridMultilevel"/>
    <w:tmpl w:val="228CA128"/>
    <w:lvl w:ilvl="0" w:tplc="15DAD346">
      <w:start w:val="1"/>
      <w:numFmt w:val="bullet"/>
      <w:pStyle w:val="100-Absatz-Kommentar-Ebene2"/>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1" w15:restartNumberingAfterBreak="0">
    <w:nsid w:val="2ECF7C35"/>
    <w:multiLevelType w:val="hybridMultilevel"/>
    <w:tmpl w:val="EA58CE8E"/>
    <w:lvl w:ilvl="0" w:tplc="D8D4FA3E">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B17AB4"/>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E237838"/>
    <w:multiLevelType w:val="hybridMultilevel"/>
    <w:tmpl w:val="990E569E"/>
    <w:lvl w:ilvl="0" w:tplc="1C647F4A">
      <w:start w:val="1"/>
      <w:numFmt w:val="decimal"/>
      <w:lvlText w:val="(%1)"/>
      <w:lvlJc w:val="left"/>
      <w:pPr>
        <w:ind w:left="720" w:hanging="360"/>
      </w:pPr>
      <w:rPr>
        <w:rFonts w:ascii="Times New Roman" w:hAnsi="Times New Roman" w:hint="default"/>
        <w:b w:val="0"/>
        <w:i w:val="0"/>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A0B5F2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E6218"/>
    <w:multiLevelType w:val="multilevel"/>
    <w:tmpl w:val="5A7CA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Restart w:val="0"/>
      <w:lvlText w:val="%1.%2.%3."/>
      <w:lvlJc w:val="left"/>
      <w:pPr>
        <w:ind w:left="1224" w:hanging="51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B279A0"/>
    <w:multiLevelType w:val="hybridMultilevel"/>
    <w:tmpl w:val="F93E7000"/>
    <w:lvl w:ilvl="0" w:tplc="28DCD27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274756F"/>
    <w:multiLevelType w:val="hybridMultilevel"/>
    <w:tmpl w:val="49E68AD2"/>
    <w:lvl w:ilvl="0" w:tplc="32B249B2">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8" w15:restartNumberingAfterBreak="0">
    <w:nsid w:val="6B1378CC"/>
    <w:multiLevelType w:val="multilevel"/>
    <w:tmpl w:val="CE041E6C"/>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6BFC70C3"/>
    <w:multiLevelType w:val="hybridMultilevel"/>
    <w:tmpl w:val="8B08272C"/>
    <w:lvl w:ilvl="0" w:tplc="15941BDC">
      <w:start w:val="1"/>
      <w:numFmt w:val="decimal"/>
      <w:pStyle w:val="100-Aufzhlung-ZahlinKlammer-Nach6Pt"/>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C1B146D"/>
    <w:multiLevelType w:val="multilevel"/>
    <w:tmpl w:val="7F74F1B6"/>
    <w:lvl w:ilvl="0">
      <w:start w:val="1"/>
      <w:numFmt w:val="decimal"/>
      <w:lvlText w:val="(%1)"/>
      <w:lvlJc w:val="left"/>
      <w:pPr>
        <w:ind w:left="794" w:hanging="397"/>
      </w:pPr>
      <w:rPr>
        <w:rFonts w:ascii="Times New Roman" w:hAnsi="Times New Roman" w:hint="default"/>
        <w:b w:val="0"/>
        <w:i w:val="0"/>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E657083"/>
    <w:multiLevelType w:val="multilevel"/>
    <w:tmpl w:val="AF1C4B68"/>
    <w:lvl w:ilvl="0">
      <w:start w:val="1"/>
      <w:numFmt w:val="decimal"/>
      <w:lvlText w:val="%1."/>
      <w:lvlJc w:val="left"/>
      <w:pPr>
        <w:ind w:left="794" w:hanging="397"/>
      </w:pPr>
      <w:rPr>
        <w:rFonts w:ascii="Cambria" w:hAnsi="Cambria"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F142369"/>
    <w:multiLevelType w:val="multilevel"/>
    <w:tmpl w:val="DD408604"/>
    <w:lvl w:ilvl="0">
      <w:start w:val="1"/>
      <w:numFmt w:val="decimal"/>
      <w:lvlText w:val="%1."/>
      <w:lvlJc w:val="left"/>
      <w:pPr>
        <w:ind w:left="794" w:hanging="397"/>
      </w:pPr>
      <w:rPr>
        <w:rFonts w:ascii="Cambria" w:hAnsi="Cambria" w:hint="default"/>
        <w:sz w:val="24"/>
      </w:rPr>
    </w:lvl>
    <w:lvl w:ilvl="1">
      <w:start w:val="1"/>
      <w:numFmt w:val="lowerLetter"/>
      <w:lvlText w:val="%2)"/>
      <w:lvlJc w:val="left"/>
      <w:pPr>
        <w:tabs>
          <w:tab w:val="num" w:pos="1191"/>
        </w:tabs>
        <w:ind w:left="1191"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F7F3799"/>
    <w:multiLevelType w:val="multilevel"/>
    <w:tmpl w:val="DA3838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E029A7"/>
    <w:multiLevelType w:val="hybridMultilevel"/>
    <w:tmpl w:val="16AAE958"/>
    <w:lvl w:ilvl="0" w:tplc="5B22C3BE">
      <w:start w:val="1"/>
      <w:numFmt w:val="bullet"/>
      <w:pStyle w:val="100-Absatz-Kommentar-Ebene1"/>
      <w:lvlText w:val="►"/>
      <w:lvlJc w:val="left"/>
      <w:pPr>
        <w:ind w:left="720" w:hanging="360"/>
      </w:pPr>
      <w:rPr>
        <w:rFonts w:ascii="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783274F"/>
    <w:multiLevelType w:val="multilevel"/>
    <w:tmpl w:val="7626E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31AA4"/>
    <w:multiLevelType w:val="hybridMultilevel"/>
    <w:tmpl w:val="860E4FC0"/>
    <w:lvl w:ilvl="0" w:tplc="DA3CCF34">
      <w:start w:val="1"/>
      <w:numFmt w:val="decimal"/>
      <w:lvlText w:val="%1. "/>
      <w:lvlJc w:val="left"/>
      <w:pPr>
        <w:ind w:left="757" w:hanging="360"/>
      </w:pPr>
      <w:rPr>
        <w:rFonts w:asciiTheme="minorHAnsi" w:hAnsiTheme="minorHAnsi" w:hint="default"/>
        <w:b w:val="0"/>
        <w:i w:val="0"/>
        <w:caps w:val="0"/>
        <w:strike w:val="0"/>
        <w:dstrike w:val="0"/>
        <w:vanish w:val="0"/>
        <w:color w:val="auto"/>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34"/>
  </w:num>
  <w:num w:numId="3">
    <w:abstractNumId w:val="17"/>
  </w:num>
  <w:num w:numId="4">
    <w:abstractNumId w:val="18"/>
  </w:num>
  <w:num w:numId="5">
    <w:abstractNumId w:val="20"/>
  </w:num>
  <w:num w:numId="6">
    <w:abstractNumId w:val="29"/>
  </w:num>
  <w:num w:numId="7">
    <w:abstractNumId w:val="36"/>
  </w:num>
  <w:num w:numId="8">
    <w:abstractNumId w:val="15"/>
  </w:num>
  <w:num w:numId="9">
    <w:abstractNumId w:val="27"/>
  </w:num>
  <w:num w:numId="10">
    <w:abstractNumId w:val="9"/>
  </w:num>
  <w:num w:numId="11">
    <w:abstractNumId w:val="28"/>
  </w:num>
  <w:num w:numId="12">
    <w:abstractNumId w:val="31"/>
  </w:num>
  <w:num w:numId="13">
    <w:abstractNumId w:val="19"/>
  </w:num>
  <w:num w:numId="14">
    <w:abstractNumId w:val="12"/>
  </w:num>
  <w:num w:numId="15">
    <w:abstractNumId w:val="10"/>
  </w:num>
  <w:num w:numId="16">
    <w:abstractNumId w:val="13"/>
  </w:num>
  <w:num w:numId="17">
    <w:abstractNumId w:val="32"/>
  </w:num>
  <w:num w:numId="18">
    <w:abstractNumId w:val="24"/>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23"/>
  </w:num>
  <w:num w:numId="23">
    <w:abstractNumId w:val="16"/>
  </w:num>
  <w:num w:numId="24">
    <w:abstractNumId w:val="26"/>
  </w:num>
  <w:num w:numId="25">
    <w:abstractNumId w:val="21"/>
  </w:num>
  <w:num w:numId="26">
    <w:abstractNumId w:val="11"/>
  </w:num>
  <w:num w:numId="27">
    <w:abstractNumId w:val="35"/>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5"/>
  </w:num>
  <w:num w:numId="38">
    <w:abstractNumId w:val="14"/>
  </w:num>
  <w:num w:numId="39">
    <w:abstractNumId w:val="33"/>
  </w:num>
  <w:num w:numId="40">
    <w:abstractNumId w:val="33"/>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357"/>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A2"/>
    <w:rsid w:val="00000999"/>
    <w:rsid w:val="00001359"/>
    <w:rsid w:val="000048CE"/>
    <w:rsid w:val="00004AD5"/>
    <w:rsid w:val="00005EDE"/>
    <w:rsid w:val="0000758E"/>
    <w:rsid w:val="0001534F"/>
    <w:rsid w:val="00017EE0"/>
    <w:rsid w:val="00020062"/>
    <w:rsid w:val="00022ECA"/>
    <w:rsid w:val="00022FE3"/>
    <w:rsid w:val="0002372D"/>
    <w:rsid w:val="00027446"/>
    <w:rsid w:val="000306CC"/>
    <w:rsid w:val="00032E14"/>
    <w:rsid w:val="00035593"/>
    <w:rsid w:val="000358BF"/>
    <w:rsid w:val="000362BC"/>
    <w:rsid w:val="00037CC3"/>
    <w:rsid w:val="00037EAE"/>
    <w:rsid w:val="000408C4"/>
    <w:rsid w:val="0004496C"/>
    <w:rsid w:val="00047162"/>
    <w:rsid w:val="00050C23"/>
    <w:rsid w:val="00052593"/>
    <w:rsid w:val="00057AEC"/>
    <w:rsid w:val="000610E8"/>
    <w:rsid w:val="00061E65"/>
    <w:rsid w:val="00062E40"/>
    <w:rsid w:val="00062E97"/>
    <w:rsid w:val="00062FC9"/>
    <w:rsid w:val="00063AF2"/>
    <w:rsid w:val="000708FC"/>
    <w:rsid w:val="00070FD4"/>
    <w:rsid w:val="000725D1"/>
    <w:rsid w:val="000737A2"/>
    <w:rsid w:val="00074165"/>
    <w:rsid w:val="00074DB2"/>
    <w:rsid w:val="00075900"/>
    <w:rsid w:val="00075CE0"/>
    <w:rsid w:val="00080DD2"/>
    <w:rsid w:val="000830F4"/>
    <w:rsid w:val="000848E0"/>
    <w:rsid w:val="00084E3C"/>
    <w:rsid w:val="0008557E"/>
    <w:rsid w:val="000878F4"/>
    <w:rsid w:val="00087D37"/>
    <w:rsid w:val="00090400"/>
    <w:rsid w:val="00091B75"/>
    <w:rsid w:val="00091C2F"/>
    <w:rsid w:val="00091E8C"/>
    <w:rsid w:val="00092297"/>
    <w:rsid w:val="000925E3"/>
    <w:rsid w:val="000926FE"/>
    <w:rsid w:val="00092FD0"/>
    <w:rsid w:val="0009403F"/>
    <w:rsid w:val="0009458C"/>
    <w:rsid w:val="000948D8"/>
    <w:rsid w:val="00094D2A"/>
    <w:rsid w:val="00094D38"/>
    <w:rsid w:val="0009738B"/>
    <w:rsid w:val="0009761D"/>
    <w:rsid w:val="00097C9B"/>
    <w:rsid w:val="000A0E3D"/>
    <w:rsid w:val="000A1BC7"/>
    <w:rsid w:val="000A36E2"/>
    <w:rsid w:val="000A3A5A"/>
    <w:rsid w:val="000A467D"/>
    <w:rsid w:val="000A47ED"/>
    <w:rsid w:val="000B0D46"/>
    <w:rsid w:val="000B324A"/>
    <w:rsid w:val="000B4550"/>
    <w:rsid w:val="000B7051"/>
    <w:rsid w:val="000C3934"/>
    <w:rsid w:val="000C46A7"/>
    <w:rsid w:val="000C49F8"/>
    <w:rsid w:val="000C4A63"/>
    <w:rsid w:val="000C4CD5"/>
    <w:rsid w:val="000D2317"/>
    <w:rsid w:val="000D2BBE"/>
    <w:rsid w:val="000D487B"/>
    <w:rsid w:val="000D55D3"/>
    <w:rsid w:val="000D7418"/>
    <w:rsid w:val="000D76F9"/>
    <w:rsid w:val="000E00FF"/>
    <w:rsid w:val="000E4077"/>
    <w:rsid w:val="000E6A9D"/>
    <w:rsid w:val="000F05DD"/>
    <w:rsid w:val="000F1453"/>
    <w:rsid w:val="000F14B1"/>
    <w:rsid w:val="000F2793"/>
    <w:rsid w:val="000F56E8"/>
    <w:rsid w:val="000F7C51"/>
    <w:rsid w:val="00100FAC"/>
    <w:rsid w:val="001038A5"/>
    <w:rsid w:val="001040F1"/>
    <w:rsid w:val="001064A2"/>
    <w:rsid w:val="00106728"/>
    <w:rsid w:val="0011085C"/>
    <w:rsid w:val="001133B9"/>
    <w:rsid w:val="00115A7F"/>
    <w:rsid w:val="001171B4"/>
    <w:rsid w:val="00117EF2"/>
    <w:rsid w:val="00120C50"/>
    <w:rsid w:val="0012109F"/>
    <w:rsid w:val="001212FF"/>
    <w:rsid w:val="001216DE"/>
    <w:rsid w:val="00121C69"/>
    <w:rsid w:val="00122F7F"/>
    <w:rsid w:val="00123022"/>
    <w:rsid w:val="0012327C"/>
    <w:rsid w:val="0012386B"/>
    <w:rsid w:val="00123ACE"/>
    <w:rsid w:val="00124022"/>
    <w:rsid w:val="00125A1B"/>
    <w:rsid w:val="00125C35"/>
    <w:rsid w:val="00125D33"/>
    <w:rsid w:val="00126959"/>
    <w:rsid w:val="00127B68"/>
    <w:rsid w:val="001308CE"/>
    <w:rsid w:val="00130FA5"/>
    <w:rsid w:val="00131B03"/>
    <w:rsid w:val="001321C0"/>
    <w:rsid w:val="0013399C"/>
    <w:rsid w:val="0013659A"/>
    <w:rsid w:val="00136EE8"/>
    <w:rsid w:val="001404E6"/>
    <w:rsid w:val="00141C8D"/>
    <w:rsid w:val="00142536"/>
    <w:rsid w:val="00143F89"/>
    <w:rsid w:val="001444DC"/>
    <w:rsid w:val="00146CEF"/>
    <w:rsid w:val="00153715"/>
    <w:rsid w:val="0015671E"/>
    <w:rsid w:val="00157A50"/>
    <w:rsid w:val="00162D7A"/>
    <w:rsid w:val="001632DA"/>
    <w:rsid w:val="00167E35"/>
    <w:rsid w:val="00167FB1"/>
    <w:rsid w:val="00170405"/>
    <w:rsid w:val="00170466"/>
    <w:rsid w:val="00170574"/>
    <w:rsid w:val="00171D57"/>
    <w:rsid w:val="00174CC1"/>
    <w:rsid w:val="001759FC"/>
    <w:rsid w:val="00177D75"/>
    <w:rsid w:val="00180506"/>
    <w:rsid w:val="00180B45"/>
    <w:rsid w:val="00181123"/>
    <w:rsid w:val="00182DF2"/>
    <w:rsid w:val="00186E1B"/>
    <w:rsid w:val="00187F2C"/>
    <w:rsid w:val="001903BE"/>
    <w:rsid w:val="00193045"/>
    <w:rsid w:val="001973D0"/>
    <w:rsid w:val="001A6FD6"/>
    <w:rsid w:val="001A7590"/>
    <w:rsid w:val="001B33F4"/>
    <w:rsid w:val="001B534E"/>
    <w:rsid w:val="001B7385"/>
    <w:rsid w:val="001B7EAF"/>
    <w:rsid w:val="001B7F7F"/>
    <w:rsid w:val="001C00D9"/>
    <w:rsid w:val="001C351E"/>
    <w:rsid w:val="001C39FC"/>
    <w:rsid w:val="001C4279"/>
    <w:rsid w:val="001C5BE4"/>
    <w:rsid w:val="001C64B0"/>
    <w:rsid w:val="001C7592"/>
    <w:rsid w:val="001D1DD5"/>
    <w:rsid w:val="001D3154"/>
    <w:rsid w:val="001D3CB8"/>
    <w:rsid w:val="001D6A5A"/>
    <w:rsid w:val="001E1DB2"/>
    <w:rsid w:val="001E3FAF"/>
    <w:rsid w:val="001E47B6"/>
    <w:rsid w:val="001E72DC"/>
    <w:rsid w:val="001F05FC"/>
    <w:rsid w:val="001F12F3"/>
    <w:rsid w:val="001F1DE4"/>
    <w:rsid w:val="001F6CD0"/>
    <w:rsid w:val="002015E0"/>
    <w:rsid w:val="00206BCB"/>
    <w:rsid w:val="0021205F"/>
    <w:rsid w:val="00214D6D"/>
    <w:rsid w:val="002150D7"/>
    <w:rsid w:val="00215DA1"/>
    <w:rsid w:val="002164F6"/>
    <w:rsid w:val="0021685F"/>
    <w:rsid w:val="00217A2F"/>
    <w:rsid w:val="002206B8"/>
    <w:rsid w:val="00221CA8"/>
    <w:rsid w:val="002229BD"/>
    <w:rsid w:val="00227134"/>
    <w:rsid w:val="00227512"/>
    <w:rsid w:val="00231D85"/>
    <w:rsid w:val="002418EE"/>
    <w:rsid w:val="00243A38"/>
    <w:rsid w:val="00243A69"/>
    <w:rsid w:val="002469EA"/>
    <w:rsid w:val="002537BD"/>
    <w:rsid w:val="00254595"/>
    <w:rsid w:val="0025488E"/>
    <w:rsid w:val="00255F9E"/>
    <w:rsid w:val="00262F16"/>
    <w:rsid w:val="00264A0F"/>
    <w:rsid w:val="00265EA8"/>
    <w:rsid w:val="0027001E"/>
    <w:rsid w:val="00270357"/>
    <w:rsid w:val="00271B6A"/>
    <w:rsid w:val="002744DA"/>
    <w:rsid w:val="002762A3"/>
    <w:rsid w:val="00276EC4"/>
    <w:rsid w:val="00280CB6"/>
    <w:rsid w:val="00280E5B"/>
    <w:rsid w:val="00282BF9"/>
    <w:rsid w:val="002831A8"/>
    <w:rsid w:val="00285B73"/>
    <w:rsid w:val="00290B06"/>
    <w:rsid w:val="0029121F"/>
    <w:rsid w:val="0029456A"/>
    <w:rsid w:val="002955B0"/>
    <w:rsid w:val="002A12B0"/>
    <w:rsid w:val="002A5A32"/>
    <w:rsid w:val="002A6CA5"/>
    <w:rsid w:val="002A7C88"/>
    <w:rsid w:val="002B0F97"/>
    <w:rsid w:val="002B2E6E"/>
    <w:rsid w:val="002B356F"/>
    <w:rsid w:val="002B370E"/>
    <w:rsid w:val="002C03AB"/>
    <w:rsid w:val="002C11AE"/>
    <w:rsid w:val="002C2C1F"/>
    <w:rsid w:val="002C35E7"/>
    <w:rsid w:val="002C754D"/>
    <w:rsid w:val="002D2369"/>
    <w:rsid w:val="002D3BC3"/>
    <w:rsid w:val="002D3D22"/>
    <w:rsid w:val="002D5690"/>
    <w:rsid w:val="002D6398"/>
    <w:rsid w:val="002D783F"/>
    <w:rsid w:val="002E1458"/>
    <w:rsid w:val="002E364D"/>
    <w:rsid w:val="002E4E15"/>
    <w:rsid w:val="002E4EEC"/>
    <w:rsid w:val="002E6570"/>
    <w:rsid w:val="002E73CA"/>
    <w:rsid w:val="002F2B73"/>
    <w:rsid w:val="002F3BD1"/>
    <w:rsid w:val="002F44E1"/>
    <w:rsid w:val="0030272F"/>
    <w:rsid w:val="00305D14"/>
    <w:rsid w:val="00311CE6"/>
    <w:rsid w:val="00311FB5"/>
    <w:rsid w:val="00313342"/>
    <w:rsid w:val="00313B50"/>
    <w:rsid w:val="003143F5"/>
    <w:rsid w:val="00325EEC"/>
    <w:rsid w:val="003269C1"/>
    <w:rsid w:val="003306F7"/>
    <w:rsid w:val="00331D1B"/>
    <w:rsid w:val="00332C70"/>
    <w:rsid w:val="00333938"/>
    <w:rsid w:val="0033592D"/>
    <w:rsid w:val="003437E6"/>
    <w:rsid w:val="00350C7B"/>
    <w:rsid w:val="00351858"/>
    <w:rsid w:val="003520CA"/>
    <w:rsid w:val="00352E99"/>
    <w:rsid w:val="00354778"/>
    <w:rsid w:val="00354F5C"/>
    <w:rsid w:val="00357B9A"/>
    <w:rsid w:val="00357DFB"/>
    <w:rsid w:val="00362105"/>
    <w:rsid w:val="003633CE"/>
    <w:rsid w:val="00363D4C"/>
    <w:rsid w:val="00364C23"/>
    <w:rsid w:val="0037604A"/>
    <w:rsid w:val="003764B2"/>
    <w:rsid w:val="00380B9F"/>
    <w:rsid w:val="0038244D"/>
    <w:rsid w:val="0038285B"/>
    <w:rsid w:val="0038293C"/>
    <w:rsid w:val="00382FEB"/>
    <w:rsid w:val="00386C4A"/>
    <w:rsid w:val="00386DA5"/>
    <w:rsid w:val="00390E52"/>
    <w:rsid w:val="00394CC3"/>
    <w:rsid w:val="0039627C"/>
    <w:rsid w:val="00396CAC"/>
    <w:rsid w:val="003978A6"/>
    <w:rsid w:val="003A1C4C"/>
    <w:rsid w:val="003A220B"/>
    <w:rsid w:val="003A2871"/>
    <w:rsid w:val="003A2924"/>
    <w:rsid w:val="003A2C73"/>
    <w:rsid w:val="003A4522"/>
    <w:rsid w:val="003B27BF"/>
    <w:rsid w:val="003B48E7"/>
    <w:rsid w:val="003B625A"/>
    <w:rsid w:val="003C246A"/>
    <w:rsid w:val="003C31E6"/>
    <w:rsid w:val="003C5738"/>
    <w:rsid w:val="003C579E"/>
    <w:rsid w:val="003C6C0D"/>
    <w:rsid w:val="003C7D45"/>
    <w:rsid w:val="003D1259"/>
    <w:rsid w:val="003D39F5"/>
    <w:rsid w:val="003D41A5"/>
    <w:rsid w:val="003D467C"/>
    <w:rsid w:val="003D4A40"/>
    <w:rsid w:val="003D52D2"/>
    <w:rsid w:val="003D552B"/>
    <w:rsid w:val="003E0354"/>
    <w:rsid w:val="003E050F"/>
    <w:rsid w:val="003E152B"/>
    <w:rsid w:val="003E41F8"/>
    <w:rsid w:val="003E53D1"/>
    <w:rsid w:val="003E60B8"/>
    <w:rsid w:val="003F7DBB"/>
    <w:rsid w:val="004004BB"/>
    <w:rsid w:val="00400D03"/>
    <w:rsid w:val="00400E3D"/>
    <w:rsid w:val="0040442A"/>
    <w:rsid w:val="00405782"/>
    <w:rsid w:val="00406B6E"/>
    <w:rsid w:val="00407638"/>
    <w:rsid w:val="00412A48"/>
    <w:rsid w:val="00412A4D"/>
    <w:rsid w:val="00413653"/>
    <w:rsid w:val="00414341"/>
    <w:rsid w:val="00414E79"/>
    <w:rsid w:val="00414FCA"/>
    <w:rsid w:val="004164D2"/>
    <w:rsid w:val="00420A40"/>
    <w:rsid w:val="00422B85"/>
    <w:rsid w:val="00424576"/>
    <w:rsid w:val="00424756"/>
    <w:rsid w:val="004278C4"/>
    <w:rsid w:val="004310A7"/>
    <w:rsid w:val="004450FE"/>
    <w:rsid w:val="00446F91"/>
    <w:rsid w:val="004529F2"/>
    <w:rsid w:val="00453DD1"/>
    <w:rsid w:val="00456020"/>
    <w:rsid w:val="00461771"/>
    <w:rsid w:val="004640B9"/>
    <w:rsid w:val="00466A1B"/>
    <w:rsid w:val="00470024"/>
    <w:rsid w:val="0047633E"/>
    <w:rsid w:val="004827FB"/>
    <w:rsid w:val="00483484"/>
    <w:rsid w:val="00485229"/>
    <w:rsid w:val="00487394"/>
    <w:rsid w:val="00487956"/>
    <w:rsid w:val="00491920"/>
    <w:rsid w:val="0049496D"/>
    <w:rsid w:val="004964EB"/>
    <w:rsid w:val="004A02FB"/>
    <w:rsid w:val="004A2814"/>
    <w:rsid w:val="004A40C9"/>
    <w:rsid w:val="004B425B"/>
    <w:rsid w:val="004B5555"/>
    <w:rsid w:val="004B6D34"/>
    <w:rsid w:val="004C170F"/>
    <w:rsid w:val="004C1825"/>
    <w:rsid w:val="004C1A24"/>
    <w:rsid w:val="004C5357"/>
    <w:rsid w:val="004C7D28"/>
    <w:rsid w:val="004D05D6"/>
    <w:rsid w:val="004D0B5E"/>
    <w:rsid w:val="004D388E"/>
    <w:rsid w:val="004D3BCF"/>
    <w:rsid w:val="004D3FA5"/>
    <w:rsid w:val="004D528E"/>
    <w:rsid w:val="004D684E"/>
    <w:rsid w:val="004D6D15"/>
    <w:rsid w:val="004E36EA"/>
    <w:rsid w:val="004E3E02"/>
    <w:rsid w:val="004E504B"/>
    <w:rsid w:val="004E7C62"/>
    <w:rsid w:val="004F364C"/>
    <w:rsid w:val="004F4EFF"/>
    <w:rsid w:val="004F58A3"/>
    <w:rsid w:val="004F7C9A"/>
    <w:rsid w:val="00501630"/>
    <w:rsid w:val="0050171E"/>
    <w:rsid w:val="00502552"/>
    <w:rsid w:val="005047E9"/>
    <w:rsid w:val="00504AB6"/>
    <w:rsid w:val="0050528A"/>
    <w:rsid w:val="005072AE"/>
    <w:rsid w:val="00510F70"/>
    <w:rsid w:val="00511557"/>
    <w:rsid w:val="00511B7E"/>
    <w:rsid w:val="00511C59"/>
    <w:rsid w:val="00512B91"/>
    <w:rsid w:val="00512D55"/>
    <w:rsid w:val="00515307"/>
    <w:rsid w:val="00516821"/>
    <w:rsid w:val="00517256"/>
    <w:rsid w:val="00521791"/>
    <w:rsid w:val="00521BE6"/>
    <w:rsid w:val="00524C25"/>
    <w:rsid w:val="005270D3"/>
    <w:rsid w:val="0053319C"/>
    <w:rsid w:val="00534617"/>
    <w:rsid w:val="005353A5"/>
    <w:rsid w:val="00535CEE"/>
    <w:rsid w:val="00536E6F"/>
    <w:rsid w:val="00537CD2"/>
    <w:rsid w:val="005407D9"/>
    <w:rsid w:val="00541A27"/>
    <w:rsid w:val="00541BE2"/>
    <w:rsid w:val="005452E5"/>
    <w:rsid w:val="00546048"/>
    <w:rsid w:val="005479AC"/>
    <w:rsid w:val="00547F93"/>
    <w:rsid w:val="00551756"/>
    <w:rsid w:val="005562BE"/>
    <w:rsid w:val="00556830"/>
    <w:rsid w:val="00557254"/>
    <w:rsid w:val="00557A16"/>
    <w:rsid w:val="005600B4"/>
    <w:rsid w:val="0056272F"/>
    <w:rsid w:val="00564392"/>
    <w:rsid w:val="00571703"/>
    <w:rsid w:val="00571ADC"/>
    <w:rsid w:val="00574117"/>
    <w:rsid w:val="00574755"/>
    <w:rsid w:val="00574A0E"/>
    <w:rsid w:val="00574FF7"/>
    <w:rsid w:val="005751BD"/>
    <w:rsid w:val="0057653A"/>
    <w:rsid w:val="00576FD1"/>
    <w:rsid w:val="00577A91"/>
    <w:rsid w:val="0058138C"/>
    <w:rsid w:val="0058260A"/>
    <w:rsid w:val="005850AF"/>
    <w:rsid w:val="00587A55"/>
    <w:rsid w:val="0059122E"/>
    <w:rsid w:val="005923DD"/>
    <w:rsid w:val="005940E9"/>
    <w:rsid w:val="00595501"/>
    <w:rsid w:val="00596454"/>
    <w:rsid w:val="005A2FC0"/>
    <w:rsid w:val="005A49BE"/>
    <w:rsid w:val="005A4F83"/>
    <w:rsid w:val="005A58A4"/>
    <w:rsid w:val="005A59F9"/>
    <w:rsid w:val="005A606C"/>
    <w:rsid w:val="005A6238"/>
    <w:rsid w:val="005B2052"/>
    <w:rsid w:val="005B2BE2"/>
    <w:rsid w:val="005B5C0B"/>
    <w:rsid w:val="005C443D"/>
    <w:rsid w:val="005D06BC"/>
    <w:rsid w:val="005D0C91"/>
    <w:rsid w:val="005D1CFE"/>
    <w:rsid w:val="005D571F"/>
    <w:rsid w:val="005D5CB7"/>
    <w:rsid w:val="005E24F9"/>
    <w:rsid w:val="005E3A14"/>
    <w:rsid w:val="005E589D"/>
    <w:rsid w:val="005E7613"/>
    <w:rsid w:val="005F14D3"/>
    <w:rsid w:val="005F241D"/>
    <w:rsid w:val="005F3360"/>
    <w:rsid w:val="005F49D7"/>
    <w:rsid w:val="00601F61"/>
    <w:rsid w:val="00603B3E"/>
    <w:rsid w:val="006055D1"/>
    <w:rsid w:val="006058CB"/>
    <w:rsid w:val="006067EE"/>
    <w:rsid w:val="00606F92"/>
    <w:rsid w:val="00611D19"/>
    <w:rsid w:val="00612C6B"/>
    <w:rsid w:val="00613ED4"/>
    <w:rsid w:val="006155B9"/>
    <w:rsid w:val="006157B7"/>
    <w:rsid w:val="00623BCC"/>
    <w:rsid w:val="00625E09"/>
    <w:rsid w:val="006269BF"/>
    <w:rsid w:val="00632006"/>
    <w:rsid w:val="0063302C"/>
    <w:rsid w:val="006349FD"/>
    <w:rsid w:val="00634C15"/>
    <w:rsid w:val="006351C1"/>
    <w:rsid w:val="00635E7B"/>
    <w:rsid w:val="00636B4A"/>
    <w:rsid w:val="00640CD2"/>
    <w:rsid w:val="0064117A"/>
    <w:rsid w:val="00641330"/>
    <w:rsid w:val="006433C9"/>
    <w:rsid w:val="0064437C"/>
    <w:rsid w:val="00645340"/>
    <w:rsid w:val="00647A2F"/>
    <w:rsid w:val="006525EE"/>
    <w:rsid w:val="006551A2"/>
    <w:rsid w:val="00660903"/>
    <w:rsid w:val="00660CAF"/>
    <w:rsid w:val="00663A32"/>
    <w:rsid w:val="006640EC"/>
    <w:rsid w:val="006654F8"/>
    <w:rsid w:val="0067378E"/>
    <w:rsid w:val="0067574F"/>
    <w:rsid w:val="0067615C"/>
    <w:rsid w:val="006765E4"/>
    <w:rsid w:val="006768E2"/>
    <w:rsid w:val="0068014F"/>
    <w:rsid w:val="00680616"/>
    <w:rsid w:val="006824ED"/>
    <w:rsid w:val="00682763"/>
    <w:rsid w:val="00683521"/>
    <w:rsid w:val="0068505B"/>
    <w:rsid w:val="00692872"/>
    <w:rsid w:val="00696BA0"/>
    <w:rsid w:val="0069762B"/>
    <w:rsid w:val="00697F24"/>
    <w:rsid w:val="006A0D76"/>
    <w:rsid w:val="006A1204"/>
    <w:rsid w:val="006A388B"/>
    <w:rsid w:val="006A4020"/>
    <w:rsid w:val="006A5502"/>
    <w:rsid w:val="006A78C6"/>
    <w:rsid w:val="006B01DC"/>
    <w:rsid w:val="006B0FBC"/>
    <w:rsid w:val="006B1920"/>
    <w:rsid w:val="006B620A"/>
    <w:rsid w:val="006B7000"/>
    <w:rsid w:val="006C2A63"/>
    <w:rsid w:val="006C3417"/>
    <w:rsid w:val="006C346F"/>
    <w:rsid w:val="006C434E"/>
    <w:rsid w:val="006C4B5D"/>
    <w:rsid w:val="006C5AC5"/>
    <w:rsid w:val="006D4B3A"/>
    <w:rsid w:val="006D5488"/>
    <w:rsid w:val="006D56FC"/>
    <w:rsid w:val="006D59E7"/>
    <w:rsid w:val="006D7D63"/>
    <w:rsid w:val="006E3238"/>
    <w:rsid w:val="006E68FA"/>
    <w:rsid w:val="006F0045"/>
    <w:rsid w:val="006F13C8"/>
    <w:rsid w:val="006F50BF"/>
    <w:rsid w:val="006F6554"/>
    <w:rsid w:val="00702AD3"/>
    <w:rsid w:val="00704E75"/>
    <w:rsid w:val="00705B98"/>
    <w:rsid w:val="00712C5A"/>
    <w:rsid w:val="007146AD"/>
    <w:rsid w:val="0071481B"/>
    <w:rsid w:val="00716A2E"/>
    <w:rsid w:val="00716E67"/>
    <w:rsid w:val="007214D5"/>
    <w:rsid w:val="00723382"/>
    <w:rsid w:val="00725DD8"/>
    <w:rsid w:val="00727B22"/>
    <w:rsid w:val="00732544"/>
    <w:rsid w:val="00733C29"/>
    <w:rsid w:val="007343B0"/>
    <w:rsid w:val="00741CAE"/>
    <w:rsid w:val="00742006"/>
    <w:rsid w:val="00746311"/>
    <w:rsid w:val="007509CD"/>
    <w:rsid w:val="00751FF7"/>
    <w:rsid w:val="007550D4"/>
    <w:rsid w:val="007551CA"/>
    <w:rsid w:val="007555A5"/>
    <w:rsid w:val="00756B5D"/>
    <w:rsid w:val="00757B5C"/>
    <w:rsid w:val="00766611"/>
    <w:rsid w:val="00767C09"/>
    <w:rsid w:val="00767F5D"/>
    <w:rsid w:val="007718FE"/>
    <w:rsid w:val="007729B3"/>
    <w:rsid w:val="0077459A"/>
    <w:rsid w:val="00775C54"/>
    <w:rsid w:val="00777148"/>
    <w:rsid w:val="0078302D"/>
    <w:rsid w:val="007851E8"/>
    <w:rsid w:val="00785452"/>
    <w:rsid w:val="00785F7A"/>
    <w:rsid w:val="00786818"/>
    <w:rsid w:val="007940E3"/>
    <w:rsid w:val="007948F2"/>
    <w:rsid w:val="00794FBD"/>
    <w:rsid w:val="00795839"/>
    <w:rsid w:val="007A00D7"/>
    <w:rsid w:val="007A2A2F"/>
    <w:rsid w:val="007A4479"/>
    <w:rsid w:val="007A61EF"/>
    <w:rsid w:val="007A7A64"/>
    <w:rsid w:val="007B3979"/>
    <w:rsid w:val="007B426C"/>
    <w:rsid w:val="007B4553"/>
    <w:rsid w:val="007B6147"/>
    <w:rsid w:val="007B6157"/>
    <w:rsid w:val="007B78F7"/>
    <w:rsid w:val="007C183F"/>
    <w:rsid w:val="007C3C1D"/>
    <w:rsid w:val="007D0694"/>
    <w:rsid w:val="007D0E1E"/>
    <w:rsid w:val="007D362A"/>
    <w:rsid w:val="007D4B99"/>
    <w:rsid w:val="007E0490"/>
    <w:rsid w:val="007E1F7C"/>
    <w:rsid w:val="007E3E7C"/>
    <w:rsid w:val="007E3EBF"/>
    <w:rsid w:val="007E5859"/>
    <w:rsid w:val="007E5915"/>
    <w:rsid w:val="007E6960"/>
    <w:rsid w:val="007E7178"/>
    <w:rsid w:val="007E76B3"/>
    <w:rsid w:val="007E79B2"/>
    <w:rsid w:val="007F2AD0"/>
    <w:rsid w:val="007F475E"/>
    <w:rsid w:val="007F5A59"/>
    <w:rsid w:val="007F61B7"/>
    <w:rsid w:val="007F6E8F"/>
    <w:rsid w:val="008024FB"/>
    <w:rsid w:val="0080265C"/>
    <w:rsid w:val="008104CA"/>
    <w:rsid w:val="0081090B"/>
    <w:rsid w:val="00811892"/>
    <w:rsid w:val="00811F37"/>
    <w:rsid w:val="008207F0"/>
    <w:rsid w:val="008213A2"/>
    <w:rsid w:val="00821BF9"/>
    <w:rsid w:val="00821C34"/>
    <w:rsid w:val="00821DA3"/>
    <w:rsid w:val="00822B75"/>
    <w:rsid w:val="00826451"/>
    <w:rsid w:val="008329AA"/>
    <w:rsid w:val="00832EBB"/>
    <w:rsid w:val="00834927"/>
    <w:rsid w:val="00837665"/>
    <w:rsid w:val="008404FA"/>
    <w:rsid w:val="00842BA4"/>
    <w:rsid w:val="00852220"/>
    <w:rsid w:val="008541C8"/>
    <w:rsid w:val="00854336"/>
    <w:rsid w:val="008546B9"/>
    <w:rsid w:val="00854A74"/>
    <w:rsid w:val="008553DA"/>
    <w:rsid w:val="00855B70"/>
    <w:rsid w:val="00862F76"/>
    <w:rsid w:val="00865055"/>
    <w:rsid w:val="00865EBA"/>
    <w:rsid w:val="008674C1"/>
    <w:rsid w:val="00872FEF"/>
    <w:rsid w:val="008772B2"/>
    <w:rsid w:val="0087794A"/>
    <w:rsid w:val="00880032"/>
    <w:rsid w:val="00881590"/>
    <w:rsid w:val="0088333D"/>
    <w:rsid w:val="00883CBF"/>
    <w:rsid w:val="00884FD8"/>
    <w:rsid w:val="0088737B"/>
    <w:rsid w:val="00887EF2"/>
    <w:rsid w:val="00887F40"/>
    <w:rsid w:val="008928DC"/>
    <w:rsid w:val="00892FC8"/>
    <w:rsid w:val="008A0753"/>
    <w:rsid w:val="008A54F9"/>
    <w:rsid w:val="008A63FC"/>
    <w:rsid w:val="008A7F61"/>
    <w:rsid w:val="008B39DE"/>
    <w:rsid w:val="008B5020"/>
    <w:rsid w:val="008B5B3C"/>
    <w:rsid w:val="008B6506"/>
    <w:rsid w:val="008B797B"/>
    <w:rsid w:val="008B7981"/>
    <w:rsid w:val="008C0315"/>
    <w:rsid w:val="008C4EE3"/>
    <w:rsid w:val="008C5CF2"/>
    <w:rsid w:val="008D025B"/>
    <w:rsid w:val="008D10B7"/>
    <w:rsid w:val="008D122F"/>
    <w:rsid w:val="008D18EB"/>
    <w:rsid w:val="008D226A"/>
    <w:rsid w:val="008D33AD"/>
    <w:rsid w:val="008D4980"/>
    <w:rsid w:val="008D7DD9"/>
    <w:rsid w:val="008E1D78"/>
    <w:rsid w:val="008E28CC"/>
    <w:rsid w:val="008E6CA8"/>
    <w:rsid w:val="008F3003"/>
    <w:rsid w:val="008F490A"/>
    <w:rsid w:val="008F65EA"/>
    <w:rsid w:val="008F7844"/>
    <w:rsid w:val="00901C07"/>
    <w:rsid w:val="00902E57"/>
    <w:rsid w:val="0090341D"/>
    <w:rsid w:val="00907FCE"/>
    <w:rsid w:val="00911265"/>
    <w:rsid w:val="00911D2E"/>
    <w:rsid w:val="00911D61"/>
    <w:rsid w:val="009125ED"/>
    <w:rsid w:val="0091265A"/>
    <w:rsid w:val="00913638"/>
    <w:rsid w:val="00914385"/>
    <w:rsid w:val="0091468B"/>
    <w:rsid w:val="00916C04"/>
    <w:rsid w:val="00924B77"/>
    <w:rsid w:val="0092528E"/>
    <w:rsid w:val="00925759"/>
    <w:rsid w:val="009263EC"/>
    <w:rsid w:val="009271E9"/>
    <w:rsid w:val="00930BF0"/>
    <w:rsid w:val="0093539E"/>
    <w:rsid w:val="00935484"/>
    <w:rsid w:val="009359B9"/>
    <w:rsid w:val="00937011"/>
    <w:rsid w:val="009403B9"/>
    <w:rsid w:val="00942E9C"/>
    <w:rsid w:val="0094482F"/>
    <w:rsid w:val="009466E9"/>
    <w:rsid w:val="00946C04"/>
    <w:rsid w:val="00947CD7"/>
    <w:rsid w:val="00954305"/>
    <w:rsid w:val="009606FD"/>
    <w:rsid w:val="00960A5C"/>
    <w:rsid w:val="0096222B"/>
    <w:rsid w:val="00965A63"/>
    <w:rsid w:val="00966A4C"/>
    <w:rsid w:val="009763C1"/>
    <w:rsid w:val="00977714"/>
    <w:rsid w:val="00977D17"/>
    <w:rsid w:val="00987768"/>
    <w:rsid w:val="009925BE"/>
    <w:rsid w:val="0099407A"/>
    <w:rsid w:val="009A2AAC"/>
    <w:rsid w:val="009A2C50"/>
    <w:rsid w:val="009A3F61"/>
    <w:rsid w:val="009B0435"/>
    <w:rsid w:val="009B2D27"/>
    <w:rsid w:val="009B5FB2"/>
    <w:rsid w:val="009B66BE"/>
    <w:rsid w:val="009B752D"/>
    <w:rsid w:val="009B78FC"/>
    <w:rsid w:val="009C06C4"/>
    <w:rsid w:val="009C1940"/>
    <w:rsid w:val="009C1A87"/>
    <w:rsid w:val="009C4131"/>
    <w:rsid w:val="009C5361"/>
    <w:rsid w:val="009C6964"/>
    <w:rsid w:val="009C7512"/>
    <w:rsid w:val="009C78CC"/>
    <w:rsid w:val="009D3CDB"/>
    <w:rsid w:val="009D3F5A"/>
    <w:rsid w:val="009D52C9"/>
    <w:rsid w:val="009D66A6"/>
    <w:rsid w:val="009E255E"/>
    <w:rsid w:val="009E2589"/>
    <w:rsid w:val="009E3EDF"/>
    <w:rsid w:val="009F0348"/>
    <w:rsid w:val="009F30FF"/>
    <w:rsid w:val="009F4ECA"/>
    <w:rsid w:val="00A0282B"/>
    <w:rsid w:val="00A028EB"/>
    <w:rsid w:val="00A03AD1"/>
    <w:rsid w:val="00A03D31"/>
    <w:rsid w:val="00A06954"/>
    <w:rsid w:val="00A07291"/>
    <w:rsid w:val="00A07629"/>
    <w:rsid w:val="00A108C1"/>
    <w:rsid w:val="00A16695"/>
    <w:rsid w:val="00A16C8F"/>
    <w:rsid w:val="00A22883"/>
    <w:rsid w:val="00A2429D"/>
    <w:rsid w:val="00A2493D"/>
    <w:rsid w:val="00A26AA0"/>
    <w:rsid w:val="00A3064D"/>
    <w:rsid w:val="00A32EEC"/>
    <w:rsid w:val="00A33154"/>
    <w:rsid w:val="00A363ED"/>
    <w:rsid w:val="00A50796"/>
    <w:rsid w:val="00A53100"/>
    <w:rsid w:val="00A60C13"/>
    <w:rsid w:val="00A632E7"/>
    <w:rsid w:val="00A632EE"/>
    <w:rsid w:val="00A66DCA"/>
    <w:rsid w:val="00A675A1"/>
    <w:rsid w:val="00A67F0C"/>
    <w:rsid w:val="00A73122"/>
    <w:rsid w:val="00A745C7"/>
    <w:rsid w:val="00A753E8"/>
    <w:rsid w:val="00A76840"/>
    <w:rsid w:val="00A76E76"/>
    <w:rsid w:val="00A804FA"/>
    <w:rsid w:val="00A81F47"/>
    <w:rsid w:val="00A82D45"/>
    <w:rsid w:val="00A84771"/>
    <w:rsid w:val="00A84E01"/>
    <w:rsid w:val="00A85AA0"/>
    <w:rsid w:val="00A866FD"/>
    <w:rsid w:val="00A86807"/>
    <w:rsid w:val="00A93B59"/>
    <w:rsid w:val="00A9439E"/>
    <w:rsid w:val="00A952DB"/>
    <w:rsid w:val="00A96352"/>
    <w:rsid w:val="00A96945"/>
    <w:rsid w:val="00A96FC3"/>
    <w:rsid w:val="00A97431"/>
    <w:rsid w:val="00AA087A"/>
    <w:rsid w:val="00AA2C38"/>
    <w:rsid w:val="00AA3068"/>
    <w:rsid w:val="00AB2832"/>
    <w:rsid w:val="00AB3ED8"/>
    <w:rsid w:val="00AB6900"/>
    <w:rsid w:val="00AC0803"/>
    <w:rsid w:val="00AC6112"/>
    <w:rsid w:val="00AD058B"/>
    <w:rsid w:val="00AD059F"/>
    <w:rsid w:val="00AD32C7"/>
    <w:rsid w:val="00AD37DC"/>
    <w:rsid w:val="00AD4C19"/>
    <w:rsid w:val="00AD5135"/>
    <w:rsid w:val="00AD54A3"/>
    <w:rsid w:val="00AE3F5C"/>
    <w:rsid w:val="00AE637E"/>
    <w:rsid w:val="00AF0014"/>
    <w:rsid w:val="00AF0543"/>
    <w:rsid w:val="00AF061E"/>
    <w:rsid w:val="00AF1279"/>
    <w:rsid w:val="00AF3855"/>
    <w:rsid w:val="00AF436E"/>
    <w:rsid w:val="00AF5768"/>
    <w:rsid w:val="00AF6EC7"/>
    <w:rsid w:val="00AF6F73"/>
    <w:rsid w:val="00AF791A"/>
    <w:rsid w:val="00B00393"/>
    <w:rsid w:val="00B00FC5"/>
    <w:rsid w:val="00B01E03"/>
    <w:rsid w:val="00B0306F"/>
    <w:rsid w:val="00B053C0"/>
    <w:rsid w:val="00B07E6B"/>
    <w:rsid w:val="00B16D97"/>
    <w:rsid w:val="00B16F30"/>
    <w:rsid w:val="00B21CCA"/>
    <w:rsid w:val="00B228A1"/>
    <w:rsid w:val="00B26D0C"/>
    <w:rsid w:val="00B32992"/>
    <w:rsid w:val="00B337DA"/>
    <w:rsid w:val="00B357E8"/>
    <w:rsid w:val="00B40382"/>
    <w:rsid w:val="00B41FB2"/>
    <w:rsid w:val="00B439D4"/>
    <w:rsid w:val="00B45B08"/>
    <w:rsid w:val="00B45B70"/>
    <w:rsid w:val="00B476EC"/>
    <w:rsid w:val="00B504D9"/>
    <w:rsid w:val="00B52B41"/>
    <w:rsid w:val="00B60A5E"/>
    <w:rsid w:val="00B610A4"/>
    <w:rsid w:val="00B621A7"/>
    <w:rsid w:val="00B70F96"/>
    <w:rsid w:val="00B711F8"/>
    <w:rsid w:val="00B71F57"/>
    <w:rsid w:val="00B733FC"/>
    <w:rsid w:val="00B74924"/>
    <w:rsid w:val="00B74C36"/>
    <w:rsid w:val="00B7502C"/>
    <w:rsid w:val="00B76549"/>
    <w:rsid w:val="00B8001C"/>
    <w:rsid w:val="00B820C8"/>
    <w:rsid w:val="00B849F2"/>
    <w:rsid w:val="00B87184"/>
    <w:rsid w:val="00B9022C"/>
    <w:rsid w:val="00B9047D"/>
    <w:rsid w:val="00B90A1F"/>
    <w:rsid w:val="00B91725"/>
    <w:rsid w:val="00B97124"/>
    <w:rsid w:val="00BA1110"/>
    <w:rsid w:val="00BA1CB4"/>
    <w:rsid w:val="00BA700F"/>
    <w:rsid w:val="00BB0D63"/>
    <w:rsid w:val="00BB105D"/>
    <w:rsid w:val="00BB3FD0"/>
    <w:rsid w:val="00BB4276"/>
    <w:rsid w:val="00BB5C0A"/>
    <w:rsid w:val="00BC308C"/>
    <w:rsid w:val="00BC44F3"/>
    <w:rsid w:val="00BC5963"/>
    <w:rsid w:val="00BC7600"/>
    <w:rsid w:val="00BD3A70"/>
    <w:rsid w:val="00BD62D6"/>
    <w:rsid w:val="00BD668D"/>
    <w:rsid w:val="00BE2006"/>
    <w:rsid w:val="00BE3CDA"/>
    <w:rsid w:val="00BE46EA"/>
    <w:rsid w:val="00BE7BFF"/>
    <w:rsid w:val="00BF0264"/>
    <w:rsid w:val="00BF20FE"/>
    <w:rsid w:val="00BF2559"/>
    <w:rsid w:val="00BF2F98"/>
    <w:rsid w:val="00BF6BB2"/>
    <w:rsid w:val="00C006D7"/>
    <w:rsid w:val="00C0317C"/>
    <w:rsid w:val="00C0472B"/>
    <w:rsid w:val="00C054FC"/>
    <w:rsid w:val="00C05EBF"/>
    <w:rsid w:val="00C05F8C"/>
    <w:rsid w:val="00C067EC"/>
    <w:rsid w:val="00C0729D"/>
    <w:rsid w:val="00C1132F"/>
    <w:rsid w:val="00C116F1"/>
    <w:rsid w:val="00C1248A"/>
    <w:rsid w:val="00C14CDB"/>
    <w:rsid w:val="00C169A0"/>
    <w:rsid w:val="00C21CDF"/>
    <w:rsid w:val="00C22633"/>
    <w:rsid w:val="00C23A99"/>
    <w:rsid w:val="00C253AB"/>
    <w:rsid w:val="00C26D69"/>
    <w:rsid w:val="00C27C8F"/>
    <w:rsid w:val="00C3147E"/>
    <w:rsid w:val="00C315DC"/>
    <w:rsid w:val="00C31F3C"/>
    <w:rsid w:val="00C32F45"/>
    <w:rsid w:val="00C33F28"/>
    <w:rsid w:val="00C3734F"/>
    <w:rsid w:val="00C40ABA"/>
    <w:rsid w:val="00C41CCC"/>
    <w:rsid w:val="00C4234C"/>
    <w:rsid w:val="00C42908"/>
    <w:rsid w:val="00C45FD4"/>
    <w:rsid w:val="00C4635E"/>
    <w:rsid w:val="00C47CCF"/>
    <w:rsid w:val="00C540B0"/>
    <w:rsid w:val="00C54C3A"/>
    <w:rsid w:val="00C6157A"/>
    <w:rsid w:val="00C61605"/>
    <w:rsid w:val="00C655E2"/>
    <w:rsid w:val="00C65ED7"/>
    <w:rsid w:val="00C66935"/>
    <w:rsid w:val="00C66BB2"/>
    <w:rsid w:val="00C67145"/>
    <w:rsid w:val="00C67B15"/>
    <w:rsid w:val="00C70C0B"/>
    <w:rsid w:val="00C710CA"/>
    <w:rsid w:val="00C72830"/>
    <w:rsid w:val="00C7347A"/>
    <w:rsid w:val="00C74FB2"/>
    <w:rsid w:val="00C80175"/>
    <w:rsid w:val="00C81241"/>
    <w:rsid w:val="00C85695"/>
    <w:rsid w:val="00C857F1"/>
    <w:rsid w:val="00C85B07"/>
    <w:rsid w:val="00C865F1"/>
    <w:rsid w:val="00C8693C"/>
    <w:rsid w:val="00C876FA"/>
    <w:rsid w:val="00C95B94"/>
    <w:rsid w:val="00CA1439"/>
    <w:rsid w:val="00CA3333"/>
    <w:rsid w:val="00CA366F"/>
    <w:rsid w:val="00CA552C"/>
    <w:rsid w:val="00CA5BB2"/>
    <w:rsid w:val="00CA761B"/>
    <w:rsid w:val="00CA7C58"/>
    <w:rsid w:val="00CB0870"/>
    <w:rsid w:val="00CB0995"/>
    <w:rsid w:val="00CB0E1A"/>
    <w:rsid w:val="00CB14D2"/>
    <w:rsid w:val="00CB4E2F"/>
    <w:rsid w:val="00CC3372"/>
    <w:rsid w:val="00CC3A2C"/>
    <w:rsid w:val="00CC6679"/>
    <w:rsid w:val="00CD050E"/>
    <w:rsid w:val="00CD309F"/>
    <w:rsid w:val="00CD5089"/>
    <w:rsid w:val="00CD6172"/>
    <w:rsid w:val="00CD6A2B"/>
    <w:rsid w:val="00CD732D"/>
    <w:rsid w:val="00CE16B0"/>
    <w:rsid w:val="00CE3787"/>
    <w:rsid w:val="00CE59E4"/>
    <w:rsid w:val="00CE7323"/>
    <w:rsid w:val="00CF490C"/>
    <w:rsid w:val="00D04955"/>
    <w:rsid w:val="00D05F64"/>
    <w:rsid w:val="00D06B89"/>
    <w:rsid w:val="00D12417"/>
    <w:rsid w:val="00D12B48"/>
    <w:rsid w:val="00D14AC7"/>
    <w:rsid w:val="00D14F67"/>
    <w:rsid w:val="00D156AC"/>
    <w:rsid w:val="00D15BDE"/>
    <w:rsid w:val="00D20723"/>
    <w:rsid w:val="00D2122B"/>
    <w:rsid w:val="00D2179B"/>
    <w:rsid w:val="00D22DB7"/>
    <w:rsid w:val="00D2435C"/>
    <w:rsid w:val="00D2496C"/>
    <w:rsid w:val="00D26133"/>
    <w:rsid w:val="00D26C93"/>
    <w:rsid w:val="00D30A31"/>
    <w:rsid w:val="00D30FC7"/>
    <w:rsid w:val="00D32842"/>
    <w:rsid w:val="00D3294A"/>
    <w:rsid w:val="00D32A1A"/>
    <w:rsid w:val="00D32D9E"/>
    <w:rsid w:val="00D34753"/>
    <w:rsid w:val="00D3737C"/>
    <w:rsid w:val="00D40B53"/>
    <w:rsid w:val="00D41393"/>
    <w:rsid w:val="00D41B1F"/>
    <w:rsid w:val="00D42892"/>
    <w:rsid w:val="00D43E26"/>
    <w:rsid w:val="00D46073"/>
    <w:rsid w:val="00D46B11"/>
    <w:rsid w:val="00D46C65"/>
    <w:rsid w:val="00D476CF"/>
    <w:rsid w:val="00D47D9D"/>
    <w:rsid w:val="00D50756"/>
    <w:rsid w:val="00D52500"/>
    <w:rsid w:val="00D55EFF"/>
    <w:rsid w:val="00D57CEE"/>
    <w:rsid w:val="00D63768"/>
    <w:rsid w:val="00D64380"/>
    <w:rsid w:val="00D66E04"/>
    <w:rsid w:val="00D71943"/>
    <w:rsid w:val="00D71DAE"/>
    <w:rsid w:val="00D724AB"/>
    <w:rsid w:val="00D72766"/>
    <w:rsid w:val="00D73AF3"/>
    <w:rsid w:val="00D74992"/>
    <w:rsid w:val="00D857B6"/>
    <w:rsid w:val="00D86431"/>
    <w:rsid w:val="00D90ACF"/>
    <w:rsid w:val="00D90EF6"/>
    <w:rsid w:val="00D94419"/>
    <w:rsid w:val="00DA0B6D"/>
    <w:rsid w:val="00DA31DD"/>
    <w:rsid w:val="00DA3F9E"/>
    <w:rsid w:val="00DA5014"/>
    <w:rsid w:val="00DB2C9F"/>
    <w:rsid w:val="00DB3346"/>
    <w:rsid w:val="00DB7329"/>
    <w:rsid w:val="00DB75D2"/>
    <w:rsid w:val="00DC25EE"/>
    <w:rsid w:val="00DC525A"/>
    <w:rsid w:val="00DC5DE8"/>
    <w:rsid w:val="00DD1C41"/>
    <w:rsid w:val="00DD21FE"/>
    <w:rsid w:val="00DD2C68"/>
    <w:rsid w:val="00DD5EB7"/>
    <w:rsid w:val="00DE21B2"/>
    <w:rsid w:val="00DE4AF7"/>
    <w:rsid w:val="00DE5BD4"/>
    <w:rsid w:val="00DE62BB"/>
    <w:rsid w:val="00DE6EB4"/>
    <w:rsid w:val="00DF0333"/>
    <w:rsid w:val="00DF1E17"/>
    <w:rsid w:val="00DF4501"/>
    <w:rsid w:val="00DF68ED"/>
    <w:rsid w:val="00DF6E3E"/>
    <w:rsid w:val="00DF77DE"/>
    <w:rsid w:val="00E01345"/>
    <w:rsid w:val="00E01806"/>
    <w:rsid w:val="00E0215D"/>
    <w:rsid w:val="00E03CD4"/>
    <w:rsid w:val="00E052EA"/>
    <w:rsid w:val="00E05E2E"/>
    <w:rsid w:val="00E066F0"/>
    <w:rsid w:val="00E06CC3"/>
    <w:rsid w:val="00E071D7"/>
    <w:rsid w:val="00E07F8B"/>
    <w:rsid w:val="00E11815"/>
    <w:rsid w:val="00E122DA"/>
    <w:rsid w:val="00E1332F"/>
    <w:rsid w:val="00E142AC"/>
    <w:rsid w:val="00E15992"/>
    <w:rsid w:val="00E20D02"/>
    <w:rsid w:val="00E20EDB"/>
    <w:rsid w:val="00E227A0"/>
    <w:rsid w:val="00E22883"/>
    <w:rsid w:val="00E2472B"/>
    <w:rsid w:val="00E26FDF"/>
    <w:rsid w:val="00E354EC"/>
    <w:rsid w:val="00E367A4"/>
    <w:rsid w:val="00E36A58"/>
    <w:rsid w:val="00E36ADC"/>
    <w:rsid w:val="00E36E66"/>
    <w:rsid w:val="00E402DE"/>
    <w:rsid w:val="00E40DE7"/>
    <w:rsid w:val="00E41D8E"/>
    <w:rsid w:val="00E4317B"/>
    <w:rsid w:val="00E47993"/>
    <w:rsid w:val="00E55ED7"/>
    <w:rsid w:val="00E57CA1"/>
    <w:rsid w:val="00E63389"/>
    <w:rsid w:val="00E66617"/>
    <w:rsid w:val="00E6695B"/>
    <w:rsid w:val="00E673C7"/>
    <w:rsid w:val="00E703B6"/>
    <w:rsid w:val="00E73FB3"/>
    <w:rsid w:val="00E77D68"/>
    <w:rsid w:val="00E77DF8"/>
    <w:rsid w:val="00E80CFD"/>
    <w:rsid w:val="00E81623"/>
    <w:rsid w:val="00E82674"/>
    <w:rsid w:val="00E82DA7"/>
    <w:rsid w:val="00E83E06"/>
    <w:rsid w:val="00E85EA0"/>
    <w:rsid w:val="00E905F6"/>
    <w:rsid w:val="00E9363E"/>
    <w:rsid w:val="00E94884"/>
    <w:rsid w:val="00E94EE4"/>
    <w:rsid w:val="00E9736C"/>
    <w:rsid w:val="00EA13F1"/>
    <w:rsid w:val="00EA2038"/>
    <w:rsid w:val="00EA2079"/>
    <w:rsid w:val="00EA676E"/>
    <w:rsid w:val="00EA7418"/>
    <w:rsid w:val="00EA7838"/>
    <w:rsid w:val="00EA7D59"/>
    <w:rsid w:val="00EB1F53"/>
    <w:rsid w:val="00EB23E0"/>
    <w:rsid w:val="00EB268E"/>
    <w:rsid w:val="00EB2F46"/>
    <w:rsid w:val="00EB33F8"/>
    <w:rsid w:val="00EB7B82"/>
    <w:rsid w:val="00EC5D6E"/>
    <w:rsid w:val="00EC5ECA"/>
    <w:rsid w:val="00EC7C3D"/>
    <w:rsid w:val="00EC7CA5"/>
    <w:rsid w:val="00ED0C49"/>
    <w:rsid w:val="00ED33B7"/>
    <w:rsid w:val="00ED41DA"/>
    <w:rsid w:val="00ED6CB2"/>
    <w:rsid w:val="00EE2682"/>
    <w:rsid w:val="00EE4C6D"/>
    <w:rsid w:val="00EE5186"/>
    <w:rsid w:val="00EE566F"/>
    <w:rsid w:val="00EF2FEE"/>
    <w:rsid w:val="00EF37CE"/>
    <w:rsid w:val="00EF59BD"/>
    <w:rsid w:val="00EF5D73"/>
    <w:rsid w:val="00EF5E88"/>
    <w:rsid w:val="00EF66D6"/>
    <w:rsid w:val="00F01329"/>
    <w:rsid w:val="00F015C8"/>
    <w:rsid w:val="00F02DDB"/>
    <w:rsid w:val="00F03C97"/>
    <w:rsid w:val="00F04678"/>
    <w:rsid w:val="00F12A82"/>
    <w:rsid w:val="00F15EDA"/>
    <w:rsid w:val="00F1648B"/>
    <w:rsid w:val="00F16CDF"/>
    <w:rsid w:val="00F237D8"/>
    <w:rsid w:val="00F243C9"/>
    <w:rsid w:val="00F2465B"/>
    <w:rsid w:val="00F2474C"/>
    <w:rsid w:val="00F26451"/>
    <w:rsid w:val="00F26AF6"/>
    <w:rsid w:val="00F32F1D"/>
    <w:rsid w:val="00F34B8B"/>
    <w:rsid w:val="00F35BE4"/>
    <w:rsid w:val="00F40B0E"/>
    <w:rsid w:val="00F40E99"/>
    <w:rsid w:val="00F4159C"/>
    <w:rsid w:val="00F4268B"/>
    <w:rsid w:val="00F42F5F"/>
    <w:rsid w:val="00F447E8"/>
    <w:rsid w:val="00F47713"/>
    <w:rsid w:val="00F47AB3"/>
    <w:rsid w:val="00F53B73"/>
    <w:rsid w:val="00F5450F"/>
    <w:rsid w:val="00F5483B"/>
    <w:rsid w:val="00F646A7"/>
    <w:rsid w:val="00F66BBF"/>
    <w:rsid w:val="00F72015"/>
    <w:rsid w:val="00F720D7"/>
    <w:rsid w:val="00F72817"/>
    <w:rsid w:val="00F73EE3"/>
    <w:rsid w:val="00F7657E"/>
    <w:rsid w:val="00F80C25"/>
    <w:rsid w:val="00F81A74"/>
    <w:rsid w:val="00F82C59"/>
    <w:rsid w:val="00F8468B"/>
    <w:rsid w:val="00F84A9F"/>
    <w:rsid w:val="00F86950"/>
    <w:rsid w:val="00F9180A"/>
    <w:rsid w:val="00F92CEB"/>
    <w:rsid w:val="00F93791"/>
    <w:rsid w:val="00F950C4"/>
    <w:rsid w:val="00F96DBD"/>
    <w:rsid w:val="00F9747E"/>
    <w:rsid w:val="00F97834"/>
    <w:rsid w:val="00FA096A"/>
    <w:rsid w:val="00FA0AA0"/>
    <w:rsid w:val="00FA1F5C"/>
    <w:rsid w:val="00FA52FF"/>
    <w:rsid w:val="00FB44AA"/>
    <w:rsid w:val="00FB732A"/>
    <w:rsid w:val="00FC3C9A"/>
    <w:rsid w:val="00FC5709"/>
    <w:rsid w:val="00FC6470"/>
    <w:rsid w:val="00FD420C"/>
    <w:rsid w:val="00FD47F3"/>
    <w:rsid w:val="00FD62C1"/>
    <w:rsid w:val="00FE2099"/>
    <w:rsid w:val="00FE28C1"/>
    <w:rsid w:val="00FE4185"/>
    <w:rsid w:val="00FE6F77"/>
    <w:rsid w:val="00FF0EB3"/>
    <w:rsid w:val="00FF15D4"/>
    <w:rsid w:val="00FF6DFE"/>
    <w:rsid w:val="00FF7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3D4C54"/>
  <w15:docId w15:val="{697B69D9-B8E3-4D73-911D-01D6154E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lsdException w:name="toc 9"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CA3333"/>
    <w:pPr>
      <w:spacing w:after="0" w:line="360" w:lineRule="auto"/>
      <w:jc w:val="both"/>
    </w:pPr>
    <w:rPr>
      <w:rFonts w:ascii="Times New Roman" w:hAnsi="Times New Roman"/>
      <w:sz w:val="24"/>
    </w:rPr>
  </w:style>
  <w:style w:type="paragraph" w:styleId="berschrift1">
    <w:name w:val="heading 1"/>
    <w:basedOn w:val="100-berschrift-Grundlage"/>
    <w:next w:val="000-Grundlage-Standard"/>
    <w:link w:val="berschrift1Zchn"/>
    <w:uiPriority w:val="9"/>
    <w:semiHidden/>
    <w:rsid w:val="00CA3333"/>
    <w:pPr>
      <w:pageBreakBefore/>
      <w:numPr>
        <w:numId w:val="1"/>
      </w:numPr>
      <w:ind w:left="357" w:hanging="357"/>
      <w:outlineLvl w:val="0"/>
    </w:pPr>
    <w:rPr>
      <w:rFonts w:eastAsiaTheme="majorEastAsia" w:cstheme="majorBidi"/>
      <w:bCs/>
      <w:szCs w:val="28"/>
    </w:rPr>
  </w:style>
  <w:style w:type="paragraph" w:styleId="berschrift2">
    <w:name w:val="heading 2"/>
    <w:basedOn w:val="100-berschrift-Grundlage"/>
    <w:next w:val="000-Grundlage-Standard"/>
    <w:link w:val="berschrift2Zchn"/>
    <w:uiPriority w:val="9"/>
    <w:semiHidden/>
    <w:rsid w:val="00CA3333"/>
    <w:pPr>
      <w:numPr>
        <w:ilvl w:val="1"/>
        <w:numId w:val="1"/>
      </w:numPr>
      <w:tabs>
        <w:tab w:val="left" w:pos="567"/>
      </w:tabs>
      <w:spacing w:before="0"/>
      <w:ind w:left="567" w:hanging="567"/>
      <w:outlineLvl w:val="1"/>
    </w:pPr>
    <w:rPr>
      <w:rFonts w:eastAsiaTheme="majorEastAsia" w:cstheme="majorBidi"/>
      <w:bCs/>
      <w:sz w:val="28"/>
      <w:szCs w:val="26"/>
    </w:rPr>
  </w:style>
  <w:style w:type="paragraph" w:styleId="berschrift3">
    <w:name w:val="heading 3"/>
    <w:basedOn w:val="100-berschrift-Grundlage"/>
    <w:next w:val="000-Grundlage-Standard"/>
    <w:link w:val="berschrift3Zchn"/>
    <w:uiPriority w:val="9"/>
    <w:semiHidden/>
    <w:rsid w:val="00CA3333"/>
    <w:pPr>
      <w:numPr>
        <w:ilvl w:val="2"/>
        <w:numId w:val="1"/>
      </w:numPr>
      <w:tabs>
        <w:tab w:val="left" w:pos="737"/>
      </w:tabs>
      <w:spacing w:before="0"/>
      <w:ind w:left="737" w:hanging="737"/>
      <w:outlineLvl w:val="2"/>
    </w:pPr>
    <w:rPr>
      <w:sz w:val="28"/>
    </w:rPr>
  </w:style>
  <w:style w:type="paragraph" w:styleId="berschrift4">
    <w:name w:val="heading 4"/>
    <w:basedOn w:val="100-berschrift-Grundlage"/>
    <w:next w:val="000-Grundlage-Standard"/>
    <w:link w:val="berschrift4Zchn"/>
    <w:uiPriority w:val="9"/>
    <w:semiHidden/>
    <w:rsid w:val="00CA3333"/>
    <w:pPr>
      <w:numPr>
        <w:ilvl w:val="3"/>
        <w:numId w:val="1"/>
      </w:numPr>
      <w:tabs>
        <w:tab w:val="left" w:pos="907"/>
      </w:tabs>
      <w:spacing w:before="0"/>
      <w:ind w:left="907" w:hanging="907"/>
      <w:outlineLvl w:val="3"/>
    </w:pPr>
    <w:rPr>
      <w:sz w:val="28"/>
    </w:rPr>
  </w:style>
  <w:style w:type="paragraph" w:styleId="berschrift5">
    <w:name w:val="heading 5"/>
    <w:basedOn w:val="100-berschrift-Grundlage"/>
    <w:next w:val="000-Grundlage-Standard"/>
    <w:link w:val="berschrift5Zchn"/>
    <w:uiPriority w:val="9"/>
    <w:semiHidden/>
    <w:rsid w:val="00CA3333"/>
    <w:pPr>
      <w:numPr>
        <w:ilvl w:val="4"/>
        <w:numId w:val="1"/>
      </w:numPr>
      <w:tabs>
        <w:tab w:val="left" w:pos="1134"/>
      </w:tabs>
      <w:spacing w:before="0"/>
      <w:ind w:left="1134" w:hanging="1134"/>
      <w:outlineLvl w:val="4"/>
    </w:pPr>
    <w:rPr>
      <w:sz w:val="28"/>
    </w:rPr>
  </w:style>
  <w:style w:type="paragraph" w:styleId="berschrift6">
    <w:name w:val="heading 6"/>
    <w:basedOn w:val="100-berschrift-Grundlage"/>
    <w:next w:val="000-Grundlage-Standard"/>
    <w:link w:val="berschrift6Zchn"/>
    <w:uiPriority w:val="9"/>
    <w:semiHidden/>
    <w:rsid w:val="00CA3333"/>
    <w:pPr>
      <w:numPr>
        <w:ilvl w:val="5"/>
        <w:numId w:val="1"/>
      </w:numPr>
      <w:tabs>
        <w:tab w:val="left" w:pos="1361"/>
      </w:tabs>
      <w:spacing w:before="0"/>
      <w:ind w:left="1361" w:hanging="1361"/>
      <w:outlineLvl w:val="5"/>
    </w:pPr>
    <w:rPr>
      <w:sz w:val="28"/>
    </w:rPr>
  </w:style>
  <w:style w:type="paragraph" w:styleId="berschrift7">
    <w:name w:val="heading 7"/>
    <w:basedOn w:val="Standard"/>
    <w:next w:val="Standard"/>
    <w:link w:val="berschrift7Zchn"/>
    <w:uiPriority w:val="9"/>
    <w:semiHidden/>
    <w:qFormat/>
    <w:rsid w:val="00CA3333"/>
    <w:pPr>
      <w:keepNext/>
      <w:keepLines/>
      <w:spacing w:before="200"/>
      <w:outlineLvl w:val="6"/>
    </w:pPr>
    <w:rPr>
      <w:rFonts w:eastAsiaTheme="majorEastAsia" w:cstheme="majorBidi"/>
      <w:i/>
      <w:iCs/>
      <w:color w:val="404040" w:themeColor="text1" w:themeTint="BF"/>
    </w:rPr>
  </w:style>
  <w:style w:type="paragraph" w:styleId="berschrift8">
    <w:name w:val="heading 8"/>
    <w:basedOn w:val="Standard"/>
    <w:next w:val="Standard"/>
    <w:link w:val="berschrift8Zchn"/>
    <w:uiPriority w:val="9"/>
    <w:semiHidden/>
    <w:qFormat/>
    <w:rsid w:val="00CA3333"/>
    <w:pPr>
      <w:keepNext/>
      <w:keepLines/>
      <w:spacing w:before="200"/>
      <w:outlineLvl w:val="7"/>
    </w:pPr>
    <w:rPr>
      <w:rFonts w:eastAsiaTheme="majorEastAsia" w:cstheme="majorBidi"/>
      <w:color w:val="404040" w:themeColor="text1" w:themeTint="BF"/>
      <w:sz w:val="20"/>
      <w:szCs w:val="20"/>
    </w:rPr>
  </w:style>
  <w:style w:type="paragraph" w:styleId="berschrift9">
    <w:name w:val="heading 9"/>
    <w:basedOn w:val="Standard"/>
    <w:next w:val="Standard"/>
    <w:link w:val="berschrift9Zchn"/>
    <w:qFormat/>
    <w:rsid w:val="00CA3333"/>
    <w:pPr>
      <w:keepNext/>
      <w:keepLines/>
      <w:spacing w:before="200"/>
      <w:outlineLvl w:val="8"/>
    </w:pPr>
    <w:rPr>
      <w:rFonts w:eastAsiaTheme="majorEastAsia"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100-Verzeichnis-Grundlage"/>
    <w:next w:val="000-Grundlage-Standard"/>
    <w:autoRedefine/>
    <w:uiPriority w:val="39"/>
    <w:qFormat/>
    <w:rsid w:val="00CA3333"/>
    <w:pPr>
      <w:tabs>
        <w:tab w:val="left" w:pos="868"/>
      </w:tabs>
      <w:ind w:left="867" w:hanging="510"/>
    </w:pPr>
    <w:rPr>
      <w:rFonts w:eastAsiaTheme="minorEastAsia"/>
      <w:lang w:eastAsia="de-DE"/>
    </w:rPr>
  </w:style>
  <w:style w:type="paragraph" w:styleId="Verzeichnis3">
    <w:name w:val="toc 3"/>
    <w:basedOn w:val="100-Verzeichnis-Grundlage"/>
    <w:next w:val="000-Grundlage-Standard"/>
    <w:autoRedefine/>
    <w:uiPriority w:val="39"/>
    <w:rsid w:val="00CA3333"/>
    <w:pPr>
      <w:tabs>
        <w:tab w:val="left" w:pos="1321"/>
      </w:tabs>
      <w:ind w:left="1321" w:hanging="680"/>
    </w:pPr>
  </w:style>
  <w:style w:type="paragraph" w:customStyle="1" w:styleId="100-Deckblatt-Logo">
    <w:name w:val="100 - Deckblatt - Logo"/>
    <w:basedOn w:val="100-Deckblatt-Grundlage"/>
    <w:next w:val="100-Deckblatt-Grundlage"/>
    <w:rsid w:val="00CA3333"/>
    <w:pPr>
      <w:spacing w:after="0"/>
      <w:jc w:val="left"/>
    </w:pPr>
    <w:rPr>
      <w:lang w:eastAsia="de-DE"/>
    </w:rPr>
  </w:style>
  <w:style w:type="character" w:customStyle="1" w:styleId="berschrift1Zchn">
    <w:name w:val="Überschrift 1 Zchn"/>
    <w:basedOn w:val="Absatz-Standardschriftart"/>
    <w:link w:val="berschrift1"/>
    <w:uiPriority w:val="9"/>
    <w:semiHidden/>
    <w:rsid w:val="00CA3333"/>
    <w:rPr>
      <w:rFonts w:ascii="Times New Roman" w:eastAsiaTheme="majorEastAsia" w:hAnsi="Times New Roman" w:cstheme="majorBidi"/>
      <w:b/>
      <w:bCs/>
      <w:sz w:val="32"/>
      <w:szCs w:val="28"/>
    </w:rPr>
  </w:style>
  <w:style w:type="paragraph" w:styleId="Verzeichnis1">
    <w:name w:val="toc 1"/>
    <w:basedOn w:val="100-Verzeichnis-Grundlage"/>
    <w:next w:val="000-Grundlage-Standard"/>
    <w:autoRedefine/>
    <w:uiPriority w:val="39"/>
    <w:rsid w:val="00CA3333"/>
    <w:pPr>
      <w:tabs>
        <w:tab w:val="left" w:pos="357"/>
      </w:tabs>
      <w:spacing w:before="240"/>
      <w:ind w:left="357" w:hanging="357"/>
      <w:jc w:val="left"/>
    </w:pPr>
    <w:rPr>
      <w:b/>
      <w:noProof/>
      <w:sz w:val="28"/>
    </w:rPr>
  </w:style>
  <w:style w:type="paragraph" w:styleId="Inhaltsverzeichnisberschrift">
    <w:name w:val="TOC Heading"/>
    <w:basedOn w:val="berschrift1"/>
    <w:next w:val="Standard"/>
    <w:uiPriority w:val="39"/>
    <w:unhideWhenUsed/>
    <w:qFormat/>
    <w:rsid w:val="00CA3333"/>
    <w:pPr>
      <w:pageBreakBefore w:val="0"/>
      <w:numPr>
        <w:numId w:val="0"/>
      </w:numPr>
      <w:spacing w:before="240" w:after="0" w:line="259" w:lineRule="auto"/>
      <w:jc w:val="left"/>
      <w:outlineLvl w:val="9"/>
    </w:pPr>
    <w:rPr>
      <w:rFonts w:asciiTheme="majorHAnsi" w:hAnsiTheme="majorHAnsi"/>
      <w:b w:val="0"/>
      <w:bCs w:val="0"/>
      <w:color w:val="365F91" w:themeColor="accent1" w:themeShade="BF"/>
      <w:szCs w:val="32"/>
      <w:lang w:eastAsia="de-DE"/>
    </w:rPr>
  </w:style>
  <w:style w:type="paragraph" w:styleId="Verzeichnis4">
    <w:name w:val="toc 4"/>
    <w:basedOn w:val="100-Verzeichnis-Grundlage"/>
    <w:next w:val="000-Grundlage-Standard"/>
    <w:autoRedefine/>
    <w:uiPriority w:val="39"/>
    <w:rsid w:val="00CA3333"/>
    <w:pPr>
      <w:tabs>
        <w:tab w:val="left" w:pos="1775"/>
      </w:tabs>
      <w:ind w:left="1775" w:hanging="851"/>
    </w:pPr>
  </w:style>
  <w:style w:type="character" w:customStyle="1" w:styleId="berschrift2Zchn">
    <w:name w:val="Überschrift 2 Zchn"/>
    <w:basedOn w:val="Absatz-Standardschriftart"/>
    <w:link w:val="berschrift2"/>
    <w:uiPriority w:val="9"/>
    <w:semiHidden/>
    <w:rsid w:val="00CA3333"/>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semiHidden/>
    <w:rsid w:val="00CA3333"/>
    <w:rPr>
      <w:rFonts w:ascii="Times New Roman" w:hAnsi="Times New Roman"/>
      <w:b/>
      <w:sz w:val="28"/>
    </w:rPr>
  </w:style>
  <w:style w:type="character" w:customStyle="1" w:styleId="berschrift4Zchn">
    <w:name w:val="Überschrift 4 Zchn"/>
    <w:basedOn w:val="Absatz-Standardschriftart"/>
    <w:link w:val="berschrift4"/>
    <w:uiPriority w:val="9"/>
    <w:semiHidden/>
    <w:rsid w:val="00CA3333"/>
    <w:rPr>
      <w:rFonts w:ascii="Times New Roman" w:hAnsi="Times New Roman"/>
      <w:b/>
      <w:sz w:val="28"/>
    </w:rPr>
  </w:style>
  <w:style w:type="character" w:customStyle="1" w:styleId="berschrift5Zchn">
    <w:name w:val="Überschrift 5 Zchn"/>
    <w:basedOn w:val="Absatz-Standardschriftart"/>
    <w:link w:val="berschrift5"/>
    <w:uiPriority w:val="9"/>
    <w:semiHidden/>
    <w:rsid w:val="00CA3333"/>
    <w:rPr>
      <w:rFonts w:ascii="Times New Roman" w:hAnsi="Times New Roman"/>
      <w:b/>
      <w:sz w:val="28"/>
    </w:rPr>
  </w:style>
  <w:style w:type="character" w:customStyle="1" w:styleId="berschrift6Zchn">
    <w:name w:val="Überschrift 6 Zchn"/>
    <w:basedOn w:val="Absatz-Standardschriftart"/>
    <w:link w:val="berschrift6"/>
    <w:uiPriority w:val="9"/>
    <w:semiHidden/>
    <w:rsid w:val="00CA3333"/>
    <w:rPr>
      <w:rFonts w:ascii="Times New Roman" w:hAnsi="Times New Roman"/>
      <w:b/>
      <w:sz w:val="28"/>
    </w:rPr>
  </w:style>
  <w:style w:type="character" w:customStyle="1" w:styleId="berschrift7Zchn">
    <w:name w:val="Überschrift 7 Zchn"/>
    <w:basedOn w:val="Absatz-Standardschriftart"/>
    <w:link w:val="berschrift7"/>
    <w:uiPriority w:val="9"/>
    <w:semiHidden/>
    <w:rsid w:val="00CA3333"/>
    <w:rPr>
      <w:rFonts w:ascii="Times New Roman" w:eastAsiaTheme="majorEastAsia" w:hAnsi="Times New Roman"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CA3333"/>
    <w:rPr>
      <w:rFonts w:ascii="Times New Roman" w:eastAsiaTheme="majorEastAsia" w:hAnsi="Times New Roman" w:cstheme="majorBidi"/>
      <w:color w:val="404040" w:themeColor="text1" w:themeTint="BF"/>
      <w:sz w:val="20"/>
      <w:szCs w:val="20"/>
    </w:rPr>
  </w:style>
  <w:style w:type="character" w:customStyle="1" w:styleId="berschrift9Zchn">
    <w:name w:val="Überschrift 9 Zchn"/>
    <w:basedOn w:val="Absatz-Standardschriftart"/>
    <w:link w:val="berschrift9"/>
    <w:rsid w:val="00CA3333"/>
    <w:rPr>
      <w:rFonts w:ascii="Times New Roman" w:eastAsiaTheme="majorEastAsia" w:hAnsi="Times New Roman" w:cstheme="majorBidi"/>
      <w:i/>
      <w:iCs/>
      <w:color w:val="404040" w:themeColor="text1" w:themeTint="BF"/>
      <w:sz w:val="20"/>
      <w:szCs w:val="20"/>
    </w:rPr>
  </w:style>
  <w:style w:type="paragraph" w:styleId="Verzeichnis7">
    <w:name w:val="toc 7"/>
    <w:basedOn w:val="000-Grundlage-Standard"/>
    <w:next w:val="000-Grundlage-Standard"/>
    <w:autoRedefine/>
    <w:uiPriority w:val="39"/>
    <w:rsid w:val="00CA3333"/>
    <w:pPr>
      <w:spacing w:line="240" w:lineRule="atLeast"/>
    </w:pPr>
    <w:rPr>
      <w:b/>
    </w:rPr>
  </w:style>
  <w:style w:type="paragraph" w:styleId="Verzeichnis8">
    <w:name w:val="toc 8"/>
    <w:basedOn w:val="Verzeichnis1"/>
    <w:next w:val="Standard"/>
    <w:autoRedefine/>
    <w:uiPriority w:val="39"/>
    <w:rsid w:val="00CA3333"/>
    <w:pPr>
      <w:tabs>
        <w:tab w:val="clear" w:pos="357"/>
      </w:tabs>
      <w:spacing w:after="240"/>
      <w:ind w:left="0" w:firstLine="0"/>
    </w:pPr>
    <w:rPr>
      <w:b w:val="0"/>
      <w:sz w:val="24"/>
    </w:rPr>
  </w:style>
  <w:style w:type="paragraph" w:styleId="Verzeichnis9">
    <w:name w:val="toc 9"/>
    <w:basedOn w:val="Verzeichnis8"/>
    <w:next w:val="Standard"/>
    <w:autoRedefine/>
    <w:uiPriority w:val="39"/>
    <w:rsid w:val="00CA3333"/>
    <w:pPr>
      <w:spacing w:before="0"/>
    </w:pPr>
  </w:style>
  <w:style w:type="paragraph" w:styleId="Verzeichnis6">
    <w:name w:val="toc 6"/>
    <w:basedOn w:val="100-Verzeichnis-Grundlage"/>
    <w:next w:val="000-Grundlage-Standard"/>
    <w:autoRedefine/>
    <w:uiPriority w:val="39"/>
    <w:rsid w:val="00CA3333"/>
    <w:pPr>
      <w:tabs>
        <w:tab w:val="left" w:pos="2682"/>
      </w:tabs>
      <w:ind w:left="2682" w:hanging="1191"/>
      <w:jc w:val="left"/>
    </w:pPr>
  </w:style>
  <w:style w:type="paragraph" w:customStyle="1" w:styleId="100-Deckblatt-Grundlage">
    <w:name w:val="100 - Deckblatt - Grundlage"/>
    <w:basedOn w:val="000-Grundlage-Standard-Zentriert"/>
    <w:link w:val="100-Deckblatt-GrundlageZchn"/>
    <w:qFormat/>
    <w:rsid w:val="00CA3333"/>
  </w:style>
  <w:style w:type="character" w:styleId="Hyperlink">
    <w:name w:val="Hyperlink"/>
    <w:basedOn w:val="Absatz-Standardschriftart"/>
    <w:uiPriority w:val="99"/>
    <w:unhideWhenUsed/>
    <w:rsid w:val="00CA3333"/>
    <w:rPr>
      <w:color w:val="0000FF" w:themeColor="hyperlink"/>
      <w:u w:val="single"/>
    </w:rPr>
  </w:style>
  <w:style w:type="paragraph" w:customStyle="1" w:styleId="100-Deckblatt-Text-Zentriert-Nichtfett">
    <w:name w:val="100 - Deckblatt - Text - Zentriert  - Nicht fett"/>
    <w:basedOn w:val="100-Deckblatt-Grundlage"/>
    <w:next w:val="100-Deckblatt-Grundlage"/>
    <w:link w:val="100-Deckblatt-Text-Zentriert-NichtfettZchn"/>
    <w:qFormat/>
    <w:rsid w:val="00CA3333"/>
    <w:pPr>
      <w:spacing w:before="120" w:after="120"/>
      <w:contextualSpacing/>
    </w:pPr>
  </w:style>
  <w:style w:type="character" w:customStyle="1" w:styleId="100-Deckblatt-GrundlageZchn">
    <w:name w:val="100 - Deckblatt - Grundlage Zchn"/>
    <w:basedOn w:val="Absatz-Standardschriftart"/>
    <w:link w:val="100-Deckblatt-Grundlage"/>
    <w:rsid w:val="00CA3333"/>
    <w:rPr>
      <w:rFonts w:ascii="Times New Roman" w:hAnsi="Times New Roman"/>
      <w:sz w:val="24"/>
    </w:rPr>
  </w:style>
  <w:style w:type="paragraph" w:customStyle="1" w:styleId="100-Deckblatt-Titel-Zentriert">
    <w:name w:val="100 - Deckblatt - Titel - Zentriert"/>
    <w:basedOn w:val="100-Deckblatt-Grundlage"/>
    <w:next w:val="100-Deckblatt-Grundlage"/>
    <w:link w:val="100-Deckblatt-Titel-ZentriertZchn"/>
    <w:qFormat/>
    <w:rsid w:val="00CA3333"/>
    <w:pPr>
      <w:spacing w:before="480" w:after="480"/>
      <w:contextualSpacing/>
    </w:pPr>
    <w:rPr>
      <w:b/>
      <w:sz w:val="40"/>
    </w:rPr>
  </w:style>
  <w:style w:type="character" w:customStyle="1" w:styleId="100-Deckblatt-Text-Zentriert-NichtfettZchn">
    <w:name w:val="100 - Deckblatt - Text - Zentriert  - Nicht fett Zchn"/>
    <w:basedOn w:val="100-Deckblatt-GrundlageZchn"/>
    <w:link w:val="100-Deckblatt-Text-Zentriert-Nichtfett"/>
    <w:rsid w:val="00CA3333"/>
    <w:rPr>
      <w:rFonts w:ascii="Times New Roman" w:hAnsi="Times New Roman"/>
      <w:sz w:val="24"/>
    </w:rPr>
  </w:style>
  <w:style w:type="paragraph" w:customStyle="1" w:styleId="100-Deckblatt-Text-Zentriert-Fett">
    <w:name w:val="100 - Deckblatt - Text - Zentriert - Fett"/>
    <w:basedOn w:val="100-Deckblatt-Text-Zentriert-Nichtfett"/>
    <w:next w:val="100-Deckblatt-Grundlage"/>
    <w:link w:val="100-Deckblatt-Text-Zentriert-FettZchn"/>
    <w:qFormat/>
    <w:rsid w:val="00CA3333"/>
    <w:rPr>
      <w:b/>
    </w:rPr>
  </w:style>
  <w:style w:type="character" w:customStyle="1" w:styleId="100-Deckblatt-Titel-ZentriertZchn">
    <w:name w:val="100 - Deckblatt - Titel - Zentriert Zchn"/>
    <w:basedOn w:val="Absatz-Standardschriftart"/>
    <w:link w:val="100-Deckblatt-Titel-Zentriert"/>
    <w:rsid w:val="00CA3333"/>
    <w:rPr>
      <w:rFonts w:ascii="Times New Roman" w:hAnsi="Times New Roman"/>
      <w:b/>
      <w:sz w:val="40"/>
    </w:rPr>
  </w:style>
  <w:style w:type="paragraph" w:customStyle="1" w:styleId="100-Deckblatt-Links-Nichtfett">
    <w:name w:val="100 - Deckblatt - Links - Nicht fett"/>
    <w:basedOn w:val="100-Deckblatt-Grundlage"/>
    <w:next w:val="100-Deckblatt-Grundlage"/>
    <w:link w:val="100-Deckblatt-Links-NichtfettZchn"/>
    <w:qFormat/>
    <w:rsid w:val="00CA3333"/>
    <w:pPr>
      <w:tabs>
        <w:tab w:val="left" w:pos="3119"/>
      </w:tabs>
      <w:contextualSpacing/>
      <w:jc w:val="left"/>
    </w:pPr>
  </w:style>
  <w:style w:type="character" w:customStyle="1" w:styleId="100-Deckblatt-Text-Zentriert-FettZchn">
    <w:name w:val="100 - Deckblatt - Text - Zentriert - Fett Zchn"/>
    <w:basedOn w:val="100-Deckblatt-Text-Zentriert-NichtfettZchn"/>
    <w:link w:val="100-Deckblatt-Text-Zentriert-Fett"/>
    <w:rsid w:val="00CA3333"/>
    <w:rPr>
      <w:rFonts w:ascii="Times New Roman" w:hAnsi="Times New Roman"/>
      <w:b/>
      <w:sz w:val="24"/>
    </w:rPr>
  </w:style>
  <w:style w:type="paragraph" w:customStyle="1" w:styleId="100-Deckblatt-Sperrvermerk">
    <w:name w:val="100 - Deckblatt - Sperrvermerk"/>
    <w:basedOn w:val="100-Deckblatt-Text-Zentriert-Fett"/>
    <w:next w:val="100-Deckblatt-Grundlage"/>
    <w:link w:val="100-Deckblatt-SperrvermerkZchn"/>
    <w:qFormat/>
    <w:rsid w:val="00CA3333"/>
    <w:pPr>
      <w:spacing w:before="240" w:after="480"/>
    </w:pPr>
  </w:style>
  <w:style w:type="character" w:customStyle="1" w:styleId="100-Deckblatt-Links-NichtfettZchn">
    <w:name w:val="100 - Deckblatt - Links - Nicht fett Zchn"/>
    <w:basedOn w:val="Absatz-Standardschriftart"/>
    <w:link w:val="100-Deckblatt-Links-Nichtfett"/>
    <w:rsid w:val="00CA3333"/>
    <w:rPr>
      <w:rFonts w:ascii="Times New Roman" w:hAnsi="Times New Roman"/>
      <w:sz w:val="24"/>
    </w:rPr>
  </w:style>
  <w:style w:type="paragraph" w:customStyle="1" w:styleId="100-Absatz-Kommentar-Ebene1">
    <w:name w:val="100 - Absatz - Kommentar - Ebene 1"/>
    <w:basedOn w:val="100-Absatz-Kommentar-Grundlage"/>
    <w:next w:val="000-Grundlage-Standard"/>
    <w:link w:val="100-Absatz-Kommentar-Ebene1Zchn"/>
    <w:qFormat/>
    <w:rsid w:val="00CA3333"/>
    <w:pPr>
      <w:numPr>
        <w:numId w:val="2"/>
      </w:numPr>
      <w:spacing w:after="60" w:line="240" w:lineRule="auto"/>
      <w:ind w:left="357" w:hanging="357"/>
    </w:pPr>
  </w:style>
  <w:style w:type="character" w:customStyle="1" w:styleId="100-Deckblatt-SperrvermerkZchn">
    <w:name w:val="100 - Deckblatt - Sperrvermerk Zchn"/>
    <w:basedOn w:val="100-Deckblatt-Text-Zentriert-FettZchn"/>
    <w:link w:val="100-Deckblatt-Sperrvermerk"/>
    <w:rsid w:val="00CA3333"/>
    <w:rPr>
      <w:rFonts w:ascii="Times New Roman" w:hAnsi="Times New Roman"/>
      <w:b/>
      <w:sz w:val="24"/>
    </w:rPr>
  </w:style>
  <w:style w:type="paragraph" w:customStyle="1" w:styleId="000-Grundlage-Standard-Zentriert">
    <w:name w:val="000 - Grundlage - Standard - Zentriert"/>
    <w:basedOn w:val="000-Grundlage-Standard"/>
    <w:next w:val="000-Grundlage-Standard"/>
    <w:link w:val="000-Grundlage-Standard-ZentriertZchn"/>
    <w:rsid w:val="00CA3333"/>
    <w:pPr>
      <w:jc w:val="center"/>
    </w:pPr>
  </w:style>
  <w:style w:type="character" w:customStyle="1" w:styleId="100-Absatz-Kommentar-Ebene1Zchn">
    <w:name w:val="100 - Absatz - Kommentar - Ebene 1 Zchn"/>
    <w:basedOn w:val="100-Deckblatt-GrundlageZchn"/>
    <w:link w:val="100-Absatz-Kommentar-Ebene1"/>
    <w:rsid w:val="00CA3333"/>
    <w:rPr>
      <w:rFonts w:ascii="Times New Roman" w:hAnsi="Times New Roman"/>
      <w:sz w:val="20"/>
      <w:shd w:val="clear" w:color="auto" w:fill="FFFF00"/>
    </w:rPr>
  </w:style>
  <w:style w:type="character" w:customStyle="1" w:styleId="000-Grundlage-Standard-ZentriertZchn">
    <w:name w:val="000 - Grundlage - Standard - Zentriert Zchn"/>
    <w:basedOn w:val="100-Absatz-Kommentar-Ebene1Zchn"/>
    <w:link w:val="000-Grundlage-Standard-Zentriert"/>
    <w:rsid w:val="00CA3333"/>
    <w:rPr>
      <w:rFonts w:ascii="Times New Roman" w:hAnsi="Times New Roman"/>
      <w:sz w:val="24"/>
      <w:shd w:val="clear" w:color="auto" w:fill="FFFF00"/>
    </w:rPr>
  </w:style>
  <w:style w:type="paragraph" w:customStyle="1" w:styleId="100-berschrift-Grundlage">
    <w:name w:val="100 - Überschrift - Grundlage"/>
    <w:basedOn w:val="000-Grundlage-Standard"/>
    <w:next w:val="000-Grundlage-Standard"/>
    <w:link w:val="100-berschrift-GrundlageZchn"/>
    <w:qFormat/>
    <w:rsid w:val="00CA3333"/>
    <w:pPr>
      <w:keepNext/>
      <w:keepLines/>
      <w:tabs>
        <w:tab w:val="right" w:leader="dot" w:pos="9072"/>
      </w:tabs>
      <w:spacing w:before="1920"/>
    </w:pPr>
    <w:rPr>
      <w:b/>
      <w:sz w:val="32"/>
    </w:rPr>
  </w:style>
  <w:style w:type="paragraph" w:customStyle="1" w:styleId="100-berschrift-Ebene1-NichtinVerzeichnis">
    <w:name w:val="100 - Überschrift - Ebene 1 - Nicht in Verzeichnis"/>
    <w:basedOn w:val="100-berschrift-Grundlage"/>
    <w:next w:val="100-Absatz-Standard"/>
    <w:link w:val="100-berschrift-Ebene1-NichtinVerzeichnisZchn"/>
    <w:qFormat/>
    <w:rsid w:val="00CA3333"/>
    <w:pPr>
      <w:pageBreakBefore/>
      <w:spacing w:after="480"/>
    </w:pPr>
  </w:style>
  <w:style w:type="character" w:customStyle="1" w:styleId="100-berschrift-GrundlageZchn">
    <w:name w:val="100 - Überschrift - Grundlage Zchn"/>
    <w:basedOn w:val="Absatz-Standardschriftart"/>
    <w:link w:val="100-berschrift-Grundlage"/>
    <w:rsid w:val="00CA3333"/>
    <w:rPr>
      <w:rFonts w:ascii="Times New Roman" w:hAnsi="Times New Roman"/>
      <w:b/>
      <w:sz w:val="32"/>
    </w:rPr>
  </w:style>
  <w:style w:type="paragraph" w:customStyle="1" w:styleId="100-Kopf-undFuzeile-000-Grundlage">
    <w:name w:val="100 - Kopf- und Fußzeile - 000 - Grundlage"/>
    <w:basedOn w:val="000-Grundlage-Standard"/>
    <w:next w:val="000-Grundlage-Standard"/>
    <w:link w:val="100-Kopf-undFuzeile-000-GrundlageZchn"/>
    <w:qFormat/>
    <w:rsid w:val="00CA3333"/>
    <w:pPr>
      <w:tabs>
        <w:tab w:val="left" w:pos="9072"/>
      </w:tabs>
      <w:spacing w:line="240" w:lineRule="auto"/>
    </w:pPr>
    <w:rPr>
      <w:sz w:val="20"/>
    </w:rPr>
  </w:style>
  <w:style w:type="character" w:customStyle="1" w:styleId="100-berschrift-Ebene1-NichtinVerzeichnisZchn">
    <w:name w:val="100 - Überschrift - Ebene 1 - Nicht in Verzeichnis Zchn"/>
    <w:basedOn w:val="100-berschrift-GrundlageZchn"/>
    <w:link w:val="100-berschrift-Ebene1-NichtinVerzeichnis"/>
    <w:rsid w:val="00CA3333"/>
    <w:rPr>
      <w:rFonts w:ascii="Times New Roman" w:hAnsi="Times New Roman"/>
      <w:b/>
      <w:sz w:val="32"/>
    </w:rPr>
  </w:style>
  <w:style w:type="paragraph" w:customStyle="1" w:styleId="100-Kopf-undFuzeile-Fuzeile-Standard">
    <w:name w:val="100 - Kopf- und Fußzeile - Fußzeile - Standard"/>
    <w:basedOn w:val="100-Kopf-undFuzeile-000-Grundlage"/>
    <w:link w:val="100-Kopf-undFuzeile-Fuzeile-StandardZchn"/>
    <w:qFormat/>
    <w:rsid w:val="00CA3333"/>
    <w:pPr>
      <w:pBdr>
        <w:top w:val="single" w:sz="4" w:space="1" w:color="auto"/>
      </w:pBdr>
      <w:tabs>
        <w:tab w:val="right" w:pos="9072"/>
      </w:tabs>
    </w:pPr>
  </w:style>
  <w:style w:type="character" w:customStyle="1" w:styleId="100-Kopf-undFuzeile-000-GrundlageZchn">
    <w:name w:val="100 - Kopf- und Fußzeile - 000 - Grundlage Zchn"/>
    <w:basedOn w:val="Absatz-Standardschriftart"/>
    <w:link w:val="100-Kopf-undFuzeile-000-Grundlage"/>
    <w:rsid w:val="00CA3333"/>
    <w:rPr>
      <w:rFonts w:ascii="Times New Roman" w:hAnsi="Times New Roman"/>
      <w:sz w:val="20"/>
    </w:rPr>
  </w:style>
  <w:style w:type="paragraph" w:customStyle="1" w:styleId="100-Kopf-undFuzeile-Kopfzeile-Standard">
    <w:name w:val="100 - Kopf- und Fußzeile - Kopfzeile - Standard"/>
    <w:basedOn w:val="100-Kopf-undFuzeile-000-Grundlage"/>
    <w:next w:val="Standard"/>
    <w:link w:val="100-Kopf-undFuzeile-Kopfzeile-StandardZchn"/>
    <w:qFormat/>
    <w:rsid w:val="00CA3333"/>
    <w:pPr>
      <w:pBdr>
        <w:bottom w:val="single" w:sz="4" w:space="1" w:color="auto"/>
      </w:pBdr>
      <w:tabs>
        <w:tab w:val="right" w:pos="9072"/>
      </w:tabs>
    </w:pPr>
  </w:style>
  <w:style w:type="character" w:customStyle="1" w:styleId="100-Kopf-undFuzeile-Fuzeile-StandardZchn">
    <w:name w:val="100 - Kopf- und Fußzeile - Fußzeile - Standard Zchn"/>
    <w:basedOn w:val="Absatz-Standardschriftart"/>
    <w:link w:val="100-Kopf-undFuzeile-Fuzeile-Standard"/>
    <w:rsid w:val="00CA3333"/>
    <w:rPr>
      <w:rFonts w:ascii="Times New Roman" w:hAnsi="Times New Roman"/>
      <w:sz w:val="20"/>
    </w:rPr>
  </w:style>
  <w:style w:type="character" w:customStyle="1" w:styleId="100-Kopf-undFuzeile-Kopfzeile-StandardZchn">
    <w:name w:val="100 - Kopf- und Fußzeile - Kopfzeile - Standard Zchn"/>
    <w:basedOn w:val="100-Kopf-undFuzeile-000-GrundlageZchn"/>
    <w:link w:val="100-Kopf-undFuzeile-Kopfzeile-Standard"/>
    <w:rsid w:val="00CA3333"/>
    <w:rPr>
      <w:rFonts w:ascii="Times New Roman" w:hAnsi="Times New Roman"/>
      <w:sz w:val="20"/>
    </w:rPr>
  </w:style>
  <w:style w:type="paragraph" w:styleId="Kopfzeile">
    <w:name w:val="header"/>
    <w:basedOn w:val="Standard"/>
    <w:link w:val="KopfzeileZchn"/>
    <w:uiPriority w:val="99"/>
    <w:unhideWhenUsed/>
    <w:rsid w:val="00CA333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A3333"/>
    <w:rPr>
      <w:rFonts w:ascii="Times New Roman" w:hAnsi="Times New Roman"/>
      <w:sz w:val="24"/>
    </w:rPr>
  </w:style>
  <w:style w:type="paragraph" w:styleId="Fuzeile">
    <w:name w:val="footer"/>
    <w:basedOn w:val="Standard"/>
    <w:link w:val="FuzeileZchn"/>
    <w:uiPriority w:val="99"/>
    <w:unhideWhenUsed/>
    <w:rsid w:val="00CA333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A3333"/>
    <w:rPr>
      <w:rFonts w:ascii="Times New Roman" w:hAnsi="Times New Roman"/>
      <w:sz w:val="24"/>
    </w:rPr>
  </w:style>
  <w:style w:type="paragraph" w:customStyle="1" w:styleId="100-Absatz-Zentriert">
    <w:name w:val="100 - Absatz - Zentriert"/>
    <w:basedOn w:val="000-Grundlage-Standard"/>
    <w:next w:val="000-Grundlage-Standard"/>
    <w:link w:val="100-Absatz-ZentriertZchn"/>
    <w:qFormat/>
    <w:rsid w:val="00CA3333"/>
    <w:pPr>
      <w:jc w:val="center"/>
    </w:pPr>
  </w:style>
  <w:style w:type="paragraph" w:customStyle="1" w:styleId="100-Abb-Abbildung-Textunterhalb-Bezeichnung">
    <w:name w:val="100 - Abb - Abbildung - Text unterhalb - Bezeichnung"/>
    <w:basedOn w:val="000-Grundlage-Standard-Zentriert"/>
    <w:next w:val="000-Grundlage-Standard"/>
    <w:link w:val="100-Abb-Abbildung-Textunterhalb-BezeichnungZchn"/>
    <w:qFormat/>
    <w:rsid w:val="00CA3333"/>
    <w:pPr>
      <w:keepNext/>
      <w:keepLines/>
      <w:spacing w:before="120" w:after="0" w:line="240" w:lineRule="auto"/>
    </w:pPr>
  </w:style>
  <w:style w:type="character" w:customStyle="1" w:styleId="100-Absatz-ZentriertZchn">
    <w:name w:val="100 - Absatz - Zentriert Zchn"/>
    <w:basedOn w:val="Absatz-Standardschriftart"/>
    <w:link w:val="100-Absatz-Zentriert"/>
    <w:rsid w:val="00CA3333"/>
    <w:rPr>
      <w:rFonts w:ascii="Times New Roman" w:hAnsi="Times New Roman"/>
      <w:sz w:val="24"/>
    </w:rPr>
  </w:style>
  <w:style w:type="paragraph" w:customStyle="1" w:styleId="100-Abb-Abbildung-Rahmen">
    <w:name w:val="100 - Abb - Abbildung - Rahmen"/>
    <w:basedOn w:val="000-Grundlage-Standard-Zentriert"/>
    <w:next w:val="000-Grundlage-Standard"/>
    <w:link w:val="100-Abb-Abbildung-RahmenZchn"/>
    <w:qFormat/>
    <w:rsid w:val="00CA3333"/>
    <w:pPr>
      <w:keepNext/>
      <w:keepLines/>
      <w:pBdr>
        <w:top w:val="single" w:sz="4" w:space="1" w:color="auto"/>
        <w:left w:val="single" w:sz="4" w:space="4" w:color="auto"/>
        <w:bottom w:val="single" w:sz="4" w:space="1" w:color="auto"/>
        <w:right w:val="single" w:sz="4" w:space="4" w:color="auto"/>
      </w:pBdr>
      <w:spacing w:line="240" w:lineRule="auto"/>
    </w:pPr>
  </w:style>
  <w:style w:type="character" w:customStyle="1" w:styleId="100-Abb-Abbildung-Textunterhalb-BezeichnungZchn">
    <w:name w:val="100 - Abb - Abbildung - Text unterhalb - Bezeichnung Zchn"/>
    <w:basedOn w:val="100-Absatz-ZentriertZchn"/>
    <w:link w:val="100-Abb-Abbildung-Textunterhalb-Bezeichnung"/>
    <w:rsid w:val="00CA3333"/>
    <w:rPr>
      <w:rFonts w:ascii="Times New Roman" w:hAnsi="Times New Roman"/>
      <w:sz w:val="24"/>
    </w:rPr>
  </w:style>
  <w:style w:type="paragraph" w:customStyle="1" w:styleId="100-Abb-Abbildung-Textunterhalb-Quelle">
    <w:name w:val="100 - Abb - Abbildung - Text unterhalb - Quelle"/>
    <w:basedOn w:val="100-Absatz-Zentriert"/>
    <w:next w:val="000-Grundlage-Standard-Zentriert"/>
    <w:link w:val="100-Abb-Abbildung-Textunterhalb-QuelleZchn"/>
    <w:qFormat/>
    <w:rsid w:val="00CA3333"/>
  </w:style>
  <w:style w:type="character" w:customStyle="1" w:styleId="100-Abb-Abbildung-RahmenZchn">
    <w:name w:val="100 - Abb - Abbildung - Rahmen Zchn"/>
    <w:basedOn w:val="Absatz-Standardschriftart"/>
    <w:link w:val="100-Abb-Abbildung-Rahmen"/>
    <w:rsid w:val="00CA3333"/>
    <w:rPr>
      <w:rFonts w:ascii="Times New Roman" w:hAnsi="Times New Roman"/>
      <w:sz w:val="24"/>
    </w:rPr>
  </w:style>
  <w:style w:type="paragraph" w:styleId="Listenabsatz">
    <w:name w:val="List Paragraph"/>
    <w:basedOn w:val="Standard"/>
    <w:link w:val="ListenabsatzZchn"/>
    <w:uiPriority w:val="34"/>
    <w:rsid w:val="00CA3333"/>
    <w:pPr>
      <w:ind w:left="720"/>
      <w:contextualSpacing/>
    </w:pPr>
  </w:style>
  <w:style w:type="character" w:customStyle="1" w:styleId="100-Abb-Abbildung-Textunterhalb-QuelleZchn">
    <w:name w:val="100 - Abb - Abbildung - Text unterhalb - Quelle Zchn"/>
    <w:basedOn w:val="Absatz-Standardschriftart"/>
    <w:link w:val="100-Abb-Abbildung-Textunterhalb-Quelle"/>
    <w:rsid w:val="00CA3333"/>
    <w:rPr>
      <w:rFonts w:ascii="Times New Roman" w:hAnsi="Times New Roman"/>
      <w:sz w:val="24"/>
    </w:rPr>
  </w:style>
  <w:style w:type="paragraph" w:customStyle="1" w:styleId="100-Aufzhlung-Punktmit-Standard">
    <w:name w:val="100 - Aufzählung - Punkt mit - Standard"/>
    <w:basedOn w:val="000-Grundlage-Standard"/>
    <w:next w:val="000-Grundlage-Standard"/>
    <w:link w:val="100-Aufzhlung-Punktmit-StandardZchn"/>
    <w:qFormat/>
    <w:rsid w:val="00CA3333"/>
    <w:pPr>
      <w:numPr>
        <w:numId w:val="3"/>
      </w:numPr>
    </w:pPr>
  </w:style>
  <w:style w:type="paragraph" w:customStyle="1" w:styleId="100-Aufzhlung-Punktohne-Eingerckteinfach">
    <w:name w:val="100 - Aufzählung - Punkt ohne - Eingerückt einfach"/>
    <w:basedOn w:val="000-Grundlage-Standard"/>
    <w:next w:val="000-Grundlage-Standard"/>
    <w:link w:val="100-Aufzhlung-Punktohne-EingerckteinfachZchn"/>
    <w:qFormat/>
    <w:rsid w:val="00CA3333"/>
    <w:pPr>
      <w:ind w:left="357"/>
    </w:pPr>
  </w:style>
  <w:style w:type="character" w:customStyle="1" w:styleId="ListenabsatzZchn">
    <w:name w:val="Listenabsatz Zchn"/>
    <w:basedOn w:val="Absatz-Standardschriftart"/>
    <w:link w:val="Listenabsatz"/>
    <w:uiPriority w:val="34"/>
    <w:rsid w:val="00CA3333"/>
    <w:rPr>
      <w:rFonts w:ascii="Times New Roman" w:hAnsi="Times New Roman"/>
      <w:sz w:val="24"/>
    </w:rPr>
  </w:style>
  <w:style w:type="character" w:customStyle="1" w:styleId="100-Aufzhlung-Punktmit-StandardZchn">
    <w:name w:val="100 - Aufzählung - Punkt mit - Standard Zchn"/>
    <w:basedOn w:val="ListenabsatzZchn"/>
    <w:link w:val="100-Aufzhlung-Punktmit-Standard"/>
    <w:rsid w:val="00CA3333"/>
    <w:rPr>
      <w:rFonts w:ascii="Times New Roman" w:hAnsi="Times New Roman"/>
      <w:sz w:val="24"/>
    </w:rPr>
  </w:style>
  <w:style w:type="paragraph" w:customStyle="1" w:styleId="100-Aufzhlung-Punktmit-Links0-63cm">
    <w:name w:val="100 - Aufzählung - Punkt mit - Links 0-63 cm"/>
    <w:basedOn w:val="000-Grundlage-Standard"/>
    <w:next w:val="000-Grundlage-Standard"/>
    <w:link w:val="100-Aufzhlung-Punktmit-Links0-63cmZchn"/>
    <w:qFormat/>
    <w:rsid w:val="00CA3333"/>
    <w:pPr>
      <w:numPr>
        <w:numId w:val="4"/>
      </w:numPr>
    </w:pPr>
  </w:style>
  <w:style w:type="character" w:customStyle="1" w:styleId="100-Aufzhlung-Punktohne-EingerckteinfachZchn">
    <w:name w:val="100 - Aufzählung - Punkt ohne - Eingerückt einfach Zchn"/>
    <w:basedOn w:val="Absatz-Standardschriftart"/>
    <w:link w:val="100-Aufzhlung-Punktohne-Eingerckteinfach"/>
    <w:rsid w:val="00CA3333"/>
    <w:rPr>
      <w:rFonts w:ascii="Times New Roman" w:hAnsi="Times New Roman"/>
      <w:sz w:val="24"/>
    </w:rPr>
  </w:style>
  <w:style w:type="paragraph" w:customStyle="1" w:styleId="100-Absatz-Standard-Nach48Pt">
    <w:name w:val="100 - Absatz - Standard - Nach 48 Pt."/>
    <w:basedOn w:val="000-Grundlage-Standard"/>
    <w:next w:val="000-Grundlage-Standard"/>
    <w:link w:val="100-Absatz-Standard-Nach48PtZchn"/>
    <w:qFormat/>
    <w:rsid w:val="00CA3333"/>
    <w:pPr>
      <w:spacing w:after="960"/>
    </w:pPr>
  </w:style>
  <w:style w:type="character" w:customStyle="1" w:styleId="100-Aufzhlung-Punktmit-Links0-63cmZchn">
    <w:name w:val="100 - Aufzählung - Punkt mit - Links 0-63 cm Zchn"/>
    <w:basedOn w:val="Absatz-Standardschriftart"/>
    <w:link w:val="100-Aufzhlung-Punktmit-Links0-63cm"/>
    <w:rsid w:val="00CA3333"/>
    <w:rPr>
      <w:rFonts w:ascii="Times New Roman" w:hAnsi="Times New Roman"/>
      <w:sz w:val="24"/>
    </w:rPr>
  </w:style>
  <w:style w:type="character" w:customStyle="1" w:styleId="100-Absatz-Standard-Nach48PtZchn">
    <w:name w:val="100 - Absatz - Standard - Nach 48 Pt. Zchn"/>
    <w:basedOn w:val="Absatz-Standardschriftart"/>
    <w:link w:val="100-Absatz-Standard-Nach48Pt"/>
    <w:rsid w:val="00CA3333"/>
    <w:rPr>
      <w:rFonts w:ascii="Times New Roman" w:hAnsi="Times New Roman"/>
      <w:sz w:val="24"/>
    </w:rPr>
  </w:style>
  <w:style w:type="paragraph" w:customStyle="1" w:styleId="100-Verzeichnis-Grundlage">
    <w:name w:val="100 - Verzeichnis - Grundlage"/>
    <w:basedOn w:val="100-berschrift-Grundlage"/>
    <w:next w:val="000-Grundlage-Standard"/>
    <w:link w:val="100-Verzeichnis-GrundlageZchn"/>
    <w:qFormat/>
    <w:rsid w:val="00CA3333"/>
    <w:pPr>
      <w:keepNext w:val="0"/>
      <w:spacing w:before="0" w:after="120"/>
    </w:pPr>
    <w:rPr>
      <w:b w:val="0"/>
      <w:sz w:val="24"/>
    </w:rPr>
  </w:style>
  <w:style w:type="character" w:customStyle="1" w:styleId="100-Verzeichnis-GrundlageZchn">
    <w:name w:val="100 - Verzeichnis - Grundlage Zchn"/>
    <w:basedOn w:val="Absatz-Standardschriftart"/>
    <w:link w:val="100-Verzeichnis-Grundlage"/>
    <w:rsid w:val="00CA3333"/>
    <w:rPr>
      <w:rFonts w:ascii="Times New Roman" w:hAnsi="Times New Roman"/>
      <w:sz w:val="24"/>
    </w:rPr>
  </w:style>
  <w:style w:type="paragraph" w:customStyle="1" w:styleId="100-Verzeichnis-berschrift-NichtimTextteil">
    <w:name w:val="100 - Verzeichnis - Überschrift - Nicht im Textteil"/>
    <w:basedOn w:val="100-Verzeichnis-Grundlage"/>
    <w:next w:val="100-Absatz-Standard"/>
    <w:link w:val="100-Verzeichnis-berschrift-NichtimTextteilZchn"/>
    <w:qFormat/>
    <w:rsid w:val="00CA3333"/>
  </w:style>
  <w:style w:type="character" w:customStyle="1" w:styleId="100-Verzeichnis-berschrift-NichtimTextteilZchn">
    <w:name w:val="100 - Verzeichnis - Überschrift - Nicht im Textteil Zchn"/>
    <w:basedOn w:val="100-Verzeichnis-GrundlageZchn"/>
    <w:link w:val="100-Verzeichnis-berschrift-NichtimTextteil"/>
    <w:rsid w:val="00CA3333"/>
    <w:rPr>
      <w:rFonts w:ascii="Times New Roman" w:hAnsi="Times New Roman"/>
      <w:sz w:val="24"/>
    </w:rPr>
  </w:style>
  <w:style w:type="paragraph" w:styleId="Verzeichnis5">
    <w:name w:val="toc 5"/>
    <w:basedOn w:val="100-Verzeichnis-Grundlage"/>
    <w:next w:val="000-Grundlage-Standard"/>
    <w:autoRedefine/>
    <w:uiPriority w:val="39"/>
    <w:unhideWhenUsed/>
    <w:rsid w:val="00CA3333"/>
    <w:pPr>
      <w:tabs>
        <w:tab w:val="left" w:pos="2228"/>
      </w:tabs>
      <w:ind w:left="2229" w:hanging="1021"/>
    </w:pPr>
  </w:style>
  <w:style w:type="paragraph" w:styleId="Beschriftung">
    <w:name w:val="caption"/>
    <w:basedOn w:val="Standard"/>
    <w:next w:val="Standard"/>
    <w:uiPriority w:val="35"/>
    <w:unhideWhenUsed/>
    <w:qFormat/>
    <w:rsid w:val="00CA3333"/>
    <w:pPr>
      <w:spacing w:after="200" w:line="240" w:lineRule="auto"/>
    </w:pPr>
    <w:rPr>
      <w:i/>
      <w:iCs/>
      <w:color w:val="1F497D" w:themeColor="text2"/>
      <w:sz w:val="18"/>
      <w:szCs w:val="18"/>
    </w:rPr>
  </w:style>
  <w:style w:type="paragraph" w:styleId="Abbildungsverzeichnis">
    <w:name w:val="table of figures"/>
    <w:basedOn w:val="100-Verzeichnis-Grundlage"/>
    <w:next w:val="000-Grundlage-Standard"/>
    <w:uiPriority w:val="99"/>
    <w:unhideWhenUsed/>
    <w:rsid w:val="00CA3333"/>
    <w:pPr>
      <w:tabs>
        <w:tab w:val="left" w:pos="1701"/>
      </w:tabs>
      <w:spacing w:after="240"/>
    </w:pPr>
  </w:style>
  <w:style w:type="paragraph" w:customStyle="1" w:styleId="100-Abb-Tabelle-Textunterhhalb-Bezeichnung">
    <w:name w:val="100 - Abb - Tabelle - Text unterhhalb - Bezeichnung"/>
    <w:basedOn w:val="100-Abb-Abbildung-Textunterhalb-Bezeichnung"/>
    <w:link w:val="100-Abb-Tabelle-Textunterhhalb-BezeichnungZchn"/>
    <w:qFormat/>
    <w:rsid w:val="00CA3333"/>
  </w:style>
  <w:style w:type="character" w:customStyle="1" w:styleId="100-Abb-Tabelle-Textunterhhalb-BezeichnungZchn">
    <w:name w:val="100 - Abb - Tabelle - Text unterhhalb - Bezeichnung Zchn"/>
    <w:basedOn w:val="100-Abb-Abbildung-Textunterhalb-BezeichnungZchn"/>
    <w:link w:val="100-Abb-Tabelle-Textunterhhalb-Bezeichnung"/>
    <w:rsid w:val="00CA3333"/>
    <w:rPr>
      <w:rFonts w:ascii="Times New Roman" w:hAnsi="Times New Roman"/>
      <w:sz w:val="24"/>
    </w:rPr>
  </w:style>
  <w:style w:type="paragraph" w:customStyle="1" w:styleId="100-Verzeichnung-Abkrzung">
    <w:name w:val="100 - Verzeichnung - Abkürzung"/>
    <w:basedOn w:val="000-Grundlage-Standard"/>
    <w:next w:val="000-Grundlage-Standard"/>
    <w:link w:val="100-Verzeichnung-AbkrzungZchn"/>
    <w:qFormat/>
    <w:rsid w:val="00CA3333"/>
    <w:pPr>
      <w:tabs>
        <w:tab w:val="left" w:pos="3402"/>
      </w:tabs>
    </w:pPr>
  </w:style>
  <w:style w:type="paragraph" w:customStyle="1" w:styleId="000-Grundlage-Standard">
    <w:name w:val="000 - Grundlage - Standard"/>
    <w:basedOn w:val="Standard"/>
    <w:link w:val="000-Grundlage-StandardZchn"/>
    <w:qFormat/>
    <w:rsid w:val="00CA3333"/>
    <w:pPr>
      <w:spacing w:after="240"/>
    </w:pPr>
  </w:style>
  <w:style w:type="character" w:customStyle="1" w:styleId="100-Verzeichnung-AbkrzungZchn">
    <w:name w:val="100 - Verzeichnung - Abkürzung Zchn"/>
    <w:basedOn w:val="100-Verzeichnis-GrundlageZchn"/>
    <w:link w:val="100-Verzeichnung-Abkrzung"/>
    <w:rsid w:val="00CA3333"/>
    <w:rPr>
      <w:rFonts w:ascii="Times New Roman" w:hAnsi="Times New Roman"/>
      <w:sz w:val="24"/>
    </w:rPr>
  </w:style>
  <w:style w:type="character" w:customStyle="1" w:styleId="000-Grundlage-StandardZchn">
    <w:name w:val="000 - Grundlage - Standard Zchn"/>
    <w:basedOn w:val="100-Verzeichnung-AbkrzungZchn"/>
    <w:link w:val="000-Grundlage-Standard"/>
    <w:rsid w:val="00CA3333"/>
    <w:rPr>
      <w:rFonts w:ascii="Times New Roman" w:hAnsi="Times New Roman"/>
      <w:sz w:val="24"/>
    </w:rPr>
  </w:style>
  <w:style w:type="paragraph" w:customStyle="1" w:styleId="100-berschrift-Ebene1-ImVerzeichnis">
    <w:name w:val="100 - Überschrift - Ebene 1 - Im Verzeichnis"/>
    <w:basedOn w:val="100-berschrift-Grundlage"/>
    <w:next w:val="000-Grundlage-Standard"/>
    <w:link w:val="100-berschrift-Ebene1-ImVerzeichnisZchn"/>
    <w:qFormat/>
    <w:rsid w:val="00CA3333"/>
    <w:pPr>
      <w:spacing w:after="480"/>
    </w:pPr>
  </w:style>
  <w:style w:type="character" w:customStyle="1" w:styleId="100-berschrift-Ebene1-ImVerzeichnisZchn">
    <w:name w:val="100 - Überschrift - Ebene 1 - Im Verzeichnis Zchn"/>
    <w:basedOn w:val="100-berschrift-Ebene1-NichtinVerzeichnisZchn"/>
    <w:link w:val="100-berschrift-Ebene1-ImVerzeichnis"/>
    <w:rsid w:val="00CA3333"/>
    <w:rPr>
      <w:rFonts w:ascii="Times New Roman" w:hAnsi="Times New Roman"/>
      <w:b/>
      <w:sz w:val="32"/>
    </w:rPr>
  </w:style>
  <w:style w:type="paragraph" w:customStyle="1" w:styleId="100-Anhang-Deckblatt">
    <w:name w:val="100 - Anhang - Deckblatt"/>
    <w:basedOn w:val="100-Deckblatt-Grundlage"/>
    <w:next w:val="000-Grundlage-Standard"/>
    <w:link w:val="100-Anhang-DeckblattZchn"/>
    <w:qFormat/>
    <w:rsid w:val="00CA3333"/>
    <w:pPr>
      <w:spacing w:before="5640"/>
    </w:pPr>
    <w:rPr>
      <w:b/>
      <w:sz w:val="32"/>
    </w:rPr>
  </w:style>
  <w:style w:type="character" w:customStyle="1" w:styleId="100-Anhang-DeckblattZchn">
    <w:name w:val="100 - Anhang - Deckblatt Zchn"/>
    <w:basedOn w:val="100-berschrift-Ebene1-NichtinVerzeichnisZchn"/>
    <w:link w:val="100-Anhang-Deckblatt"/>
    <w:rsid w:val="00CA3333"/>
    <w:rPr>
      <w:rFonts w:ascii="Times New Roman" w:hAnsi="Times New Roman"/>
      <w:b/>
      <w:sz w:val="32"/>
    </w:rPr>
  </w:style>
  <w:style w:type="paragraph" w:customStyle="1" w:styleId="100-Aufzhlung-Punktmit-Nach6Pt">
    <w:name w:val="100 - Aufzählung - Punkt mit - Nach 6 Pt."/>
    <w:basedOn w:val="100-Aufzhlung-Punktmit-Standard"/>
    <w:next w:val="000-Grundlage-Standard"/>
    <w:link w:val="100-Aufzhlung-Punktmit-Nach6PtZchn"/>
    <w:qFormat/>
    <w:rsid w:val="00CA3333"/>
    <w:pPr>
      <w:spacing w:after="120"/>
      <w:ind w:left="357" w:hanging="357"/>
    </w:pPr>
  </w:style>
  <w:style w:type="paragraph" w:customStyle="1" w:styleId="100-Aufzhlung-Punktohne-Eingerckt-Nach6Pt">
    <w:name w:val="100 - Aufzählung - Punkt ohne - Eingerückt - Nach 6 Pt."/>
    <w:basedOn w:val="100-Aufzhlung-Punktohne-Eingerckteinfach"/>
    <w:next w:val="000-Grundlage-Standard"/>
    <w:link w:val="100-Aufzhlung-Punktohne-Eingerckt-Nach6PtZchn"/>
    <w:qFormat/>
    <w:rsid w:val="00CA3333"/>
    <w:pPr>
      <w:spacing w:after="120"/>
    </w:pPr>
  </w:style>
  <w:style w:type="character" w:customStyle="1" w:styleId="100-Aufzhlung-Punktmit-Nach6PtZchn">
    <w:name w:val="100 - Aufzählung - Punkt mit - Nach 6 Pt. Zchn"/>
    <w:basedOn w:val="100-Aufzhlung-Punktmit-StandardZchn"/>
    <w:link w:val="100-Aufzhlung-Punktmit-Nach6Pt"/>
    <w:rsid w:val="00CA3333"/>
    <w:rPr>
      <w:rFonts w:ascii="Times New Roman" w:hAnsi="Times New Roman"/>
      <w:sz w:val="24"/>
    </w:rPr>
  </w:style>
  <w:style w:type="paragraph" w:customStyle="1" w:styleId="100-Aufzhlung-Punktmit-Links1">
    <w:name w:val="100 - Aufzählung - Punkt mit - Links 1"/>
    <w:aliases w:val="26 cm - Nach 6 Pt."/>
    <w:basedOn w:val="100-Aufzhlung-Punktmit-Links0-63cm"/>
    <w:next w:val="000-Grundlage-Standard"/>
    <w:link w:val="100-Aufzhlung-Punktmit-Links1Zchn"/>
    <w:qFormat/>
    <w:rsid w:val="00CA3333"/>
    <w:pPr>
      <w:spacing w:after="120"/>
      <w:ind w:left="714" w:hanging="357"/>
    </w:pPr>
  </w:style>
  <w:style w:type="character" w:customStyle="1" w:styleId="100-Aufzhlung-Punktohne-Eingerckt-Nach6PtZchn">
    <w:name w:val="100 - Aufzählung - Punkt ohne - Eingerückt - Nach 6 Pt. Zchn"/>
    <w:basedOn w:val="100-Aufzhlung-Punktohne-EingerckteinfachZchn"/>
    <w:link w:val="100-Aufzhlung-Punktohne-Eingerckt-Nach6Pt"/>
    <w:rsid w:val="00CA3333"/>
    <w:rPr>
      <w:rFonts w:ascii="Times New Roman" w:hAnsi="Times New Roman"/>
      <w:sz w:val="24"/>
    </w:rPr>
  </w:style>
  <w:style w:type="paragraph" w:customStyle="1" w:styleId="100-Aufzhlung-Punktohne-Eingerckt-nach6Pt0">
    <w:name w:val="100 - Aufzählung - Punkt ohne - Eingerückt - nach 6 Pt."/>
    <w:basedOn w:val="100-Aufzhlung-Punktohne-Eingerckteinfach"/>
    <w:next w:val="000-Grundlage-Standard"/>
    <w:link w:val="100-Aufzhlung-Punktohne-Eingerckt-nach6PtZchn0"/>
    <w:qFormat/>
    <w:rsid w:val="00CA3333"/>
    <w:pPr>
      <w:spacing w:after="120"/>
    </w:pPr>
  </w:style>
  <w:style w:type="character" w:customStyle="1" w:styleId="100-Aufzhlung-Punktmit-Links1Zchn">
    <w:name w:val="100 - Aufzählung - Punkt mit - Links 1 Zchn"/>
    <w:aliases w:val="26 cm - Nach 6 Pt. Zchn"/>
    <w:basedOn w:val="100-Aufzhlung-Punktmit-Links0-63cmZchn"/>
    <w:link w:val="100-Aufzhlung-Punktmit-Links1"/>
    <w:rsid w:val="00CA3333"/>
    <w:rPr>
      <w:rFonts w:ascii="Times New Roman" w:hAnsi="Times New Roman"/>
      <w:sz w:val="24"/>
    </w:rPr>
  </w:style>
  <w:style w:type="character" w:customStyle="1" w:styleId="100-Aufzhlung-Punktohne-Eingerckt-nach6PtZchn0">
    <w:name w:val="100 - Aufzählung - Punkt ohne - Eingerückt - nach 6 Pt. Zchn"/>
    <w:basedOn w:val="100-Aufzhlung-Punktohne-EingerckteinfachZchn"/>
    <w:link w:val="100-Aufzhlung-Punktohne-Eingerckt-nach6Pt0"/>
    <w:rsid w:val="00CA3333"/>
    <w:rPr>
      <w:rFonts w:ascii="Times New Roman" w:hAnsi="Times New Roman"/>
      <w:sz w:val="24"/>
    </w:rPr>
  </w:style>
  <w:style w:type="paragraph" w:customStyle="1" w:styleId="100-Quellenverzeichnis-Referenz-Kurz">
    <w:name w:val="100 - Quellenverzeichnis - Referenz - Kurz"/>
    <w:basedOn w:val="000-Grundlage-Standard"/>
    <w:next w:val="100-Quellenverzeichnis-Referenz-Lang"/>
    <w:link w:val="100-Quellenverzeichnis-Referenz-KurzZchn"/>
    <w:qFormat/>
    <w:rsid w:val="00CA3333"/>
    <w:pPr>
      <w:keepNext/>
      <w:keepLines/>
      <w:spacing w:after="60"/>
    </w:pPr>
  </w:style>
  <w:style w:type="paragraph" w:customStyle="1" w:styleId="100-Quellenverzeichnis-Referenz-Lang">
    <w:name w:val="100 - Quellenverzeichnis - Referenz - Lang"/>
    <w:basedOn w:val="000-Grundlage-Standard"/>
    <w:next w:val="000-Grundlage-Standard"/>
    <w:link w:val="100-Quellenverzeichnis-Referenz-LangZchn"/>
    <w:qFormat/>
    <w:rsid w:val="00CA3333"/>
    <w:pPr>
      <w:ind w:left="567"/>
    </w:pPr>
  </w:style>
  <w:style w:type="character" w:customStyle="1" w:styleId="100-Quellenverzeichnis-Referenz-KurzZchn">
    <w:name w:val="100 - Quellenverzeichnis - Referenz - Kurz Zchn"/>
    <w:basedOn w:val="000-Grundlage-StandardZchn"/>
    <w:link w:val="100-Quellenverzeichnis-Referenz-Kurz"/>
    <w:rsid w:val="00CA3333"/>
    <w:rPr>
      <w:rFonts w:ascii="Times New Roman" w:hAnsi="Times New Roman"/>
      <w:sz w:val="24"/>
    </w:rPr>
  </w:style>
  <w:style w:type="character" w:customStyle="1" w:styleId="100-Quellenverzeichnis-Referenz-LangZchn">
    <w:name w:val="100 - Quellenverzeichnis - Referenz - Lang Zchn"/>
    <w:basedOn w:val="000-Grundlage-StandardZchn"/>
    <w:link w:val="100-Quellenverzeichnis-Referenz-Lang"/>
    <w:rsid w:val="00CA3333"/>
    <w:rPr>
      <w:rFonts w:ascii="Times New Roman" w:hAnsi="Times New Roman"/>
      <w:sz w:val="24"/>
    </w:rPr>
  </w:style>
  <w:style w:type="paragraph" w:customStyle="1" w:styleId="100-Absatz-Standard-Nach24Pt">
    <w:name w:val="100 - Absatz - Standard - Nach 24 Pt."/>
    <w:basedOn w:val="000-Grundlage-Standard"/>
    <w:next w:val="000-Grundlage-Standard"/>
    <w:link w:val="100-Absatz-Standard-Nach24PtZchn"/>
    <w:qFormat/>
    <w:rsid w:val="00CA3333"/>
    <w:pPr>
      <w:spacing w:after="480"/>
    </w:pPr>
    <w:rPr>
      <w:lang w:val="en-US"/>
    </w:rPr>
  </w:style>
  <w:style w:type="character" w:customStyle="1" w:styleId="100-Absatz-Standard-Nach24PtZchn">
    <w:name w:val="100 - Absatz - Standard - Nach 24 Pt. Zchn"/>
    <w:basedOn w:val="000-Grundlage-StandardZchn"/>
    <w:link w:val="100-Absatz-Standard-Nach24Pt"/>
    <w:rsid w:val="00CA3333"/>
    <w:rPr>
      <w:rFonts w:ascii="Times New Roman" w:hAnsi="Times New Roman"/>
      <w:sz w:val="24"/>
      <w:lang w:val="en-US"/>
    </w:rPr>
  </w:style>
  <w:style w:type="table" w:styleId="Tabellenraster">
    <w:name w:val="Table Grid"/>
    <w:basedOn w:val="NormaleTabelle"/>
    <w:uiPriority w:val="59"/>
    <w:rsid w:val="00CA3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Abb-Tabelle-Grundlage">
    <w:name w:val="100 - Abb - Tabelle - Grundlage"/>
    <w:basedOn w:val="000-Grundlage-Standard"/>
    <w:link w:val="100-Abb-Tabelle-GrundlageZchn"/>
    <w:qFormat/>
    <w:rsid w:val="00CA3333"/>
    <w:pPr>
      <w:keepNext/>
      <w:keepLines/>
      <w:spacing w:before="120" w:after="120" w:line="240" w:lineRule="auto"/>
    </w:pPr>
  </w:style>
  <w:style w:type="paragraph" w:customStyle="1" w:styleId="100-Abb-Tabelle-Kopfzeile">
    <w:name w:val="100 - Abb - Tabelle - Kopfzeile"/>
    <w:basedOn w:val="000-Grundlage-Standard"/>
    <w:link w:val="100-Abb-Tabelle-KopfzeileZchn"/>
    <w:qFormat/>
    <w:rsid w:val="00CA3333"/>
    <w:pPr>
      <w:keepNext/>
      <w:keepLines/>
      <w:spacing w:before="120" w:after="120" w:line="240" w:lineRule="auto"/>
      <w:jc w:val="center"/>
    </w:pPr>
    <w:rPr>
      <w:b/>
    </w:rPr>
  </w:style>
  <w:style w:type="character" w:customStyle="1" w:styleId="100-Abb-Tabelle-GrundlageZchn">
    <w:name w:val="100 - Abb - Tabelle - Grundlage Zchn"/>
    <w:basedOn w:val="000-Grundlage-StandardZchn"/>
    <w:link w:val="100-Abb-Tabelle-Grundlage"/>
    <w:rsid w:val="00CA3333"/>
    <w:rPr>
      <w:rFonts w:ascii="Times New Roman" w:hAnsi="Times New Roman"/>
      <w:sz w:val="24"/>
    </w:rPr>
  </w:style>
  <w:style w:type="paragraph" w:customStyle="1" w:styleId="100-Abb-Tabelle-Krper">
    <w:name w:val="100 - Abb - Tabelle - Körper"/>
    <w:basedOn w:val="100-Abb-Tabelle-Grundlage"/>
    <w:next w:val="000-Grundlage-Standard"/>
    <w:link w:val="100-Abb-Tabelle-KrperZchn"/>
    <w:qFormat/>
    <w:rsid w:val="00CA3333"/>
    <w:pPr>
      <w:jc w:val="center"/>
    </w:pPr>
  </w:style>
  <w:style w:type="character" w:customStyle="1" w:styleId="100-Abb-Tabelle-KopfzeileZchn">
    <w:name w:val="100 - Abb - Tabelle - Kopfzeile Zchn"/>
    <w:basedOn w:val="100-Abb-Tabelle-GrundlageZchn"/>
    <w:link w:val="100-Abb-Tabelle-Kopfzeile"/>
    <w:rsid w:val="00CA3333"/>
    <w:rPr>
      <w:rFonts w:ascii="Times New Roman" w:hAnsi="Times New Roman"/>
      <w:b/>
      <w:sz w:val="24"/>
    </w:rPr>
  </w:style>
  <w:style w:type="paragraph" w:customStyle="1" w:styleId="100-Absatz-Standard-Vor12Pt">
    <w:name w:val="100 - Absatz - Standard - Vor 12 Pt."/>
    <w:basedOn w:val="000-Grundlage-Standard"/>
    <w:next w:val="000-Grundlage-Standard"/>
    <w:qFormat/>
    <w:rsid w:val="00CA3333"/>
    <w:pPr>
      <w:spacing w:before="240"/>
    </w:pPr>
  </w:style>
  <w:style w:type="character" w:customStyle="1" w:styleId="100-Abb-Tabelle-KrperZchn">
    <w:name w:val="100 - Abb - Tabelle - Körper Zchn"/>
    <w:basedOn w:val="100-Abb-Tabelle-GrundlageZchn"/>
    <w:link w:val="100-Abb-Tabelle-Krper"/>
    <w:rsid w:val="00CA3333"/>
    <w:rPr>
      <w:rFonts w:ascii="Times New Roman" w:hAnsi="Times New Roman"/>
      <w:sz w:val="24"/>
    </w:rPr>
  </w:style>
  <w:style w:type="paragraph" w:customStyle="1" w:styleId="100-Absatz-Standard-Nach6Pt">
    <w:name w:val="100 - Absatz - Standard - Nach 6 Pt."/>
    <w:basedOn w:val="000-Grundlage-Standard"/>
    <w:next w:val="000-Grundlage-Standard"/>
    <w:link w:val="100-Absatz-Standard-Nach6PtZchn"/>
    <w:qFormat/>
    <w:rsid w:val="00CA3333"/>
    <w:pPr>
      <w:spacing w:after="120"/>
    </w:pPr>
  </w:style>
  <w:style w:type="paragraph" w:customStyle="1" w:styleId="100-Absatz-Standard-Nach3Pt">
    <w:name w:val="100 - Absatz - Standard - Nach 3 Pt."/>
    <w:basedOn w:val="000-Grundlage-Standard"/>
    <w:next w:val="000-Grundlage-Standard"/>
    <w:link w:val="100-Absatz-Standard-Nach3PtZchn"/>
    <w:qFormat/>
    <w:rsid w:val="00CA3333"/>
    <w:pPr>
      <w:spacing w:after="60"/>
    </w:pPr>
  </w:style>
  <w:style w:type="character" w:customStyle="1" w:styleId="100-Absatz-Standard-Nach6PtZchn">
    <w:name w:val="100 - Absatz - Standard - Nach 6 Pt. Zchn"/>
    <w:basedOn w:val="000-Grundlage-StandardZchn"/>
    <w:link w:val="100-Absatz-Standard-Nach6Pt"/>
    <w:rsid w:val="00CA3333"/>
    <w:rPr>
      <w:rFonts w:ascii="Times New Roman" w:hAnsi="Times New Roman"/>
      <w:sz w:val="24"/>
    </w:rPr>
  </w:style>
  <w:style w:type="paragraph" w:customStyle="1" w:styleId="100-Absatz-Standard-Nach0Pt">
    <w:name w:val="100 - Absatz - Standard - Nach 0 Pt."/>
    <w:basedOn w:val="000-Grundlage-Standard"/>
    <w:next w:val="000-Grundlage-Standard"/>
    <w:link w:val="100-Absatz-Standard-Nach0PtZchn"/>
    <w:qFormat/>
    <w:rsid w:val="00CA3333"/>
    <w:pPr>
      <w:spacing w:after="0"/>
    </w:pPr>
  </w:style>
  <w:style w:type="character" w:customStyle="1" w:styleId="100-Absatz-Standard-Nach3PtZchn">
    <w:name w:val="100 - Absatz - Standard - Nach 3 Pt. Zchn"/>
    <w:basedOn w:val="000-Grundlage-StandardZchn"/>
    <w:link w:val="100-Absatz-Standard-Nach3Pt"/>
    <w:rsid w:val="00CA3333"/>
    <w:rPr>
      <w:rFonts w:ascii="Times New Roman" w:hAnsi="Times New Roman"/>
      <w:sz w:val="24"/>
    </w:rPr>
  </w:style>
  <w:style w:type="character" w:styleId="Kommentarzeichen">
    <w:name w:val="annotation reference"/>
    <w:basedOn w:val="Absatz-Standardschriftart"/>
    <w:uiPriority w:val="99"/>
    <w:semiHidden/>
    <w:unhideWhenUsed/>
    <w:rsid w:val="00CA3333"/>
    <w:rPr>
      <w:sz w:val="16"/>
      <w:szCs w:val="16"/>
    </w:rPr>
  </w:style>
  <w:style w:type="character" w:customStyle="1" w:styleId="100-Absatz-Standard-Nach0PtZchn">
    <w:name w:val="100 - Absatz - Standard - Nach 0 Pt. Zchn"/>
    <w:basedOn w:val="000-Grundlage-StandardZchn"/>
    <w:link w:val="100-Absatz-Standard-Nach0Pt"/>
    <w:rsid w:val="00CA3333"/>
    <w:rPr>
      <w:rFonts w:ascii="Times New Roman" w:hAnsi="Times New Roman"/>
      <w:sz w:val="24"/>
    </w:rPr>
  </w:style>
  <w:style w:type="paragraph" w:styleId="Kommentartext">
    <w:name w:val="annotation text"/>
    <w:basedOn w:val="Standard"/>
    <w:link w:val="KommentartextZchn"/>
    <w:uiPriority w:val="99"/>
    <w:semiHidden/>
    <w:unhideWhenUsed/>
    <w:rsid w:val="00CA33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A3333"/>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CA3333"/>
    <w:rPr>
      <w:b/>
      <w:bCs/>
    </w:rPr>
  </w:style>
  <w:style w:type="character" w:customStyle="1" w:styleId="KommentarthemaZchn">
    <w:name w:val="Kommentarthema Zchn"/>
    <w:basedOn w:val="KommentartextZchn"/>
    <w:link w:val="Kommentarthema"/>
    <w:uiPriority w:val="99"/>
    <w:semiHidden/>
    <w:rsid w:val="00CA3333"/>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CA3333"/>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333"/>
    <w:rPr>
      <w:rFonts w:ascii="Segoe UI" w:hAnsi="Segoe UI" w:cs="Segoe UI"/>
      <w:sz w:val="18"/>
      <w:szCs w:val="18"/>
    </w:rPr>
  </w:style>
  <w:style w:type="paragraph" w:customStyle="1" w:styleId="100-Absatz-Kommentar-Grundlage">
    <w:name w:val="100 - Absatz - Kommentar - Grundlage"/>
    <w:basedOn w:val="000-Grundlage-Standard"/>
    <w:next w:val="000-Grundlage-Standard"/>
    <w:link w:val="100-Absatz-Kommentar-GrundlageZchn"/>
    <w:qFormat/>
    <w:rsid w:val="00CA3333"/>
    <w:pPr>
      <w:shd w:val="clear" w:color="auto" w:fill="FFFF00"/>
    </w:pPr>
    <w:rPr>
      <w:sz w:val="20"/>
    </w:rPr>
  </w:style>
  <w:style w:type="paragraph" w:customStyle="1" w:styleId="100-Absatz-Kommentar-Ebene2">
    <w:name w:val="100 - Absatz - Kommentar - Ebene 2"/>
    <w:basedOn w:val="100-Absatz-Kommentar-Grundlage"/>
    <w:next w:val="000-Grundlage-Standard"/>
    <w:link w:val="100-Absatz-Kommentar-Ebene2Zchn"/>
    <w:qFormat/>
    <w:rsid w:val="00CA3333"/>
    <w:pPr>
      <w:numPr>
        <w:numId w:val="5"/>
      </w:numPr>
      <w:spacing w:after="60" w:line="240" w:lineRule="auto"/>
      <w:ind w:left="714" w:hanging="357"/>
    </w:pPr>
  </w:style>
  <w:style w:type="character" w:customStyle="1" w:styleId="100-Absatz-Kommentar-GrundlageZchn">
    <w:name w:val="100 - Absatz - Kommentar - Grundlage Zchn"/>
    <w:basedOn w:val="100-Absatz-Standard-Nach0PtZchn"/>
    <w:link w:val="100-Absatz-Kommentar-Grundlage"/>
    <w:rsid w:val="00CA3333"/>
    <w:rPr>
      <w:rFonts w:ascii="Times New Roman" w:hAnsi="Times New Roman"/>
      <w:sz w:val="20"/>
      <w:shd w:val="clear" w:color="auto" w:fill="FFFF00"/>
    </w:rPr>
  </w:style>
  <w:style w:type="character" w:customStyle="1" w:styleId="100-Absatz-Kommentar-Ebene2Zchn">
    <w:name w:val="100 - Absatz - Kommentar - Ebene 2 Zchn"/>
    <w:basedOn w:val="100-Absatz-Kommentar-GrundlageZchn"/>
    <w:link w:val="100-Absatz-Kommentar-Ebene2"/>
    <w:rsid w:val="00CA3333"/>
    <w:rPr>
      <w:rFonts w:ascii="Times New Roman" w:hAnsi="Times New Roman"/>
      <w:sz w:val="20"/>
      <w:shd w:val="clear" w:color="auto" w:fill="FFFF00"/>
    </w:rPr>
  </w:style>
  <w:style w:type="paragraph" w:customStyle="1" w:styleId="100-Aufzhlung-ZahlinKlammer-Nach6Pt">
    <w:name w:val="100 - Aufzählung - Zahl in Klammer - Nach 6 Pt."/>
    <w:basedOn w:val="100-Aufzhlung-Punktmit-Nach6Pt"/>
    <w:link w:val="100-Aufzhlung-ZahlinKlammer-Nach6PtZchn"/>
    <w:qFormat/>
    <w:rsid w:val="00CA3333"/>
    <w:pPr>
      <w:numPr>
        <w:numId w:val="6"/>
      </w:numPr>
    </w:pPr>
  </w:style>
  <w:style w:type="paragraph" w:customStyle="1" w:styleId="100-Aufzhlung-ZahlinKlammer-Grundlage">
    <w:name w:val="100 - Aufzählung - Zahl in Klammer - Grundlage"/>
    <w:basedOn w:val="000-Grundlage-Standard"/>
    <w:next w:val="000-Grundlage-Standard"/>
    <w:link w:val="100-Aufzhlung-ZahlinKlammer-GrundlageZchn"/>
    <w:qFormat/>
    <w:rsid w:val="00CA3333"/>
    <w:pPr>
      <w:ind w:left="357" w:hanging="357"/>
    </w:pPr>
  </w:style>
  <w:style w:type="character" w:customStyle="1" w:styleId="100-Aufzhlung-ZahlinKlammer-Nach6PtZchn">
    <w:name w:val="100 - Aufzählung - Zahl in Klammer - Nach 6 Pt. Zchn"/>
    <w:basedOn w:val="100-Aufzhlung-Punktmit-Nach6PtZchn"/>
    <w:link w:val="100-Aufzhlung-ZahlinKlammer-Nach6Pt"/>
    <w:rsid w:val="00CA3333"/>
    <w:rPr>
      <w:rFonts w:ascii="Times New Roman" w:hAnsi="Times New Roman"/>
      <w:sz w:val="24"/>
    </w:rPr>
  </w:style>
  <w:style w:type="paragraph" w:customStyle="1" w:styleId="100-Absatz-Links0-63cm-Sondereinzugohne">
    <w:name w:val="100 - Absatz - Links 0-63 cm - Sondereinzug ohne"/>
    <w:basedOn w:val="000-Grundlage-Standard"/>
    <w:next w:val="000-Grundlage-Standard"/>
    <w:link w:val="100-Absatz-Links0-63cm-SondereinzugohneZchn"/>
    <w:qFormat/>
    <w:rsid w:val="00CA3333"/>
    <w:pPr>
      <w:ind w:left="357"/>
    </w:pPr>
  </w:style>
  <w:style w:type="character" w:customStyle="1" w:styleId="100-Aufzhlung-ZahlinKlammer-GrundlageZchn">
    <w:name w:val="100 - Aufzählung - Zahl in Klammer - Grundlage Zchn"/>
    <w:basedOn w:val="100-Aufzhlung-ZahlinKlammer-Nach6PtZchn"/>
    <w:link w:val="100-Aufzhlung-ZahlinKlammer-Grundlage"/>
    <w:rsid w:val="00CA3333"/>
    <w:rPr>
      <w:rFonts w:ascii="Times New Roman" w:hAnsi="Times New Roman"/>
      <w:sz w:val="24"/>
    </w:rPr>
  </w:style>
  <w:style w:type="character" w:customStyle="1" w:styleId="100-Absatz-Links0-63cm-SondereinzugohneZchn">
    <w:name w:val="100 - Absatz - Links 0-63 cm - Sondereinzug ohne Zchn"/>
    <w:basedOn w:val="Absatz-Standardschriftart"/>
    <w:link w:val="100-Absatz-Links0-63cm-Sondereinzugohne"/>
    <w:rsid w:val="00CA3333"/>
    <w:rPr>
      <w:rFonts w:ascii="Times New Roman" w:hAnsi="Times New Roman"/>
      <w:sz w:val="24"/>
    </w:rPr>
  </w:style>
  <w:style w:type="paragraph" w:customStyle="1" w:styleId="100-Absatz-Standard">
    <w:name w:val="100 - Absatz - Standard"/>
    <w:basedOn w:val="000-Grundlage-Standard"/>
    <w:link w:val="100-Absatz-StandardZchn"/>
    <w:rsid w:val="00CA3333"/>
  </w:style>
  <w:style w:type="character" w:customStyle="1" w:styleId="100-Absatz-StandardZchn">
    <w:name w:val="100 - Absatz - Standard Zchn"/>
    <w:basedOn w:val="000-Grundlage-StandardZchn"/>
    <w:link w:val="100-Absatz-Standard"/>
    <w:rsid w:val="00CA3333"/>
    <w:rPr>
      <w:rFonts w:ascii="Times New Roman" w:hAnsi="Times New Roman"/>
      <w:sz w:val="24"/>
    </w:rPr>
  </w:style>
  <w:style w:type="paragraph" w:customStyle="1" w:styleId="100-Absatz-Standard-Fett">
    <w:name w:val="100 - Absatz - Standard - Fett"/>
    <w:basedOn w:val="100-Absatz-Standard"/>
    <w:rsid w:val="00CA3333"/>
    <w:rPr>
      <w:b/>
    </w:rPr>
  </w:style>
  <w:style w:type="table" w:styleId="Gitternetztabelle4Akzent5">
    <w:name w:val="Grid Table 4 Accent 5"/>
    <w:basedOn w:val="NormaleTabelle"/>
    <w:uiPriority w:val="49"/>
    <w:rsid w:val="00B00FC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tzhaltertext">
    <w:name w:val="Placeholder Text"/>
    <w:basedOn w:val="Absatz-Standardschriftart"/>
    <w:uiPriority w:val="99"/>
    <w:semiHidden/>
    <w:rsid w:val="005E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11356">
      <w:bodyDiv w:val="1"/>
      <w:marLeft w:val="0"/>
      <w:marRight w:val="0"/>
      <w:marTop w:val="0"/>
      <w:marBottom w:val="0"/>
      <w:divBdr>
        <w:top w:val="none" w:sz="0" w:space="0" w:color="auto"/>
        <w:left w:val="none" w:sz="0" w:space="0" w:color="auto"/>
        <w:bottom w:val="none" w:sz="0" w:space="0" w:color="auto"/>
        <w:right w:val="none" w:sz="0" w:space="0" w:color="auto"/>
      </w:divBdr>
      <w:divsChild>
        <w:div w:id="1495687182">
          <w:marLeft w:val="274"/>
          <w:marRight w:val="0"/>
          <w:marTop w:val="0"/>
          <w:marBottom w:val="0"/>
          <w:divBdr>
            <w:top w:val="none" w:sz="0" w:space="0" w:color="auto"/>
            <w:left w:val="none" w:sz="0" w:space="0" w:color="auto"/>
            <w:bottom w:val="none" w:sz="0" w:space="0" w:color="auto"/>
            <w:right w:val="none" w:sz="0" w:space="0" w:color="auto"/>
          </w:divBdr>
        </w:div>
      </w:divsChild>
    </w:div>
    <w:div w:id="866717968">
      <w:bodyDiv w:val="1"/>
      <w:marLeft w:val="0"/>
      <w:marRight w:val="0"/>
      <w:marTop w:val="0"/>
      <w:marBottom w:val="0"/>
      <w:divBdr>
        <w:top w:val="none" w:sz="0" w:space="0" w:color="auto"/>
        <w:left w:val="none" w:sz="0" w:space="0" w:color="auto"/>
        <w:bottom w:val="none" w:sz="0" w:space="0" w:color="auto"/>
        <w:right w:val="none" w:sz="0" w:space="0" w:color="auto"/>
      </w:divBdr>
      <w:divsChild>
        <w:div w:id="1199396044">
          <w:marLeft w:val="274"/>
          <w:marRight w:val="0"/>
          <w:marTop w:val="0"/>
          <w:marBottom w:val="0"/>
          <w:divBdr>
            <w:top w:val="none" w:sz="0" w:space="0" w:color="auto"/>
            <w:left w:val="none" w:sz="0" w:space="0" w:color="auto"/>
            <w:bottom w:val="none" w:sz="0" w:space="0" w:color="auto"/>
            <w:right w:val="none" w:sz="0" w:space="0" w:color="auto"/>
          </w:divBdr>
        </w:div>
      </w:divsChild>
    </w:div>
    <w:div w:id="866798603">
      <w:bodyDiv w:val="1"/>
      <w:marLeft w:val="0"/>
      <w:marRight w:val="0"/>
      <w:marTop w:val="0"/>
      <w:marBottom w:val="0"/>
      <w:divBdr>
        <w:top w:val="none" w:sz="0" w:space="0" w:color="auto"/>
        <w:left w:val="none" w:sz="0" w:space="0" w:color="auto"/>
        <w:bottom w:val="none" w:sz="0" w:space="0" w:color="auto"/>
        <w:right w:val="none" w:sz="0" w:space="0" w:color="auto"/>
      </w:divBdr>
      <w:divsChild>
        <w:div w:id="433549825">
          <w:marLeft w:val="274"/>
          <w:marRight w:val="0"/>
          <w:marTop w:val="0"/>
          <w:marBottom w:val="0"/>
          <w:divBdr>
            <w:top w:val="none" w:sz="0" w:space="0" w:color="auto"/>
            <w:left w:val="none" w:sz="0" w:space="0" w:color="auto"/>
            <w:bottom w:val="none" w:sz="0" w:space="0" w:color="auto"/>
            <w:right w:val="none" w:sz="0" w:space="0" w:color="auto"/>
          </w:divBdr>
        </w:div>
      </w:divsChild>
    </w:div>
    <w:div w:id="1177042823">
      <w:bodyDiv w:val="1"/>
      <w:marLeft w:val="0"/>
      <w:marRight w:val="0"/>
      <w:marTop w:val="0"/>
      <w:marBottom w:val="0"/>
      <w:divBdr>
        <w:top w:val="none" w:sz="0" w:space="0" w:color="auto"/>
        <w:left w:val="none" w:sz="0" w:space="0" w:color="auto"/>
        <w:bottom w:val="none" w:sz="0" w:space="0" w:color="auto"/>
        <w:right w:val="none" w:sz="0" w:space="0" w:color="auto"/>
      </w:divBdr>
      <w:divsChild>
        <w:div w:id="8168186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bu\Desktop\Studium\Projektarbeit%20I\DHBW%20MOS%20-%20SG%20W-WI%20-%20Arbeiten%20-%20Formatvorlage%20-%20MS%20Wor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4182F-236A-4CD1-BFA9-5DFDAE23C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 MOS - SG W-WI - Arbeiten - Formatvorlage - MS Word</Template>
  <TotalTime>0</TotalTime>
  <Pages>24</Pages>
  <Words>3892</Words>
  <Characters>22185</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Titel - diesen Text in Datei/ Eigenschaften/erweiterteEigenschaften ersetzen + mit F9 aktualisieren</vt:lpstr>
    </vt:vector>
  </TitlesOfParts>
  <Company>"Firma - in Dokument Eigenschaften Feld ersetzen"</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 diesen Text in Datei/ Eigenschaften/erweiterteEigenschaften ersetzen + mit F9 aktualisieren</dc:title>
  <dc:subject>Projektarbeit 1</dc:subject>
  <dc:creator>vbu</dc:creator>
  <cp:keywords>Firma</cp:keywords>
  <dc:description/>
  <cp:lastModifiedBy>Damien Arriens</cp:lastModifiedBy>
  <cp:revision>47</cp:revision>
  <dcterms:created xsi:type="dcterms:W3CDTF">2021-11-02T01:17:00Z</dcterms:created>
  <dcterms:modified xsi:type="dcterms:W3CDTF">2021-11-08T18:41:00Z</dcterms:modified>
</cp:coreProperties>
</file>