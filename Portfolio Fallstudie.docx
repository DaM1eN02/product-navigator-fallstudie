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C47CCF">
            <w:pPr>
              <w:pStyle w:val="100-Deckblatt-Logo"/>
            </w:pPr>
          </w:p>
        </w:tc>
      </w:tr>
    </w:tbl>
    <w:p w14:paraId="071CA3F9" w14:textId="77777777" w:rsidR="00254595" w:rsidRDefault="00821DA3" w:rsidP="000848E0">
      <w:pPr>
        <w:pStyle w:val="100-Deckblatt-Text-Zentriert-Nichtfett"/>
      </w:pPr>
      <w:r>
        <w:t>Duale Hochschule Baden-Württemberg Mosbach</w:t>
      </w:r>
    </w:p>
    <w:p w14:paraId="70CB4545" w14:textId="12DAAC0B" w:rsidR="00A03AD1" w:rsidRDefault="00C1132F" w:rsidP="000848E0">
      <w:pPr>
        <w:pStyle w:val="100-Deckblatt-Text-Zentriert-Nichtfett"/>
      </w:pPr>
      <w:r>
        <w:t>Portfolio Fallstudie</w:t>
      </w:r>
    </w:p>
    <w:p w14:paraId="5EED624F" w14:textId="1EAA5B16" w:rsidR="001C32B5" w:rsidRDefault="001C32B5" w:rsidP="00FA1016">
      <w:pPr>
        <w:pStyle w:val="000-Grundlage-Standard"/>
      </w:pPr>
      <w:r>
        <w:rPr>
          <w:noProof/>
        </w:rPr>
        <w:drawing>
          <wp:anchor distT="0" distB="0" distL="114300" distR="114300" simplePos="0" relativeHeight="251660288" behindDoc="1" locked="0" layoutInCell="1" allowOverlap="1" wp14:anchorId="42D5F5ED" wp14:editId="7282CAC8">
            <wp:simplePos x="0" y="0"/>
            <wp:positionH relativeFrom="margin">
              <wp:align>center</wp:align>
            </wp:positionH>
            <wp:positionV relativeFrom="paragraph">
              <wp:posOffset>6668</wp:posOffset>
            </wp:positionV>
            <wp:extent cx="3347720" cy="3352800"/>
            <wp:effectExtent l="0" t="0" r="0" b="0"/>
            <wp:wrapTight wrapText="bothSides">
              <wp:wrapPolygon edited="0">
                <wp:start x="10571" y="859"/>
                <wp:lineTo x="9710" y="2086"/>
                <wp:lineTo x="8850" y="2945"/>
                <wp:lineTo x="7744" y="3314"/>
                <wp:lineTo x="4794" y="4786"/>
                <wp:lineTo x="3196" y="6995"/>
                <wp:lineTo x="2458" y="8959"/>
                <wp:lineTo x="860" y="10677"/>
                <wp:lineTo x="2458" y="12886"/>
                <wp:lineTo x="3442" y="14850"/>
                <wp:lineTo x="5162" y="16814"/>
                <wp:lineTo x="8727" y="18777"/>
                <wp:lineTo x="10325" y="20373"/>
                <wp:lineTo x="10448" y="20618"/>
                <wp:lineTo x="10939" y="20618"/>
                <wp:lineTo x="11062" y="20373"/>
                <wp:lineTo x="12783" y="18777"/>
                <wp:lineTo x="16347" y="16814"/>
                <wp:lineTo x="18191" y="14850"/>
                <wp:lineTo x="19175" y="12886"/>
                <wp:lineTo x="20649" y="10923"/>
                <wp:lineTo x="19052" y="8959"/>
                <wp:lineTo x="18314" y="6995"/>
                <wp:lineTo x="16839" y="4909"/>
                <wp:lineTo x="14873" y="3805"/>
                <wp:lineTo x="13029" y="3068"/>
                <wp:lineTo x="11062" y="859"/>
                <wp:lineTo x="10571" y="85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7720" cy="3352800"/>
                    </a:xfrm>
                    <a:prstGeom prst="rect">
                      <a:avLst/>
                    </a:prstGeom>
                    <a:noFill/>
                    <a:ln>
                      <a:noFill/>
                    </a:ln>
                  </pic:spPr>
                </pic:pic>
              </a:graphicData>
            </a:graphic>
          </wp:anchor>
        </w:drawing>
      </w:r>
    </w:p>
    <w:p w14:paraId="08751B5C" w14:textId="1A9F6E02" w:rsidR="001C32B5" w:rsidRDefault="001C32B5" w:rsidP="00FA1016">
      <w:pPr>
        <w:pStyle w:val="000-Grundlage-Standard"/>
      </w:pPr>
    </w:p>
    <w:p w14:paraId="714C0C87" w14:textId="0D899407" w:rsidR="001C32B5" w:rsidRDefault="001C32B5" w:rsidP="00FA1016">
      <w:pPr>
        <w:pStyle w:val="000-Grundlage-Standard"/>
      </w:pPr>
    </w:p>
    <w:p w14:paraId="7200831E" w14:textId="18B3070B" w:rsidR="001C32B5" w:rsidRDefault="001C32B5" w:rsidP="00FA1016">
      <w:pPr>
        <w:pStyle w:val="000-Grundlage-Standard"/>
      </w:pPr>
    </w:p>
    <w:p w14:paraId="2721EF43" w14:textId="5BE4B501" w:rsidR="001C32B5" w:rsidRDefault="001C32B5" w:rsidP="00FA1016">
      <w:pPr>
        <w:pStyle w:val="000-Grundlage-Standard"/>
      </w:pPr>
    </w:p>
    <w:p w14:paraId="7000D521" w14:textId="6AFD5729" w:rsidR="001C32B5" w:rsidRDefault="001C32B5" w:rsidP="00FA1016">
      <w:pPr>
        <w:pStyle w:val="000-Grundlage-Standard"/>
      </w:pPr>
    </w:p>
    <w:p w14:paraId="62509E2C" w14:textId="49D0F126" w:rsidR="001C32B5" w:rsidRDefault="001C32B5" w:rsidP="00FA1016">
      <w:pPr>
        <w:pStyle w:val="000-Grundlage-Standard"/>
      </w:pPr>
    </w:p>
    <w:p w14:paraId="6FC01F9C" w14:textId="77777777" w:rsidR="001C32B5" w:rsidRDefault="001C32B5" w:rsidP="00FA1016">
      <w:pPr>
        <w:pStyle w:val="000-Grundlage-Standard"/>
      </w:pPr>
    </w:p>
    <w:p w14:paraId="412D62A6" w14:textId="28C9EE06" w:rsidR="00A03AD1" w:rsidRDefault="00147267" w:rsidP="00FA1016">
      <w:pPr>
        <w:pStyle w:val="000-Grundlage-Standard"/>
      </w:pPr>
      <w:r>
        <w:fldChar w:fldCharType="begin"/>
      </w:r>
      <w:r>
        <w:instrText xml:space="preserve"> TITLE   \* MERGEFORMAT </w:instrText>
      </w:r>
      <w:r>
        <w:fldChar w:fldCharType="separate"/>
      </w:r>
      <w: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C447A71" w:rsidR="00CA1439" w:rsidRDefault="00057AEC" w:rsidP="0008557E">
            <w:pPr>
              <w:pStyle w:val="100-Deckblatt-Grundlage"/>
              <w:spacing w:line="240" w:lineRule="auto"/>
              <w:jc w:val="both"/>
            </w:pPr>
            <w:r>
              <w:t>Damien Arriens</w:t>
            </w:r>
            <w:r w:rsidR="0008557E">
              <w:t xml:space="preserve"> ()</w:t>
            </w:r>
          </w:p>
          <w:p w14:paraId="1561526D" w14:textId="715B1655" w:rsidR="00057AEC" w:rsidRDefault="00057AEC" w:rsidP="0008557E">
            <w:pPr>
              <w:pStyle w:val="100-Deckblatt-Grundlage"/>
              <w:spacing w:line="240" w:lineRule="auto"/>
              <w:jc w:val="both"/>
            </w:pPr>
            <w:r>
              <w:t>Daniel Boger</w:t>
            </w:r>
            <w:r w:rsidR="0008557E">
              <w:t xml:space="preserve"> (6015969)</w:t>
            </w:r>
          </w:p>
          <w:p w14:paraId="189C7D7D" w14:textId="2EB26A59" w:rsidR="00057AEC" w:rsidRDefault="00057AEC" w:rsidP="0008557E">
            <w:pPr>
              <w:pStyle w:val="100-Deckblatt-Grundlage"/>
              <w:spacing w:line="240" w:lineRule="auto"/>
              <w:jc w:val="both"/>
            </w:pPr>
            <w:r>
              <w:t>Fabian Qarqur</w:t>
            </w:r>
            <w:r w:rsidR="0008557E">
              <w:t xml:space="preserve"> ()</w:t>
            </w:r>
          </w:p>
          <w:p w14:paraId="0821BC23" w14:textId="77777777" w:rsidR="00057AEC" w:rsidRDefault="00057AEC" w:rsidP="0008557E">
            <w:pPr>
              <w:pStyle w:val="100-Deckblatt-Grundlage"/>
              <w:spacing w:line="240" w:lineRule="auto"/>
              <w:jc w:val="both"/>
            </w:pPr>
            <w:r>
              <w:t>Julian Stipovic</w:t>
            </w:r>
            <w:r w:rsidR="0008557E">
              <w:t xml:space="preserve"> ()</w:t>
            </w:r>
          </w:p>
          <w:p w14:paraId="39EE106E" w14:textId="0A916D7B" w:rsidR="0008557E" w:rsidRDefault="0008557E" w:rsidP="0008557E">
            <w:pPr>
              <w:pStyle w:val="100-Deckblatt-Grundlage"/>
              <w:spacing w:line="240" w:lineRule="auto"/>
              <w:jc w:val="both"/>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7631310F" w:rsidR="00CA1439" w:rsidRDefault="00057AEC" w:rsidP="00B16F30">
            <w:pPr>
              <w:pStyle w:val="100-Deckblatt-Grundlage"/>
              <w:jc w:val="both"/>
            </w:pPr>
            <w:r w:rsidRPr="00057AEC">
              <w:t>Prof. Dr. Christian Schalles</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63C3FEC5" w14:textId="7BD7597A" w:rsidR="005935A6"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6589067" w:history="1">
        <w:r w:rsidR="005935A6" w:rsidRPr="00FE4F85">
          <w:rPr>
            <w:rStyle w:val="Hyperlink"/>
          </w:rPr>
          <w:t>1</w:t>
        </w:r>
        <w:r w:rsidR="005935A6">
          <w:rPr>
            <w:rFonts w:asciiTheme="minorHAnsi" w:eastAsiaTheme="minorEastAsia" w:hAnsiTheme="minorHAnsi"/>
            <w:b w:val="0"/>
            <w:sz w:val="22"/>
            <w:lang w:eastAsia="de-DE"/>
          </w:rPr>
          <w:tab/>
        </w:r>
        <w:r w:rsidR="005935A6" w:rsidRPr="00FE4F85">
          <w:rPr>
            <w:rStyle w:val="Hyperlink"/>
          </w:rPr>
          <w:t>Projektskizze</w:t>
        </w:r>
        <w:r w:rsidR="005935A6">
          <w:rPr>
            <w:webHidden/>
          </w:rPr>
          <w:tab/>
        </w:r>
        <w:r w:rsidR="005935A6">
          <w:rPr>
            <w:webHidden/>
          </w:rPr>
          <w:fldChar w:fldCharType="begin"/>
        </w:r>
        <w:r w:rsidR="005935A6">
          <w:rPr>
            <w:webHidden/>
          </w:rPr>
          <w:instrText xml:space="preserve"> PAGEREF _Toc86589067 \h </w:instrText>
        </w:r>
        <w:r w:rsidR="005935A6">
          <w:rPr>
            <w:webHidden/>
          </w:rPr>
        </w:r>
        <w:r w:rsidR="005935A6">
          <w:rPr>
            <w:webHidden/>
          </w:rPr>
          <w:fldChar w:fldCharType="separate"/>
        </w:r>
        <w:r w:rsidR="005935A6">
          <w:rPr>
            <w:webHidden/>
          </w:rPr>
          <w:t>1</w:t>
        </w:r>
        <w:r w:rsidR="005935A6">
          <w:rPr>
            <w:webHidden/>
          </w:rPr>
          <w:fldChar w:fldCharType="end"/>
        </w:r>
      </w:hyperlink>
    </w:p>
    <w:p w14:paraId="7111BD15" w14:textId="7B520375" w:rsidR="005935A6" w:rsidRDefault="00147267">
      <w:pPr>
        <w:pStyle w:val="Verzeichnis2"/>
        <w:rPr>
          <w:rFonts w:asciiTheme="minorHAnsi" w:hAnsiTheme="minorHAnsi"/>
          <w:noProof/>
          <w:sz w:val="22"/>
        </w:rPr>
      </w:pPr>
      <w:hyperlink w:anchor="_Toc86589068" w:history="1">
        <w:r w:rsidR="005935A6" w:rsidRPr="00FE4F85">
          <w:rPr>
            <w:rStyle w:val="Hyperlink"/>
            <w:noProof/>
            <w:lang w:val="en-US"/>
          </w:rPr>
          <w:t>1.1</w:t>
        </w:r>
        <w:r w:rsidR="005935A6">
          <w:rPr>
            <w:rFonts w:asciiTheme="minorHAnsi" w:hAnsiTheme="minorHAnsi"/>
            <w:noProof/>
            <w:sz w:val="22"/>
          </w:rPr>
          <w:tab/>
        </w:r>
        <w:r w:rsidR="005935A6" w:rsidRPr="00FE4F85">
          <w:rPr>
            <w:rStyle w:val="Hyperlink"/>
            <w:noProof/>
            <w:lang w:val="en-US"/>
          </w:rPr>
          <w:t>Vision des Projekts</w:t>
        </w:r>
        <w:r w:rsidR="005935A6">
          <w:rPr>
            <w:noProof/>
            <w:webHidden/>
          </w:rPr>
          <w:tab/>
        </w:r>
        <w:r w:rsidR="005935A6">
          <w:rPr>
            <w:noProof/>
            <w:webHidden/>
          </w:rPr>
          <w:fldChar w:fldCharType="begin"/>
        </w:r>
        <w:r w:rsidR="005935A6">
          <w:rPr>
            <w:noProof/>
            <w:webHidden/>
          </w:rPr>
          <w:instrText xml:space="preserve"> PAGEREF _Toc86589068 \h </w:instrText>
        </w:r>
        <w:r w:rsidR="005935A6">
          <w:rPr>
            <w:noProof/>
            <w:webHidden/>
          </w:rPr>
        </w:r>
        <w:r w:rsidR="005935A6">
          <w:rPr>
            <w:noProof/>
            <w:webHidden/>
          </w:rPr>
          <w:fldChar w:fldCharType="separate"/>
        </w:r>
        <w:r w:rsidR="005935A6">
          <w:rPr>
            <w:noProof/>
            <w:webHidden/>
          </w:rPr>
          <w:t>1</w:t>
        </w:r>
        <w:r w:rsidR="005935A6">
          <w:rPr>
            <w:noProof/>
            <w:webHidden/>
          </w:rPr>
          <w:fldChar w:fldCharType="end"/>
        </w:r>
      </w:hyperlink>
    </w:p>
    <w:p w14:paraId="508FAF96" w14:textId="0FC96013" w:rsidR="005935A6" w:rsidRDefault="00147267">
      <w:pPr>
        <w:pStyle w:val="Verzeichnis2"/>
        <w:rPr>
          <w:rFonts w:asciiTheme="minorHAnsi" w:hAnsiTheme="minorHAnsi"/>
          <w:noProof/>
          <w:sz w:val="22"/>
        </w:rPr>
      </w:pPr>
      <w:hyperlink w:anchor="_Toc86589069" w:history="1">
        <w:r w:rsidR="005935A6" w:rsidRPr="00FE4F85">
          <w:rPr>
            <w:rStyle w:val="Hyperlink"/>
            <w:noProof/>
          </w:rPr>
          <w:t>1.2</w:t>
        </w:r>
        <w:r w:rsidR="005935A6">
          <w:rPr>
            <w:rFonts w:asciiTheme="minorHAnsi" w:hAnsiTheme="minorHAnsi"/>
            <w:noProof/>
            <w:sz w:val="22"/>
          </w:rPr>
          <w:tab/>
        </w:r>
        <w:r w:rsidR="005935A6" w:rsidRPr="00FE4F85">
          <w:rPr>
            <w:rStyle w:val="Hyperlink"/>
            <w:noProof/>
          </w:rPr>
          <w:t>Projektmanagement</w:t>
        </w:r>
        <w:r w:rsidR="005935A6">
          <w:rPr>
            <w:noProof/>
            <w:webHidden/>
          </w:rPr>
          <w:tab/>
        </w:r>
        <w:r w:rsidR="005935A6">
          <w:rPr>
            <w:noProof/>
            <w:webHidden/>
          </w:rPr>
          <w:fldChar w:fldCharType="begin"/>
        </w:r>
        <w:r w:rsidR="005935A6">
          <w:rPr>
            <w:noProof/>
            <w:webHidden/>
          </w:rPr>
          <w:instrText xml:space="preserve"> PAGEREF _Toc86589069 \h </w:instrText>
        </w:r>
        <w:r w:rsidR="005935A6">
          <w:rPr>
            <w:noProof/>
            <w:webHidden/>
          </w:rPr>
        </w:r>
        <w:r w:rsidR="005935A6">
          <w:rPr>
            <w:noProof/>
            <w:webHidden/>
          </w:rPr>
          <w:fldChar w:fldCharType="separate"/>
        </w:r>
        <w:r w:rsidR="005935A6">
          <w:rPr>
            <w:noProof/>
            <w:webHidden/>
          </w:rPr>
          <w:t>2</w:t>
        </w:r>
        <w:r w:rsidR="005935A6">
          <w:rPr>
            <w:noProof/>
            <w:webHidden/>
          </w:rPr>
          <w:fldChar w:fldCharType="end"/>
        </w:r>
      </w:hyperlink>
    </w:p>
    <w:p w14:paraId="334FE921" w14:textId="44DB9952" w:rsidR="005935A6" w:rsidRDefault="00147267">
      <w:pPr>
        <w:pStyle w:val="Verzeichnis2"/>
        <w:rPr>
          <w:rFonts w:asciiTheme="minorHAnsi" w:hAnsiTheme="minorHAnsi"/>
          <w:noProof/>
          <w:sz w:val="22"/>
        </w:rPr>
      </w:pPr>
      <w:hyperlink w:anchor="_Toc86589070" w:history="1">
        <w:r w:rsidR="005935A6" w:rsidRPr="00FE4F85">
          <w:rPr>
            <w:rStyle w:val="Hyperlink"/>
            <w:noProof/>
          </w:rPr>
          <w:t>1.3</w:t>
        </w:r>
        <w:r w:rsidR="005935A6">
          <w:rPr>
            <w:rFonts w:asciiTheme="minorHAnsi" w:hAnsiTheme="minorHAnsi"/>
            <w:noProof/>
            <w:sz w:val="22"/>
          </w:rPr>
          <w:tab/>
        </w:r>
        <w:r w:rsidR="005935A6" w:rsidRPr="00FE4F85">
          <w:rPr>
            <w:rStyle w:val="Hyperlink"/>
            <w:noProof/>
          </w:rPr>
          <w:t>Projektplan</w:t>
        </w:r>
        <w:r w:rsidR="005935A6">
          <w:rPr>
            <w:noProof/>
            <w:webHidden/>
          </w:rPr>
          <w:tab/>
        </w:r>
        <w:r w:rsidR="005935A6">
          <w:rPr>
            <w:noProof/>
            <w:webHidden/>
          </w:rPr>
          <w:fldChar w:fldCharType="begin"/>
        </w:r>
        <w:r w:rsidR="005935A6">
          <w:rPr>
            <w:noProof/>
            <w:webHidden/>
          </w:rPr>
          <w:instrText xml:space="preserve"> PAGEREF _Toc86589070 \h </w:instrText>
        </w:r>
        <w:r w:rsidR="005935A6">
          <w:rPr>
            <w:noProof/>
            <w:webHidden/>
          </w:rPr>
        </w:r>
        <w:r w:rsidR="005935A6">
          <w:rPr>
            <w:noProof/>
            <w:webHidden/>
          </w:rPr>
          <w:fldChar w:fldCharType="separate"/>
        </w:r>
        <w:r w:rsidR="005935A6">
          <w:rPr>
            <w:noProof/>
            <w:webHidden/>
          </w:rPr>
          <w:t>2</w:t>
        </w:r>
        <w:r w:rsidR="005935A6">
          <w:rPr>
            <w:noProof/>
            <w:webHidden/>
          </w:rPr>
          <w:fldChar w:fldCharType="end"/>
        </w:r>
      </w:hyperlink>
    </w:p>
    <w:p w14:paraId="1BAF7673" w14:textId="42D74A4B" w:rsidR="005935A6" w:rsidRDefault="00147267">
      <w:pPr>
        <w:pStyle w:val="Verzeichnis3"/>
        <w:rPr>
          <w:rFonts w:asciiTheme="minorHAnsi" w:eastAsiaTheme="minorEastAsia" w:hAnsiTheme="minorHAnsi"/>
          <w:noProof/>
          <w:sz w:val="22"/>
          <w:lang w:eastAsia="de-DE"/>
        </w:rPr>
      </w:pPr>
      <w:hyperlink w:anchor="_Toc86589071" w:history="1">
        <w:r w:rsidR="005935A6" w:rsidRPr="00FE4F85">
          <w:rPr>
            <w:rStyle w:val="Hyperlink"/>
            <w:noProof/>
          </w:rPr>
          <w:t>1.3.1</w:t>
        </w:r>
        <w:r w:rsidR="005935A6">
          <w:rPr>
            <w:rFonts w:asciiTheme="minorHAnsi" w:eastAsiaTheme="minorEastAsia" w:hAnsiTheme="minorHAnsi"/>
            <w:noProof/>
            <w:sz w:val="22"/>
            <w:lang w:eastAsia="de-DE"/>
          </w:rPr>
          <w:tab/>
        </w:r>
        <w:r w:rsidR="005935A6" w:rsidRPr="00FE4F85">
          <w:rPr>
            <w:rStyle w:val="Hyperlink"/>
            <w:noProof/>
          </w:rPr>
          <w:t>Dokumentation Meeting</w:t>
        </w:r>
        <w:r w:rsidR="005935A6">
          <w:rPr>
            <w:noProof/>
            <w:webHidden/>
          </w:rPr>
          <w:tab/>
        </w:r>
        <w:r w:rsidR="005935A6">
          <w:rPr>
            <w:noProof/>
            <w:webHidden/>
          </w:rPr>
          <w:fldChar w:fldCharType="begin"/>
        </w:r>
        <w:r w:rsidR="005935A6">
          <w:rPr>
            <w:noProof/>
            <w:webHidden/>
          </w:rPr>
          <w:instrText xml:space="preserve"> PAGEREF _Toc86589071 \h </w:instrText>
        </w:r>
        <w:r w:rsidR="005935A6">
          <w:rPr>
            <w:noProof/>
            <w:webHidden/>
          </w:rPr>
        </w:r>
        <w:r w:rsidR="005935A6">
          <w:rPr>
            <w:noProof/>
            <w:webHidden/>
          </w:rPr>
          <w:fldChar w:fldCharType="separate"/>
        </w:r>
        <w:r w:rsidR="005935A6">
          <w:rPr>
            <w:noProof/>
            <w:webHidden/>
          </w:rPr>
          <w:t>3</w:t>
        </w:r>
        <w:r w:rsidR="005935A6">
          <w:rPr>
            <w:noProof/>
            <w:webHidden/>
          </w:rPr>
          <w:fldChar w:fldCharType="end"/>
        </w:r>
      </w:hyperlink>
    </w:p>
    <w:p w14:paraId="355FDCFD" w14:textId="13AAB817" w:rsidR="005935A6" w:rsidRDefault="00147267">
      <w:pPr>
        <w:pStyle w:val="Verzeichnis3"/>
        <w:rPr>
          <w:rFonts w:asciiTheme="minorHAnsi" w:eastAsiaTheme="minorEastAsia" w:hAnsiTheme="minorHAnsi"/>
          <w:noProof/>
          <w:sz w:val="22"/>
          <w:lang w:eastAsia="de-DE"/>
        </w:rPr>
      </w:pPr>
      <w:hyperlink w:anchor="_Toc86589072" w:history="1">
        <w:r w:rsidR="005935A6" w:rsidRPr="00FE4F85">
          <w:rPr>
            <w:rStyle w:val="Hyperlink"/>
            <w:noProof/>
          </w:rPr>
          <w:t>1.3.2</w:t>
        </w:r>
        <w:r w:rsidR="005935A6">
          <w:rPr>
            <w:rFonts w:asciiTheme="minorHAnsi" w:eastAsiaTheme="minorEastAsia" w:hAnsiTheme="minorHAnsi"/>
            <w:noProof/>
            <w:sz w:val="22"/>
            <w:lang w:eastAsia="de-DE"/>
          </w:rPr>
          <w:tab/>
        </w:r>
        <w:r w:rsidR="005935A6" w:rsidRPr="00FE4F85">
          <w:rPr>
            <w:rStyle w:val="Hyperlink"/>
            <w:noProof/>
          </w:rPr>
          <w:t>Aufgabenverteilung</w:t>
        </w:r>
        <w:r w:rsidR="005935A6">
          <w:rPr>
            <w:noProof/>
            <w:webHidden/>
          </w:rPr>
          <w:tab/>
        </w:r>
        <w:r w:rsidR="005935A6">
          <w:rPr>
            <w:noProof/>
            <w:webHidden/>
          </w:rPr>
          <w:fldChar w:fldCharType="begin"/>
        </w:r>
        <w:r w:rsidR="005935A6">
          <w:rPr>
            <w:noProof/>
            <w:webHidden/>
          </w:rPr>
          <w:instrText xml:space="preserve"> PAGEREF _Toc86589072 \h </w:instrText>
        </w:r>
        <w:r w:rsidR="005935A6">
          <w:rPr>
            <w:noProof/>
            <w:webHidden/>
          </w:rPr>
        </w:r>
        <w:r w:rsidR="005935A6">
          <w:rPr>
            <w:noProof/>
            <w:webHidden/>
          </w:rPr>
          <w:fldChar w:fldCharType="separate"/>
        </w:r>
        <w:r w:rsidR="005935A6">
          <w:rPr>
            <w:noProof/>
            <w:webHidden/>
          </w:rPr>
          <w:t>4</w:t>
        </w:r>
        <w:r w:rsidR="005935A6">
          <w:rPr>
            <w:noProof/>
            <w:webHidden/>
          </w:rPr>
          <w:fldChar w:fldCharType="end"/>
        </w:r>
      </w:hyperlink>
    </w:p>
    <w:p w14:paraId="39ADAD21" w14:textId="7616A1CC" w:rsidR="005935A6" w:rsidRDefault="00147267">
      <w:pPr>
        <w:pStyle w:val="Verzeichnis1"/>
        <w:rPr>
          <w:rFonts w:asciiTheme="minorHAnsi" w:eastAsiaTheme="minorEastAsia" w:hAnsiTheme="minorHAnsi"/>
          <w:b w:val="0"/>
          <w:sz w:val="22"/>
          <w:lang w:eastAsia="de-DE"/>
        </w:rPr>
      </w:pPr>
      <w:hyperlink w:anchor="_Toc86589073" w:history="1">
        <w:r w:rsidR="005935A6" w:rsidRPr="00FE4F85">
          <w:rPr>
            <w:rStyle w:val="Hyperlink"/>
          </w:rPr>
          <w:t>2</w:t>
        </w:r>
        <w:r w:rsidR="005935A6">
          <w:rPr>
            <w:rFonts w:asciiTheme="minorHAnsi" w:eastAsiaTheme="minorEastAsia" w:hAnsiTheme="minorHAnsi"/>
            <w:b w:val="0"/>
            <w:sz w:val="22"/>
            <w:lang w:eastAsia="de-DE"/>
          </w:rPr>
          <w:tab/>
        </w:r>
        <w:r w:rsidR="005935A6" w:rsidRPr="00FE4F85">
          <w:rPr>
            <w:rStyle w:val="Hyperlink"/>
          </w:rPr>
          <w:t>Entwurf und Design</w:t>
        </w:r>
        <w:r w:rsidR="005935A6">
          <w:rPr>
            <w:webHidden/>
          </w:rPr>
          <w:tab/>
        </w:r>
        <w:r w:rsidR="005935A6">
          <w:rPr>
            <w:webHidden/>
          </w:rPr>
          <w:fldChar w:fldCharType="begin"/>
        </w:r>
        <w:r w:rsidR="005935A6">
          <w:rPr>
            <w:webHidden/>
          </w:rPr>
          <w:instrText xml:space="preserve"> PAGEREF _Toc86589073 \h </w:instrText>
        </w:r>
        <w:r w:rsidR="005935A6">
          <w:rPr>
            <w:webHidden/>
          </w:rPr>
        </w:r>
        <w:r w:rsidR="005935A6">
          <w:rPr>
            <w:webHidden/>
          </w:rPr>
          <w:fldChar w:fldCharType="separate"/>
        </w:r>
        <w:r w:rsidR="005935A6">
          <w:rPr>
            <w:webHidden/>
          </w:rPr>
          <w:t>5</w:t>
        </w:r>
        <w:r w:rsidR="005935A6">
          <w:rPr>
            <w:webHidden/>
          </w:rPr>
          <w:fldChar w:fldCharType="end"/>
        </w:r>
      </w:hyperlink>
    </w:p>
    <w:p w14:paraId="56D78EF2" w14:textId="330F93C5" w:rsidR="005935A6" w:rsidRDefault="00147267">
      <w:pPr>
        <w:pStyle w:val="Verzeichnis2"/>
        <w:rPr>
          <w:rFonts w:asciiTheme="minorHAnsi" w:hAnsiTheme="minorHAnsi"/>
          <w:noProof/>
          <w:sz w:val="22"/>
        </w:rPr>
      </w:pPr>
      <w:hyperlink w:anchor="_Toc86589074" w:history="1">
        <w:r w:rsidR="005935A6" w:rsidRPr="00FE4F85">
          <w:rPr>
            <w:rStyle w:val="Hyperlink"/>
            <w:noProof/>
          </w:rPr>
          <w:t>2.1</w:t>
        </w:r>
        <w:r w:rsidR="005935A6">
          <w:rPr>
            <w:rFonts w:asciiTheme="minorHAnsi" w:hAnsiTheme="minorHAnsi"/>
            <w:noProof/>
            <w:sz w:val="22"/>
          </w:rPr>
          <w:tab/>
        </w:r>
        <w:r w:rsidR="005935A6" w:rsidRPr="00FE4F85">
          <w:rPr>
            <w:rStyle w:val="Hyperlink"/>
            <w:noProof/>
          </w:rPr>
          <w:t>Use-Case Diagramm</w:t>
        </w:r>
        <w:r w:rsidR="005935A6">
          <w:rPr>
            <w:noProof/>
            <w:webHidden/>
          </w:rPr>
          <w:tab/>
        </w:r>
        <w:r w:rsidR="005935A6">
          <w:rPr>
            <w:noProof/>
            <w:webHidden/>
          </w:rPr>
          <w:fldChar w:fldCharType="begin"/>
        </w:r>
        <w:r w:rsidR="005935A6">
          <w:rPr>
            <w:noProof/>
            <w:webHidden/>
          </w:rPr>
          <w:instrText xml:space="preserve"> PAGEREF _Toc86589074 \h </w:instrText>
        </w:r>
        <w:r w:rsidR="005935A6">
          <w:rPr>
            <w:noProof/>
            <w:webHidden/>
          </w:rPr>
        </w:r>
        <w:r w:rsidR="005935A6">
          <w:rPr>
            <w:noProof/>
            <w:webHidden/>
          </w:rPr>
          <w:fldChar w:fldCharType="separate"/>
        </w:r>
        <w:r w:rsidR="005935A6">
          <w:rPr>
            <w:noProof/>
            <w:webHidden/>
          </w:rPr>
          <w:t>5</w:t>
        </w:r>
        <w:r w:rsidR="005935A6">
          <w:rPr>
            <w:noProof/>
            <w:webHidden/>
          </w:rPr>
          <w:fldChar w:fldCharType="end"/>
        </w:r>
      </w:hyperlink>
    </w:p>
    <w:p w14:paraId="2693D074" w14:textId="7C1F2CD4" w:rsidR="005935A6" w:rsidRDefault="00147267">
      <w:pPr>
        <w:pStyle w:val="Verzeichnis2"/>
        <w:rPr>
          <w:rFonts w:asciiTheme="minorHAnsi" w:hAnsiTheme="minorHAnsi"/>
          <w:noProof/>
          <w:sz w:val="22"/>
        </w:rPr>
      </w:pPr>
      <w:hyperlink w:anchor="_Toc86589075" w:history="1">
        <w:r w:rsidR="005935A6" w:rsidRPr="00FE4F85">
          <w:rPr>
            <w:rStyle w:val="Hyperlink"/>
            <w:noProof/>
          </w:rPr>
          <w:t>2.2</w:t>
        </w:r>
        <w:r w:rsidR="005935A6">
          <w:rPr>
            <w:rFonts w:asciiTheme="minorHAnsi" w:hAnsiTheme="minorHAnsi"/>
            <w:noProof/>
            <w:sz w:val="22"/>
          </w:rPr>
          <w:tab/>
        </w:r>
        <w:r w:rsidR="005935A6" w:rsidRPr="00FE4F85">
          <w:rPr>
            <w:rStyle w:val="Hyperlink"/>
            <w:noProof/>
          </w:rPr>
          <w:t>Beschreibung der Akteure</w:t>
        </w:r>
        <w:r w:rsidR="005935A6">
          <w:rPr>
            <w:noProof/>
            <w:webHidden/>
          </w:rPr>
          <w:tab/>
        </w:r>
        <w:r w:rsidR="005935A6">
          <w:rPr>
            <w:noProof/>
            <w:webHidden/>
          </w:rPr>
          <w:fldChar w:fldCharType="begin"/>
        </w:r>
        <w:r w:rsidR="005935A6">
          <w:rPr>
            <w:noProof/>
            <w:webHidden/>
          </w:rPr>
          <w:instrText xml:space="preserve"> PAGEREF _Toc86589075 \h </w:instrText>
        </w:r>
        <w:r w:rsidR="005935A6">
          <w:rPr>
            <w:noProof/>
            <w:webHidden/>
          </w:rPr>
        </w:r>
        <w:r w:rsidR="005935A6">
          <w:rPr>
            <w:noProof/>
            <w:webHidden/>
          </w:rPr>
          <w:fldChar w:fldCharType="separate"/>
        </w:r>
        <w:r w:rsidR="005935A6">
          <w:rPr>
            <w:noProof/>
            <w:webHidden/>
          </w:rPr>
          <w:t>6</w:t>
        </w:r>
        <w:r w:rsidR="005935A6">
          <w:rPr>
            <w:noProof/>
            <w:webHidden/>
          </w:rPr>
          <w:fldChar w:fldCharType="end"/>
        </w:r>
      </w:hyperlink>
    </w:p>
    <w:p w14:paraId="0FB0B342" w14:textId="76A27881" w:rsidR="005935A6" w:rsidRDefault="00147267">
      <w:pPr>
        <w:pStyle w:val="Verzeichnis2"/>
        <w:rPr>
          <w:rFonts w:asciiTheme="minorHAnsi" w:hAnsiTheme="minorHAnsi"/>
          <w:noProof/>
          <w:sz w:val="22"/>
        </w:rPr>
      </w:pPr>
      <w:hyperlink w:anchor="_Toc86589076" w:history="1">
        <w:r w:rsidR="005935A6" w:rsidRPr="00FE4F85">
          <w:rPr>
            <w:rStyle w:val="Hyperlink"/>
            <w:noProof/>
          </w:rPr>
          <w:t>2.3</w:t>
        </w:r>
        <w:r w:rsidR="005935A6">
          <w:rPr>
            <w:rFonts w:asciiTheme="minorHAnsi" w:hAnsiTheme="minorHAnsi"/>
            <w:noProof/>
            <w:sz w:val="22"/>
          </w:rPr>
          <w:tab/>
        </w:r>
        <w:r w:rsidR="005935A6" w:rsidRPr="00FE4F85">
          <w:rPr>
            <w:rStyle w:val="Hyperlink"/>
            <w:noProof/>
          </w:rPr>
          <w:t>Use-Case Spezifikation</w:t>
        </w:r>
        <w:r w:rsidR="005935A6">
          <w:rPr>
            <w:noProof/>
            <w:webHidden/>
          </w:rPr>
          <w:tab/>
        </w:r>
        <w:r w:rsidR="005935A6">
          <w:rPr>
            <w:noProof/>
            <w:webHidden/>
          </w:rPr>
          <w:fldChar w:fldCharType="begin"/>
        </w:r>
        <w:r w:rsidR="005935A6">
          <w:rPr>
            <w:noProof/>
            <w:webHidden/>
          </w:rPr>
          <w:instrText xml:space="preserve"> PAGEREF _Toc86589076 \h </w:instrText>
        </w:r>
        <w:r w:rsidR="005935A6">
          <w:rPr>
            <w:noProof/>
            <w:webHidden/>
          </w:rPr>
        </w:r>
        <w:r w:rsidR="005935A6">
          <w:rPr>
            <w:noProof/>
            <w:webHidden/>
          </w:rPr>
          <w:fldChar w:fldCharType="separate"/>
        </w:r>
        <w:r w:rsidR="005935A6">
          <w:rPr>
            <w:noProof/>
            <w:webHidden/>
          </w:rPr>
          <w:t>7</w:t>
        </w:r>
        <w:r w:rsidR="005935A6">
          <w:rPr>
            <w:noProof/>
            <w:webHidden/>
          </w:rPr>
          <w:fldChar w:fldCharType="end"/>
        </w:r>
      </w:hyperlink>
    </w:p>
    <w:p w14:paraId="08D99889" w14:textId="5B2930A6" w:rsidR="005935A6" w:rsidRDefault="00147267">
      <w:pPr>
        <w:pStyle w:val="Verzeichnis2"/>
        <w:rPr>
          <w:rFonts w:asciiTheme="minorHAnsi" w:hAnsiTheme="minorHAnsi"/>
          <w:noProof/>
          <w:sz w:val="22"/>
        </w:rPr>
      </w:pPr>
      <w:hyperlink w:anchor="_Toc86589077" w:history="1">
        <w:r w:rsidR="005935A6" w:rsidRPr="00FE4F85">
          <w:rPr>
            <w:rStyle w:val="Hyperlink"/>
            <w:noProof/>
          </w:rPr>
          <w:t>2.4</w:t>
        </w:r>
        <w:r w:rsidR="005935A6">
          <w:rPr>
            <w:rFonts w:asciiTheme="minorHAnsi" w:hAnsiTheme="minorHAnsi"/>
            <w:noProof/>
            <w:sz w:val="22"/>
          </w:rPr>
          <w:tab/>
        </w:r>
        <w:r w:rsidR="005935A6" w:rsidRPr="00FE4F85">
          <w:rPr>
            <w:rStyle w:val="Hyperlink"/>
            <w:noProof/>
          </w:rPr>
          <w:t>Aktivitätsdiagramm</w:t>
        </w:r>
        <w:r w:rsidR="005935A6">
          <w:rPr>
            <w:noProof/>
            <w:webHidden/>
          </w:rPr>
          <w:tab/>
        </w:r>
        <w:r w:rsidR="005935A6">
          <w:rPr>
            <w:noProof/>
            <w:webHidden/>
          </w:rPr>
          <w:fldChar w:fldCharType="begin"/>
        </w:r>
        <w:r w:rsidR="005935A6">
          <w:rPr>
            <w:noProof/>
            <w:webHidden/>
          </w:rPr>
          <w:instrText xml:space="preserve"> PAGEREF _Toc86589077 \h </w:instrText>
        </w:r>
        <w:r w:rsidR="005935A6">
          <w:rPr>
            <w:noProof/>
            <w:webHidden/>
          </w:rPr>
        </w:r>
        <w:r w:rsidR="005935A6">
          <w:rPr>
            <w:noProof/>
            <w:webHidden/>
          </w:rPr>
          <w:fldChar w:fldCharType="separate"/>
        </w:r>
        <w:r w:rsidR="005935A6">
          <w:rPr>
            <w:noProof/>
            <w:webHidden/>
          </w:rPr>
          <w:t>15</w:t>
        </w:r>
        <w:r w:rsidR="005935A6">
          <w:rPr>
            <w:noProof/>
            <w:webHidden/>
          </w:rPr>
          <w:fldChar w:fldCharType="end"/>
        </w:r>
      </w:hyperlink>
    </w:p>
    <w:p w14:paraId="1EBD8408" w14:textId="260AF762" w:rsidR="005935A6" w:rsidRDefault="00147267">
      <w:pPr>
        <w:pStyle w:val="Verzeichnis2"/>
        <w:rPr>
          <w:rFonts w:asciiTheme="minorHAnsi" w:hAnsiTheme="minorHAnsi"/>
          <w:noProof/>
          <w:sz w:val="22"/>
        </w:rPr>
      </w:pPr>
      <w:hyperlink w:anchor="_Toc86589078" w:history="1">
        <w:r w:rsidR="005935A6" w:rsidRPr="00FE4F85">
          <w:rPr>
            <w:rStyle w:val="Hyperlink"/>
            <w:noProof/>
          </w:rPr>
          <w:t>2.5</w:t>
        </w:r>
        <w:r w:rsidR="005935A6">
          <w:rPr>
            <w:rFonts w:asciiTheme="minorHAnsi" w:hAnsiTheme="minorHAnsi"/>
            <w:noProof/>
            <w:sz w:val="22"/>
          </w:rPr>
          <w:tab/>
        </w:r>
        <w:r w:rsidR="005935A6" w:rsidRPr="00FE4F85">
          <w:rPr>
            <w:rStyle w:val="Hyperlink"/>
            <w:noProof/>
          </w:rPr>
          <w:t>Domänenmodell</w:t>
        </w:r>
        <w:r w:rsidR="005935A6">
          <w:rPr>
            <w:noProof/>
            <w:webHidden/>
          </w:rPr>
          <w:tab/>
        </w:r>
        <w:r w:rsidR="005935A6">
          <w:rPr>
            <w:noProof/>
            <w:webHidden/>
          </w:rPr>
          <w:fldChar w:fldCharType="begin"/>
        </w:r>
        <w:r w:rsidR="005935A6">
          <w:rPr>
            <w:noProof/>
            <w:webHidden/>
          </w:rPr>
          <w:instrText xml:space="preserve"> PAGEREF _Toc86589078 \h </w:instrText>
        </w:r>
        <w:r w:rsidR="005935A6">
          <w:rPr>
            <w:noProof/>
            <w:webHidden/>
          </w:rPr>
        </w:r>
        <w:r w:rsidR="005935A6">
          <w:rPr>
            <w:noProof/>
            <w:webHidden/>
          </w:rPr>
          <w:fldChar w:fldCharType="separate"/>
        </w:r>
        <w:r w:rsidR="005935A6">
          <w:rPr>
            <w:noProof/>
            <w:webHidden/>
          </w:rPr>
          <w:t>16</w:t>
        </w:r>
        <w:r w:rsidR="005935A6">
          <w:rPr>
            <w:noProof/>
            <w:webHidden/>
          </w:rPr>
          <w:fldChar w:fldCharType="end"/>
        </w:r>
      </w:hyperlink>
    </w:p>
    <w:p w14:paraId="677EEC96" w14:textId="3A4B12A5" w:rsidR="005935A6" w:rsidRDefault="00147267">
      <w:pPr>
        <w:pStyle w:val="Verzeichnis2"/>
        <w:rPr>
          <w:rFonts w:asciiTheme="minorHAnsi" w:hAnsiTheme="minorHAnsi"/>
          <w:noProof/>
          <w:sz w:val="22"/>
        </w:rPr>
      </w:pPr>
      <w:hyperlink w:anchor="_Toc86589079" w:history="1">
        <w:r w:rsidR="005935A6" w:rsidRPr="00FE4F85">
          <w:rPr>
            <w:rStyle w:val="Hyperlink"/>
            <w:noProof/>
          </w:rPr>
          <w:t>2.6</w:t>
        </w:r>
        <w:r w:rsidR="005935A6">
          <w:rPr>
            <w:rFonts w:asciiTheme="minorHAnsi" w:hAnsiTheme="minorHAnsi"/>
            <w:noProof/>
            <w:sz w:val="22"/>
          </w:rPr>
          <w:tab/>
        </w:r>
        <w:r w:rsidR="005935A6" w:rsidRPr="00FE4F85">
          <w:rPr>
            <w:rStyle w:val="Hyperlink"/>
            <w:noProof/>
          </w:rPr>
          <w:t>Klassen-Diagramm</w:t>
        </w:r>
        <w:r w:rsidR="005935A6">
          <w:rPr>
            <w:noProof/>
            <w:webHidden/>
          </w:rPr>
          <w:tab/>
        </w:r>
        <w:r w:rsidR="005935A6">
          <w:rPr>
            <w:noProof/>
            <w:webHidden/>
          </w:rPr>
          <w:fldChar w:fldCharType="begin"/>
        </w:r>
        <w:r w:rsidR="005935A6">
          <w:rPr>
            <w:noProof/>
            <w:webHidden/>
          </w:rPr>
          <w:instrText xml:space="preserve"> PAGEREF _Toc86589079 \h </w:instrText>
        </w:r>
        <w:r w:rsidR="005935A6">
          <w:rPr>
            <w:noProof/>
            <w:webHidden/>
          </w:rPr>
        </w:r>
        <w:r w:rsidR="005935A6">
          <w:rPr>
            <w:noProof/>
            <w:webHidden/>
          </w:rPr>
          <w:fldChar w:fldCharType="separate"/>
        </w:r>
        <w:r w:rsidR="005935A6">
          <w:rPr>
            <w:noProof/>
            <w:webHidden/>
          </w:rPr>
          <w:t>18</w:t>
        </w:r>
        <w:r w:rsidR="005935A6">
          <w:rPr>
            <w:noProof/>
            <w:webHidden/>
          </w:rPr>
          <w:fldChar w:fldCharType="end"/>
        </w:r>
      </w:hyperlink>
    </w:p>
    <w:p w14:paraId="0B4733DA" w14:textId="6F71E249" w:rsidR="005935A6" w:rsidRDefault="00147267">
      <w:pPr>
        <w:pStyle w:val="Verzeichnis2"/>
        <w:rPr>
          <w:rFonts w:asciiTheme="minorHAnsi" w:hAnsiTheme="minorHAnsi"/>
          <w:noProof/>
          <w:sz w:val="22"/>
        </w:rPr>
      </w:pPr>
      <w:hyperlink w:anchor="_Toc86589080" w:history="1">
        <w:r w:rsidR="005935A6" w:rsidRPr="00FE4F85">
          <w:rPr>
            <w:rStyle w:val="Hyperlink"/>
            <w:noProof/>
          </w:rPr>
          <w:t>2.7</w:t>
        </w:r>
        <w:r w:rsidR="005935A6">
          <w:rPr>
            <w:rFonts w:asciiTheme="minorHAnsi" w:hAnsiTheme="minorHAnsi"/>
            <w:noProof/>
            <w:sz w:val="22"/>
          </w:rPr>
          <w:tab/>
        </w:r>
        <w:r w:rsidR="005935A6" w:rsidRPr="00FE4F85">
          <w:rPr>
            <w:rStyle w:val="Hyperlink"/>
            <w:noProof/>
          </w:rPr>
          <w:t>Sequenzdiagramm</w:t>
        </w:r>
        <w:r w:rsidR="005935A6">
          <w:rPr>
            <w:noProof/>
            <w:webHidden/>
          </w:rPr>
          <w:tab/>
        </w:r>
        <w:r w:rsidR="005935A6">
          <w:rPr>
            <w:noProof/>
            <w:webHidden/>
          </w:rPr>
          <w:fldChar w:fldCharType="begin"/>
        </w:r>
        <w:r w:rsidR="005935A6">
          <w:rPr>
            <w:noProof/>
            <w:webHidden/>
          </w:rPr>
          <w:instrText xml:space="preserve"> PAGEREF _Toc86589080 \h </w:instrText>
        </w:r>
        <w:r w:rsidR="005935A6">
          <w:rPr>
            <w:noProof/>
            <w:webHidden/>
          </w:rPr>
        </w:r>
        <w:r w:rsidR="005935A6">
          <w:rPr>
            <w:noProof/>
            <w:webHidden/>
          </w:rPr>
          <w:fldChar w:fldCharType="separate"/>
        </w:r>
        <w:r w:rsidR="005935A6">
          <w:rPr>
            <w:noProof/>
            <w:webHidden/>
          </w:rPr>
          <w:t>19</w:t>
        </w:r>
        <w:r w:rsidR="005935A6">
          <w:rPr>
            <w:noProof/>
            <w:webHidden/>
          </w:rPr>
          <w:fldChar w:fldCharType="end"/>
        </w:r>
      </w:hyperlink>
    </w:p>
    <w:p w14:paraId="459CE140" w14:textId="0286193D" w:rsidR="005935A6" w:rsidRDefault="00147267">
      <w:pPr>
        <w:pStyle w:val="Verzeichnis2"/>
        <w:rPr>
          <w:rFonts w:asciiTheme="minorHAnsi" w:hAnsiTheme="minorHAnsi"/>
          <w:noProof/>
          <w:sz w:val="22"/>
        </w:rPr>
      </w:pPr>
      <w:hyperlink w:anchor="_Toc86589081" w:history="1">
        <w:r w:rsidR="005935A6" w:rsidRPr="00FE4F85">
          <w:rPr>
            <w:rStyle w:val="Hyperlink"/>
            <w:noProof/>
          </w:rPr>
          <w:t>2.8</w:t>
        </w:r>
        <w:r w:rsidR="005935A6">
          <w:rPr>
            <w:rFonts w:asciiTheme="minorHAnsi" w:hAnsiTheme="minorHAnsi"/>
            <w:noProof/>
            <w:sz w:val="22"/>
          </w:rPr>
          <w:tab/>
        </w:r>
        <w:r w:rsidR="005935A6" w:rsidRPr="00FE4F85">
          <w:rPr>
            <w:rStyle w:val="Hyperlink"/>
            <w:noProof/>
          </w:rPr>
          <w:t>Nicht-funktionale Anforderungen</w:t>
        </w:r>
        <w:r w:rsidR="005935A6">
          <w:rPr>
            <w:noProof/>
            <w:webHidden/>
          </w:rPr>
          <w:tab/>
        </w:r>
        <w:r w:rsidR="005935A6">
          <w:rPr>
            <w:noProof/>
            <w:webHidden/>
          </w:rPr>
          <w:fldChar w:fldCharType="begin"/>
        </w:r>
        <w:r w:rsidR="005935A6">
          <w:rPr>
            <w:noProof/>
            <w:webHidden/>
          </w:rPr>
          <w:instrText xml:space="preserve"> PAGEREF _Toc86589081 \h </w:instrText>
        </w:r>
        <w:r w:rsidR="005935A6">
          <w:rPr>
            <w:noProof/>
            <w:webHidden/>
          </w:rPr>
        </w:r>
        <w:r w:rsidR="005935A6">
          <w:rPr>
            <w:noProof/>
            <w:webHidden/>
          </w:rPr>
          <w:fldChar w:fldCharType="separate"/>
        </w:r>
        <w:r w:rsidR="005935A6">
          <w:rPr>
            <w:noProof/>
            <w:webHidden/>
          </w:rPr>
          <w:t>20</w:t>
        </w:r>
        <w:r w:rsidR="005935A6">
          <w:rPr>
            <w:noProof/>
            <w:webHidden/>
          </w:rPr>
          <w:fldChar w:fldCharType="end"/>
        </w:r>
      </w:hyperlink>
    </w:p>
    <w:p w14:paraId="2E7A30CA" w14:textId="45AFEBD3" w:rsidR="005935A6" w:rsidRDefault="00147267">
      <w:pPr>
        <w:pStyle w:val="Verzeichnis1"/>
        <w:rPr>
          <w:rFonts w:asciiTheme="minorHAnsi" w:eastAsiaTheme="minorEastAsia" w:hAnsiTheme="minorHAnsi"/>
          <w:b w:val="0"/>
          <w:sz w:val="22"/>
          <w:lang w:eastAsia="de-DE"/>
        </w:rPr>
      </w:pPr>
      <w:hyperlink w:anchor="_Toc86589082" w:history="1">
        <w:r w:rsidR="005935A6" w:rsidRPr="00FE4F85">
          <w:rPr>
            <w:rStyle w:val="Hyperlink"/>
          </w:rPr>
          <w:t>3</w:t>
        </w:r>
        <w:r w:rsidR="005935A6">
          <w:rPr>
            <w:rFonts w:asciiTheme="minorHAnsi" w:eastAsiaTheme="minorEastAsia" w:hAnsiTheme="minorHAnsi"/>
            <w:b w:val="0"/>
            <w:sz w:val="22"/>
            <w:lang w:eastAsia="de-DE"/>
          </w:rPr>
          <w:tab/>
        </w:r>
        <w:r w:rsidR="005935A6" w:rsidRPr="00FE4F85">
          <w:rPr>
            <w:rStyle w:val="Hyperlink"/>
          </w:rPr>
          <w:t>Prototypische Softwareentwicklung</w:t>
        </w:r>
        <w:r w:rsidR="005935A6">
          <w:rPr>
            <w:webHidden/>
          </w:rPr>
          <w:tab/>
        </w:r>
        <w:r w:rsidR="005935A6">
          <w:rPr>
            <w:webHidden/>
          </w:rPr>
          <w:fldChar w:fldCharType="begin"/>
        </w:r>
        <w:r w:rsidR="005935A6">
          <w:rPr>
            <w:webHidden/>
          </w:rPr>
          <w:instrText xml:space="preserve"> PAGEREF _Toc86589082 \h </w:instrText>
        </w:r>
        <w:r w:rsidR="005935A6">
          <w:rPr>
            <w:webHidden/>
          </w:rPr>
        </w:r>
        <w:r w:rsidR="005935A6">
          <w:rPr>
            <w:webHidden/>
          </w:rPr>
          <w:fldChar w:fldCharType="separate"/>
        </w:r>
        <w:r w:rsidR="005935A6">
          <w:rPr>
            <w:webHidden/>
          </w:rPr>
          <w:t>21</w:t>
        </w:r>
        <w:r w:rsidR="005935A6">
          <w:rPr>
            <w:webHidden/>
          </w:rPr>
          <w:fldChar w:fldCharType="end"/>
        </w:r>
      </w:hyperlink>
    </w:p>
    <w:p w14:paraId="20AE7560" w14:textId="58DFB13F" w:rsidR="005935A6" w:rsidRDefault="00147267">
      <w:pPr>
        <w:pStyle w:val="Verzeichnis2"/>
        <w:rPr>
          <w:rFonts w:asciiTheme="minorHAnsi" w:hAnsiTheme="minorHAnsi"/>
          <w:noProof/>
          <w:sz w:val="22"/>
        </w:rPr>
      </w:pPr>
      <w:hyperlink w:anchor="_Toc86589083" w:history="1">
        <w:r w:rsidR="005935A6" w:rsidRPr="00FE4F85">
          <w:rPr>
            <w:rStyle w:val="Hyperlink"/>
            <w:noProof/>
          </w:rPr>
          <w:t>3.1</w:t>
        </w:r>
        <w:r w:rsidR="005935A6">
          <w:rPr>
            <w:rFonts w:asciiTheme="minorHAnsi" w:hAnsiTheme="minorHAnsi"/>
            <w:noProof/>
            <w:sz w:val="22"/>
          </w:rPr>
          <w:tab/>
        </w:r>
        <w:r w:rsidR="005935A6" w:rsidRPr="00FE4F85">
          <w:rPr>
            <w:rStyle w:val="Hyperlink"/>
            <w:noProof/>
          </w:rPr>
          <w:t>Wireframes</w:t>
        </w:r>
        <w:r w:rsidR="005935A6">
          <w:rPr>
            <w:noProof/>
            <w:webHidden/>
          </w:rPr>
          <w:tab/>
        </w:r>
        <w:r w:rsidR="005935A6">
          <w:rPr>
            <w:noProof/>
            <w:webHidden/>
          </w:rPr>
          <w:fldChar w:fldCharType="begin"/>
        </w:r>
        <w:r w:rsidR="005935A6">
          <w:rPr>
            <w:noProof/>
            <w:webHidden/>
          </w:rPr>
          <w:instrText xml:space="preserve"> PAGEREF _Toc86589083 \h </w:instrText>
        </w:r>
        <w:r w:rsidR="005935A6">
          <w:rPr>
            <w:noProof/>
            <w:webHidden/>
          </w:rPr>
        </w:r>
        <w:r w:rsidR="005935A6">
          <w:rPr>
            <w:noProof/>
            <w:webHidden/>
          </w:rPr>
          <w:fldChar w:fldCharType="separate"/>
        </w:r>
        <w:r w:rsidR="005935A6">
          <w:rPr>
            <w:noProof/>
            <w:webHidden/>
          </w:rPr>
          <w:t>21</w:t>
        </w:r>
        <w:r w:rsidR="005935A6">
          <w:rPr>
            <w:noProof/>
            <w:webHidden/>
          </w:rPr>
          <w:fldChar w:fldCharType="end"/>
        </w:r>
      </w:hyperlink>
    </w:p>
    <w:p w14:paraId="5FD99BFF" w14:textId="06A91524" w:rsidR="005935A6" w:rsidRDefault="00147267">
      <w:pPr>
        <w:pStyle w:val="Verzeichnis2"/>
        <w:rPr>
          <w:rFonts w:asciiTheme="minorHAnsi" w:hAnsiTheme="minorHAnsi"/>
          <w:noProof/>
          <w:sz w:val="22"/>
        </w:rPr>
      </w:pPr>
      <w:hyperlink w:anchor="_Toc86589084" w:history="1">
        <w:r w:rsidR="005935A6" w:rsidRPr="00FE4F85">
          <w:rPr>
            <w:rStyle w:val="Hyperlink"/>
            <w:noProof/>
          </w:rPr>
          <w:t>3.2</w:t>
        </w:r>
        <w:r w:rsidR="005935A6">
          <w:rPr>
            <w:rFonts w:asciiTheme="minorHAnsi" w:hAnsiTheme="minorHAnsi"/>
            <w:noProof/>
            <w:sz w:val="22"/>
          </w:rPr>
          <w:tab/>
        </w:r>
        <w:r w:rsidR="005935A6" w:rsidRPr="00FE4F85">
          <w:rPr>
            <w:rStyle w:val="Hyperlink"/>
            <w:noProof/>
          </w:rPr>
          <w:t>Prototyp</w:t>
        </w:r>
        <w:r w:rsidR="005935A6">
          <w:rPr>
            <w:noProof/>
            <w:webHidden/>
          </w:rPr>
          <w:tab/>
        </w:r>
        <w:r w:rsidR="005935A6">
          <w:rPr>
            <w:noProof/>
            <w:webHidden/>
          </w:rPr>
          <w:fldChar w:fldCharType="begin"/>
        </w:r>
        <w:r w:rsidR="005935A6">
          <w:rPr>
            <w:noProof/>
            <w:webHidden/>
          </w:rPr>
          <w:instrText xml:space="preserve"> PAGEREF _Toc86589084 \h </w:instrText>
        </w:r>
        <w:r w:rsidR="005935A6">
          <w:rPr>
            <w:noProof/>
            <w:webHidden/>
          </w:rPr>
        </w:r>
        <w:r w:rsidR="005935A6">
          <w:rPr>
            <w:noProof/>
            <w:webHidden/>
          </w:rPr>
          <w:fldChar w:fldCharType="separate"/>
        </w:r>
        <w:r w:rsidR="005935A6">
          <w:rPr>
            <w:noProof/>
            <w:webHidden/>
          </w:rPr>
          <w:t>22</w:t>
        </w:r>
        <w:r w:rsidR="005935A6">
          <w:rPr>
            <w:noProof/>
            <w:webHidden/>
          </w:rPr>
          <w:fldChar w:fldCharType="end"/>
        </w:r>
      </w:hyperlink>
    </w:p>
    <w:p w14:paraId="110B8050" w14:textId="3A42615A" w:rsidR="009271E9" w:rsidRDefault="008772B2" w:rsidP="00821BF9">
      <w:pPr>
        <w:pStyle w:val="100-Verzeichnis-berschrift-NichtimTextteil"/>
        <w:rPr>
          <w:noProof/>
        </w:rPr>
      </w:pPr>
      <w:r>
        <w:rPr>
          <w:noProof/>
        </w:rPr>
        <w:fldChar w:fldCharType="end"/>
      </w:r>
      <w:r w:rsidR="00977D17">
        <w:rPr>
          <w:noProof/>
        </w:rPr>
        <w:t>Glossar</w:t>
      </w:r>
      <w:r w:rsidR="00977D17">
        <w:rPr>
          <w:noProof/>
        </w:rPr>
        <w:tab/>
        <w:t>I</w:t>
      </w:r>
    </w:p>
    <w:p w14:paraId="11D43B2A" w14:textId="32F13D3E" w:rsidR="006433C9" w:rsidRDefault="006433C9" w:rsidP="00AF0543">
      <w:pPr>
        <w:pStyle w:val="100-Absatz-Standard"/>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p>
    <w:p w14:paraId="4DCE929C" w14:textId="1FDC5A9E" w:rsidR="0053319C" w:rsidRPr="00386C4A" w:rsidRDefault="00456020" w:rsidP="00456020">
      <w:pPr>
        <w:pStyle w:val="berschrift1"/>
        <w:spacing w:before="480"/>
      </w:pPr>
      <w:bookmarkStart w:id="1" w:name="_Toc86589067"/>
      <w:r>
        <w:lastRenderedPageBreak/>
        <w:t>Projektskizze</w:t>
      </w:r>
      <w:bookmarkEnd w:id="1"/>
    </w:p>
    <w:p w14:paraId="08DB5200" w14:textId="04CF2C95" w:rsidR="00B9047D" w:rsidRDefault="00456020" w:rsidP="00B9047D">
      <w:pPr>
        <w:pStyle w:val="berschrift2"/>
        <w:rPr>
          <w:lang w:val="en-US"/>
        </w:rPr>
      </w:pPr>
      <w:bookmarkStart w:id="2" w:name="_Toc86589068"/>
      <w:r>
        <w:rPr>
          <w:lang w:val="en-US"/>
        </w:rPr>
        <w:t>Vision des Projekts</w:t>
      </w:r>
      <w:bookmarkEnd w:id="2"/>
    </w:p>
    <w:p w14:paraId="4F745780" w14:textId="2D33D885" w:rsidR="00634C15" w:rsidRPr="00634C15" w:rsidRDefault="00634C15" w:rsidP="00634C15">
      <w:pPr>
        <w:pStyle w:val="100-Absatz-Standard-Nach24Pt"/>
        <w:rPr>
          <w:lang w:val="de-DE"/>
        </w:rPr>
      </w:pPr>
      <w:r w:rsidRPr="00634C15">
        <w:rPr>
          <w:lang w:val="de-DE"/>
        </w:rPr>
        <w:t>Ein allzeit bekanntes Problem:</w:t>
      </w:r>
      <w:r w:rsidR="00204EEE">
        <w:rPr>
          <w:lang w:val="de-DE"/>
        </w:rPr>
        <w:t xml:space="preserve"> M</w:t>
      </w:r>
      <w:r w:rsidRPr="00634C15">
        <w:rPr>
          <w:lang w:val="de-DE"/>
        </w:rPr>
        <w:t>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r w:rsidRPr="00634C15">
        <w:rPr>
          <w:lang w:val="de-DE"/>
        </w:rPr>
        <w:t>Product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Product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Außerdem stellt Product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60E58FFB" w14:textId="555043DB" w:rsidR="001973D0" w:rsidRDefault="00634C15" w:rsidP="00634C15">
      <w:pPr>
        <w:pStyle w:val="100-Absatz-Standard-Nach24Pt"/>
        <w:rPr>
          <w:lang w:val="de-DE"/>
        </w:rPr>
      </w:pPr>
      <w:r w:rsidRPr="00634C15">
        <w:rPr>
          <w:lang w:val="de-DE"/>
        </w:rPr>
        <w:t>Der Nutzer kann somit bereits von zu Hause alle gewünschten Produkte in der Software markieren und sich somit das Suchen in der Filiale sparen. Product Navigator spart Zeit beim Einkaufen und lässt keinen Raum für Verzweiflung, wenn die Artikel wieder auf andere Regale verteilt werden.</w:t>
      </w:r>
    </w:p>
    <w:p w14:paraId="03480EB1" w14:textId="77777777" w:rsidR="00634C15" w:rsidRPr="00634C15" w:rsidRDefault="00634C15" w:rsidP="00634C15">
      <w:pPr>
        <w:pStyle w:val="000-Grundlage-Standard"/>
      </w:pPr>
    </w:p>
    <w:p w14:paraId="61D1830C" w14:textId="14FE46A2" w:rsidR="00B9047D" w:rsidRPr="0002543A" w:rsidRDefault="00456020" w:rsidP="00386C4A">
      <w:pPr>
        <w:pStyle w:val="berschrift2"/>
      </w:pPr>
      <w:bookmarkStart w:id="3" w:name="_Toc86589069"/>
      <w:r w:rsidRPr="0002543A">
        <w:lastRenderedPageBreak/>
        <w:t>Projekt</w:t>
      </w:r>
      <w:r w:rsidR="001C4863" w:rsidRPr="0002543A">
        <w:t>management</w:t>
      </w:r>
      <w:bookmarkEnd w:id="3"/>
    </w:p>
    <w:p w14:paraId="519BF66B" w14:textId="3AB8D07D" w:rsidR="00AD5135" w:rsidRPr="0002543A" w:rsidRDefault="000C786B" w:rsidP="00826451">
      <w:pPr>
        <w:pStyle w:val="000-Grundlage-Standard"/>
      </w:pPr>
      <w:r w:rsidRPr="0002543A">
        <w:t>Im ersten Meeting wurden die Rahmenbedingungen festgelegt, wie das Projekt durchgeführt werden soll.</w:t>
      </w:r>
      <w:r w:rsidR="00283B03">
        <w:t xml:space="preserve"> Die einzelnen Teilnehmer wurden eine Rolle zugeordnet</w:t>
      </w:r>
      <w:r w:rsidRPr="0002543A">
        <w:t>:</w:t>
      </w:r>
    </w:p>
    <w:tbl>
      <w:tblPr>
        <w:tblStyle w:val="Gitternetztabelle4Akzent5"/>
        <w:tblW w:w="0" w:type="auto"/>
        <w:tblLook w:val="04A0" w:firstRow="1" w:lastRow="0" w:firstColumn="1" w:lastColumn="0" w:noHBand="0" w:noVBand="1"/>
      </w:tblPr>
      <w:tblGrid>
        <w:gridCol w:w="4530"/>
        <w:gridCol w:w="4530"/>
      </w:tblGrid>
      <w:tr w:rsidR="00D206C3" w:rsidRPr="0002543A" w14:paraId="6F2A8B47" w14:textId="77777777" w:rsidTr="003976D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530" w:type="dxa"/>
            <w:shd w:val="clear" w:color="auto" w:fill="4F81BD" w:themeFill="accent1"/>
          </w:tcPr>
          <w:p w14:paraId="1DDA2F17" w14:textId="4ECBB72C" w:rsidR="00D206C3" w:rsidRPr="0068771E" w:rsidRDefault="00D206C3" w:rsidP="0068771E">
            <w:pPr>
              <w:pStyle w:val="000-Grundlage-Standard"/>
              <w:rPr>
                <w:rFonts w:cs="Times New Roman"/>
                <w:color w:val="000000" w:themeColor="text1"/>
                <w:szCs w:val="24"/>
              </w:rPr>
            </w:pPr>
            <w:r w:rsidRPr="0068771E">
              <w:rPr>
                <w:rFonts w:cs="Times New Roman"/>
                <w:color w:val="000000" w:themeColor="text1"/>
                <w:szCs w:val="24"/>
              </w:rPr>
              <w:t>Rolle</w:t>
            </w:r>
          </w:p>
        </w:tc>
        <w:tc>
          <w:tcPr>
            <w:tcW w:w="4530" w:type="dxa"/>
            <w:shd w:val="clear" w:color="auto" w:fill="4F81BD" w:themeFill="accent1"/>
          </w:tcPr>
          <w:p w14:paraId="564D5108" w14:textId="6FFFFC0C" w:rsidR="00D206C3" w:rsidRPr="0068771E" w:rsidRDefault="00D206C3" w:rsidP="0068771E">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68771E">
              <w:rPr>
                <w:rFonts w:cs="Times New Roman"/>
                <w:color w:val="000000" w:themeColor="text1"/>
                <w:szCs w:val="24"/>
              </w:rPr>
              <w:t>Person</w:t>
            </w:r>
          </w:p>
        </w:tc>
      </w:tr>
      <w:tr w:rsidR="00D206C3" w:rsidRPr="0002543A" w14:paraId="014D23C8" w14:textId="77777777" w:rsidTr="00D2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E2E07CC" w14:textId="12B0046F" w:rsidR="00D206C3" w:rsidRPr="0002543A" w:rsidRDefault="00D206C3" w:rsidP="00826451">
            <w:pPr>
              <w:pStyle w:val="000-Grundlage-Standard"/>
            </w:pPr>
            <w:r w:rsidRPr="0002543A">
              <w:t>Kunde</w:t>
            </w:r>
          </w:p>
        </w:tc>
        <w:tc>
          <w:tcPr>
            <w:tcW w:w="4530" w:type="dxa"/>
          </w:tcPr>
          <w:p w14:paraId="56EDF141" w14:textId="45B32000" w:rsidR="00D206C3" w:rsidRPr="0002543A" w:rsidRDefault="00D206C3" w:rsidP="00826451">
            <w:pPr>
              <w:pStyle w:val="000-Grundlage-Standard"/>
              <w:cnfStyle w:val="000000100000" w:firstRow="0" w:lastRow="0" w:firstColumn="0" w:lastColumn="0" w:oddVBand="0" w:evenVBand="0" w:oddHBand="1" w:evenHBand="0" w:firstRowFirstColumn="0" w:firstRowLastColumn="0" w:lastRowFirstColumn="0" w:lastRowLastColumn="0"/>
            </w:pPr>
            <w:r w:rsidRPr="0002543A">
              <w:t>Daniel Boger</w:t>
            </w:r>
          </w:p>
        </w:tc>
      </w:tr>
      <w:tr w:rsidR="00D206C3" w:rsidRPr="0002543A" w14:paraId="7F16CB8A" w14:textId="77777777" w:rsidTr="00D206C3">
        <w:tc>
          <w:tcPr>
            <w:cnfStyle w:val="001000000000" w:firstRow="0" w:lastRow="0" w:firstColumn="1" w:lastColumn="0" w:oddVBand="0" w:evenVBand="0" w:oddHBand="0" w:evenHBand="0" w:firstRowFirstColumn="0" w:firstRowLastColumn="0" w:lastRowFirstColumn="0" w:lastRowLastColumn="0"/>
            <w:tcW w:w="4530" w:type="dxa"/>
          </w:tcPr>
          <w:p w14:paraId="076268FB" w14:textId="22DDA82D" w:rsidR="00D206C3" w:rsidRPr="0002543A" w:rsidRDefault="00D206C3" w:rsidP="00826451">
            <w:pPr>
              <w:pStyle w:val="000-Grundlage-Standard"/>
            </w:pPr>
            <w:r w:rsidRPr="0002543A">
              <w:t>Entwickler</w:t>
            </w:r>
          </w:p>
        </w:tc>
        <w:tc>
          <w:tcPr>
            <w:tcW w:w="4530" w:type="dxa"/>
          </w:tcPr>
          <w:p w14:paraId="656216EF" w14:textId="40AA1746" w:rsidR="00D206C3" w:rsidRPr="0002543A" w:rsidRDefault="00D206C3" w:rsidP="00826451">
            <w:pPr>
              <w:pStyle w:val="000-Grundlage-Standard"/>
              <w:cnfStyle w:val="000000000000" w:firstRow="0" w:lastRow="0" w:firstColumn="0" w:lastColumn="0" w:oddVBand="0" w:evenVBand="0" w:oddHBand="0" w:evenHBand="0" w:firstRowFirstColumn="0" w:firstRowLastColumn="0" w:lastRowFirstColumn="0" w:lastRowLastColumn="0"/>
            </w:pPr>
            <w:r w:rsidRPr="0002543A">
              <w:t>Damien Arriens</w:t>
            </w:r>
          </w:p>
        </w:tc>
      </w:tr>
      <w:tr w:rsidR="00D206C3" w:rsidRPr="0002543A" w14:paraId="77EE21FE" w14:textId="77777777" w:rsidTr="00D20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8B6745" w14:textId="078BA942" w:rsidR="00D206C3" w:rsidRPr="0002543A" w:rsidRDefault="00D206C3" w:rsidP="00826451">
            <w:pPr>
              <w:pStyle w:val="000-Grundlage-Standard"/>
            </w:pPr>
            <w:r w:rsidRPr="0002543A">
              <w:t>Requirements-Engineer</w:t>
            </w:r>
          </w:p>
        </w:tc>
        <w:tc>
          <w:tcPr>
            <w:tcW w:w="4530" w:type="dxa"/>
          </w:tcPr>
          <w:p w14:paraId="0705788B" w14:textId="57531E45" w:rsidR="00D206C3" w:rsidRPr="0002543A" w:rsidRDefault="00D206C3" w:rsidP="00826451">
            <w:pPr>
              <w:pStyle w:val="000-Grundlage-Standard"/>
              <w:cnfStyle w:val="000000100000" w:firstRow="0" w:lastRow="0" w:firstColumn="0" w:lastColumn="0" w:oddVBand="0" w:evenVBand="0" w:oddHBand="1" w:evenHBand="0" w:firstRowFirstColumn="0" w:firstRowLastColumn="0" w:lastRowFirstColumn="0" w:lastRowLastColumn="0"/>
            </w:pPr>
            <w:r w:rsidRPr="0002543A">
              <w:t>Julian Stipovic</w:t>
            </w:r>
          </w:p>
        </w:tc>
      </w:tr>
      <w:tr w:rsidR="00D206C3" w:rsidRPr="0002543A" w14:paraId="1618B8D0" w14:textId="77777777" w:rsidTr="00D206C3">
        <w:tc>
          <w:tcPr>
            <w:cnfStyle w:val="001000000000" w:firstRow="0" w:lastRow="0" w:firstColumn="1" w:lastColumn="0" w:oddVBand="0" w:evenVBand="0" w:oddHBand="0" w:evenHBand="0" w:firstRowFirstColumn="0" w:firstRowLastColumn="0" w:lastRowFirstColumn="0" w:lastRowLastColumn="0"/>
            <w:tcW w:w="4530" w:type="dxa"/>
          </w:tcPr>
          <w:p w14:paraId="059B01A4" w14:textId="2E78FDF6" w:rsidR="00D206C3" w:rsidRPr="0002543A" w:rsidRDefault="00D206C3" w:rsidP="00826451">
            <w:pPr>
              <w:pStyle w:val="000-Grundlage-Standard"/>
            </w:pPr>
            <w:r w:rsidRPr="0002543A">
              <w:t>Software-Engineer</w:t>
            </w:r>
          </w:p>
        </w:tc>
        <w:tc>
          <w:tcPr>
            <w:tcW w:w="4530" w:type="dxa"/>
          </w:tcPr>
          <w:p w14:paraId="269AA781" w14:textId="07CB6C96" w:rsidR="00D206C3" w:rsidRPr="0002543A" w:rsidRDefault="00D206C3" w:rsidP="00826451">
            <w:pPr>
              <w:pStyle w:val="000-Grundlage-Standard"/>
              <w:cnfStyle w:val="000000000000" w:firstRow="0" w:lastRow="0" w:firstColumn="0" w:lastColumn="0" w:oddVBand="0" w:evenVBand="0" w:oddHBand="0" w:evenHBand="0" w:firstRowFirstColumn="0" w:firstRowLastColumn="0" w:lastRowFirstColumn="0" w:lastRowLastColumn="0"/>
            </w:pPr>
            <w:r w:rsidRPr="0002543A">
              <w:t>Fabian Qarqur</w:t>
            </w:r>
          </w:p>
        </w:tc>
      </w:tr>
    </w:tbl>
    <w:p w14:paraId="7B9974B1" w14:textId="6582B7AE" w:rsidR="000C786B" w:rsidRPr="0002543A" w:rsidRDefault="000C786B" w:rsidP="00826451">
      <w:pPr>
        <w:pStyle w:val="000-Grundlage-Standard"/>
      </w:pPr>
    </w:p>
    <w:p w14:paraId="7349A672" w14:textId="42342644" w:rsidR="009D7BEC" w:rsidRDefault="000C786B" w:rsidP="00826451">
      <w:pPr>
        <w:pStyle w:val="000-Grundlage-Standard"/>
      </w:pPr>
      <w:r w:rsidRPr="0002543A">
        <w:t>Die Kommunikation verläuft über Discord, bei der wir je Meeting die Aufgaben verteilen und di</w:t>
      </w:r>
      <w:r w:rsidR="0002543A" w:rsidRPr="0002543A">
        <w:t>e Aufgaben besprochen werden, welche erledigt wurden vom einzelnen Projektteilnehmer. Hierbei wird jedem einzelnen Feedback gegeben.</w:t>
      </w:r>
      <w:r w:rsidR="00283B03">
        <w:t xml:space="preserve"> </w:t>
      </w:r>
      <w:r w:rsidR="0002543A" w:rsidRPr="0002543A">
        <w:t>Einmal wöchentlich wird ein Meeting vereinbart, damit jeder auf dem aktuellen Stand ist.</w:t>
      </w:r>
      <w:r w:rsidR="002F7C29">
        <w:t xml:space="preserve"> Dokumente werden über GitHub gespeichert und jedem zur Verfügung gestellt.</w:t>
      </w:r>
      <w:r w:rsidR="00F366F7">
        <w:t xml:space="preserve"> Dokumente werden vor einem Termin in GitHub gespeichert, damit andere Teilnehmer sich bereits Notizen machen können.</w:t>
      </w:r>
    </w:p>
    <w:p w14:paraId="4C3D1F24" w14:textId="27572A1C" w:rsidR="002F7C29" w:rsidRDefault="009D7BEC" w:rsidP="002F7C29">
      <w:pPr>
        <w:pStyle w:val="berschrift2"/>
      </w:pPr>
      <w:bookmarkStart w:id="4" w:name="_Toc86589070"/>
      <w:r>
        <w:t>Projektplan</w:t>
      </w:r>
      <w:bookmarkEnd w:id="4"/>
    </w:p>
    <w:p w14:paraId="55F7306A" w14:textId="7CA368A0" w:rsidR="00720D34" w:rsidRPr="00720D34" w:rsidRDefault="00720D34" w:rsidP="00720D34">
      <w:pPr>
        <w:pStyle w:val="000-Grundlage-Standard"/>
      </w:pPr>
      <w:r>
        <w:t xml:space="preserve">Das Projekt wurde in vier große Phasen unterteilt, welche </w:t>
      </w:r>
      <w:r w:rsidR="00204EEE">
        <w:t xml:space="preserve">in </w:t>
      </w:r>
      <w:r>
        <w:t xml:space="preserve">vorgegebenen Zeiträumen erledigt werden. </w:t>
      </w:r>
    </w:p>
    <w:tbl>
      <w:tblPr>
        <w:tblStyle w:val="Gitternetztabelle4Akzent5"/>
        <w:tblW w:w="0" w:type="auto"/>
        <w:tblLook w:val="04A0" w:firstRow="1" w:lastRow="0" w:firstColumn="1" w:lastColumn="0" w:noHBand="0" w:noVBand="1"/>
      </w:tblPr>
      <w:tblGrid>
        <w:gridCol w:w="3020"/>
        <w:gridCol w:w="2078"/>
        <w:gridCol w:w="3962"/>
      </w:tblGrid>
      <w:tr w:rsidR="009B26EF" w14:paraId="4AC0D17D" w14:textId="77777777" w:rsidTr="0027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9D68B86" w14:textId="136055AB" w:rsidR="009B26EF" w:rsidRPr="009B26EF" w:rsidRDefault="009B26EF" w:rsidP="00500BF2">
            <w:pPr>
              <w:pStyle w:val="000-Grundlage-Standard"/>
              <w:rPr>
                <w:rFonts w:cs="Times New Roman"/>
                <w:color w:val="000000" w:themeColor="text1"/>
                <w:szCs w:val="24"/>
              </w:rPr>
            </w:pPr>
            <w:r w:rsidRPr="009B26EF">
              <w:rPr>
                <w:rFonts w:cs="Times New Roman"/>
                <w:color w:val="000000" w:themeColor="text1"/>
                <w:szCs w:val="24"/>
              </w:rPr>
              <w:t>Phase</w:t>
            </w:r>
          </w:p>
        </w:tc>
        <w:tc>
          <w:tcPr>
            <w:tcW w:w="2078" w:type="dxa"/>
            <w:shd w:val="clear" w:color="auto" w:fill="4F81BD" w:themeFill="accent1"/>
          </w:tcPr>
          <w:p w14:paraId="06B354B9" w14:textId="4F3755D9" w:rsidR="009B26EF" w:rsidRPr="009B26EF" w:rsidRDefault="009B26EF" w:rsidP="00500BF2">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9B26EF">
              <w:rPr>
                <w:rFonts w:cs="Times New Roman"/>
                <w:color w:val="000000" w:themeColor="text1"/>
                <w:szCs w:val="24"/>
              </w:rPr>
              <w:t>Zeitraum</w:t>
            </w:r>
          </w:p>
        </w:tc>
        <w:tc>
          <w:tcPr>
            <w:tcW w:w="3962" w:type="dxa"/>
            <w:shd w:val="clear" w:color="auto" w:fill="4F81BD" w:themeFill="accent1"/>
          </w:tcPr>
          <w:p w14:paraId="28C5E3CC" w14:textId="4451E405" w:rsidR="009B26EF" w:rsidRPr="009B26EF" w:rsidRDefault="009B26EF" w:rsidP="00500BF2">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9B26EF">
              <w:rPr>
                <w:rFonts w:cs="Times New Roman"/>
                <w:color w:val="000000" w:themeColor="text1"/>
                <w:szCs w:val="24"/>
              </w:rPr>
              <w:t>Aufgaben</w:t>
            </w:r>
          </w:p>
        </w:tc>
      </w:tr>
      <w:tr w:rsidR="009B26EF" w14:paraId="5A99571B"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319415" w14:textId="602F2C70" w:rsidR="009B26EF" w:rsidRDefault="009B26EF" w:rsidP="00500BF2">
            <w:pPr>
              <w:pStyle w:val="000-Grundlage-Standard"/>
            </w:pPr>
            <w:r>
              <w:t>Phase 1</w:t>
            </w:r>
          </w:p>
        </w:tc>
        <w:tc>
          <w:tcPr>
            <w:tcW w:w="2078" w:type="dxa"/>
          </w:tcPr>
          <w:p w14:paraId="230AC425" w14:textId="75717736" w:rsidR="009B26EF" w:rsidRDefault="00272F7D" w:rsidP="00500BF2">
            <w:pPr>
              <w:pStyle w:val="000-Grundlage-Standard"/>
              <w:cnfStyle w:val="000000100000" w:firstRow="0" w:lastRow="0" w:firstColumn="0" w:lastColumn="0" w:oddVBand="0" w:evenVBand="0" w:oddHBand="1" w:evenHBand="0" w:firstRowFirstColumn="0" w:firstRowLastColumn="0" w:lastRowFirstColumn="0" w:lastRowLastColumn="0"/>
            </w:pPr>
            <w:r>
              <w:t>10. September – 24. September</w:t>
            </w:r>
          </w:p>
        </w:tc>
        <w:tc>
          <w:tcPr>
            <w:tcW w:w="3962" w:type="dxa"/>
          </w:tcPr>
          <w:p w14:paraId="3F2AFD5D" w14:textId="425FE8AF" w:rsidR="009B26EF" w:rsidRDefault="009B26EF" w:rsidP="009B26EF">
            <w:pPr>
              <w:pStyle w:val="100-Aufzhlung-Punktmit-Nach6Pt"/>
              <w:cnfStyle w:val="000000100000" w:firstRow="0" w:lastRow="0" w:firstColumn="0" w:lastColumn="0" w:oddVBand="0" w:evenVBand="0" w:oddHBand="1" w:evenHBand="0" w:firstRowFirstColumn="0" w:firstRowLastColumn="0" w:lastRowFirstColumn="0" w:lastRowLastColumn="0"/>
            </w:pPr>
            <w:r>
              <w:t>Vision des Projekts</w:t>
            </w:r>
          </w:p>
          <w:p w14:paraId="412D587D" w14:textId="7FA6DAF6" w:rsidR="009B26EF" w:rsidRDefault="009B26EF" w:rsidP="009B26EF">
            <w:pPr>
              <w:pStyle w:val="100-Aufzhlung-Punktmit-Nach6Pt"/>
              <w:cnfStyle w:val="000000100000" w:firstRow="0" w:lastRow="0" w:firstColumn="0" w:lastColumn="0" w:oddVBand="0" w:evenVBand="0" w:oddHBand="1" w:evenHBand="0" w:firstRowFirstColumn="0" w:firstRowLastColumn="0" w:lastRowFirstColumn="0" w:lastRowLastColumn="0"/>
            </w:pPr>
            <w:r>
              <w:t>Rollenverteilung</w:t>
            </w:r>
          </w:p>
          <w:p w14:paraId="0BB5DABF" w14:textId="77777777" w:rsidR="009B26EF" w:rsidRDefault="009B26EF" w:rsidP="009B26EF">
            <w:pPr>
              <w:pStyle w:val="100-Aufzhlung-Punktmit-Nach6Pt"/>
              <w:cnfStyle w:val="000000100000" w:firstRow="0" w:lastRow="0" w:firstColumn="0" w:lastColumn="0" w:oddVBand="0" w:evenVBand="0" w:oddHBand="1" w:evenHBand="0" w:firstRowFirstColumn="0" w:firstRowLastColumn="0" w:lastRowFirstColumn="0" w:lastRowLastColumn="0"/>
            </w:pPr>
            <w:r>
              <w:t>Use-Cases sammeln</w:t>
            </w:r>
          </w:p>
          <w:p w14:paraId="6F138319" w14:textId="2C78E55E" w:rsidR="009B26EF" w:rsidRPr="009B26EF" w:rsidRDefault="009B26EF" w:rsidP="009B26EF">
            <w:pPr>
              <w:pStyle w:val="100-Aufzhlung-Punktmit-Nach6Pt"/>
              <w:cnfStyle w:val="000000100000" w:firstRow="0" w:lastRow="0" w:firstColumn="0" w:lastColumn="0" w:oddVBand="0" w:evenVBand="0" w:oddHBand="1" w:evenHBand="0" w:firstRowFirstColumn="0" w:firstRowLastColumn="0" w:lastRowFirstColumn="0" w:lastRowLastColumn="0"/>
            </w:pPr>
            <w:r>
              <w:t>Use-Case Diagramm</w:t>
            </w:r>
          </w:p>
        </w:tc>
      </w:tr>
      <w:tr w:rsidR="009B26EF" w14:paraId="5E5D00C2" w14:textId="77777777" w:rsidTr="00272F7D">
        <w:tc>
          <w:tcPr>
            <w:cnfStyle w:val="001000000000" w:firstRow="0" w:lastRow="0" w:firstColumn="1" w:lastColumn="0" w:oddVBand="0" w:evenVBand="0" w:oddHBand="0" w:evenHBand="0" w:firstRowFirstColumn="0" w:firstRowLastColumn="0" w:lastRowFirstColumn="0" w:lastRowLastColumn="0"/>
            <w:tcW w:w="3020" w:type="dxa"/>
          </w:tcPr>
          <w:p w14:paraId="47AF9EEB" w14:textId="74D7EEA3" w:rsidR="009B26EF" w:rsidRDefault="009B26EF" w:rsidP="00500BF2">
            <w:pPr>
              <w:pStyle w:val="000-Grundlage-Standard"/>
            </w:pPr>
            <w:r>
              <w:lastRenderedPageBreak/>
              <w:t>Phase 2</w:t>
            </w:r>
          </w:p>
        </w:tc>
        <w:tc>
          <w:tcPr>
            <w:tcW w:w="2078" w:type="dxa"/>
          </w:tcPr>
          <w:p w14:paraId="37707DBB" w14:textId="4494D9D1" w:rsidR="009B26EF" w:rsidRDefault="00272F7D" w:rsidP="00500BF2">
            <w:pPr>
              <w:pStyle w:val="000-Grundlage-Standard"/>
              <w:cnfStyle w:val="000000000000" w:firstRow="0" w:lastRow="0" w:firstColumn="0" w:lastColumn="0" w:oddVBand="0" w:evenVBand="0" w:oddHBand="0" w:evenHBand="0" w:firstRowFirstColumn="0" w:firstRowLastColumn="0" w:lastRowFirstColumn="0" w:lastRowLastColumn="0"/>
            </w:pPr>
            <w:r>
              <w:t>28. September – 22. Oktober</w:t>
            </w:r>
          </w:p>
        </w:tc>
        <w:tc>
          <w:tcPr>
            <w:tcW w:w="3962" w:type="dxa"/>
          </w:tcPr>
          <w:p w14:paraId="31791353" w14:textId="77777777" w:rsidR="009B26EF" w:rsidRDefault="009B26EF" w:rsidP="009B26EF">
            <w:pPr>
              <w:pStyle w:val="100-Aufzhlung-Punktmit-Nach6Pt"/>
              <w:cnfStyle w:val="000000000000" w:firstRow="0" w:lastRow="0" w:firstColumn="0" w:lastColumn="0" w:oddVBand="0" w:evenVBand="0" w:oddHBand="0" w:evenHBand="0" w:firstRowFirstColumn="0" w:firstRowLastColumn="0" w:lastRowFirstColumn="0" w:lastRowLastColumn="0"/>
            </w:pPr>
            <w:r>
              <w:t>Beschreibung der Use-Cases</w:t>
            </w:r>
          </w:p>
          <w:p w14:paraId="35AFF30C" w14:textId="77777777" w:rsidR="009B26EF" w:rsidRDefault="009B26EF" w:rsidP="009B26EF">
            <w:pPr>
              <w:pStyle w:val="100-Aufzhlung-Punktmit-Nach6Pt"/>
              <w:cnfStyle w:val="000000000000" w:firstRow="0" w:lastRow="0" w:firstColumn="0" w:lastColumn="0" w:oddVBand="0" w:evenVBand="0" w:oddHBand="0" w:evenHBand="0" w:firstRowFirstColumn="0" w:firstRowLastColumn="0" w:lastRowFirstColumn="0" w:lastRowLastColumn="0"/>
            </w:pPr>
            <w:r>
              <w:t>Modelle/Diagramme erstellen</w:t>
            </w:r>
          </w:p>
          <w:p w14:paraId="71943909" w14:textId="042D9B08" w:rsidR="009B26EF" w:rsidRPr="009B26EF" w:rsidRDefault="009B26EF" w:rsidP="009B26EF">
            <w:pPr>
              <w:pStyle w:val="100-Aufzhlung-Punktmit-Nach6Pt"/>
              <w:cnfStyle w:val="000000000000" w:firstRow="0" w:lastRow="0" w:firstColumn="0" w:lastColumn="0" w:oddVBand="0" w:evenVBand="0" w:oddHBand="0" w:evenHBand="0" w:firstRowFirstColumn="0" w:firstRowLastColumn="0" w:lastRowFirstColumn="0" w:lastRowLastColumn="0"/>
            </w:pPr>
            <w:r>
              <w:t>Wireframes modellieren</w:t>
            </w:r>
          </w:p>
        </w:tc>
      </w:tr>
      <w:tr w:rsidR="009B26EF" w14:paraId="41C5DA08"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0F3014C" w14:textId="648861BF" w:rsidR="009B26EF" w:rsidRDefault="009B26EF" w:rsidP="00500BF2">
            <w:pPr>
              <w:pStyle w:val="000-Grundlage-Standard"/>
            </w:pPr>
            <w:r>
              <w:t>Phase 3</w:t>
            </w:r>
          </w:p>
        </w:tc>
        <w:tc>
          <w:tcPr>
            <w:tcW w:w="2078" w:type="dxa"/>
          </w:tcPr>
          <w:p w14:paraId="75858CE2" w14:textId="3BCC5D98" w:rsidR="009B26EF" w:rsidRDefault="00272F7D" w:rsidP="00500BF2">
            <w:pPr>
              <w:pStyle w:val="000-Grundlage-Standard"/>
              <w:cnfStyle w:val="000000100000" w:firstRow="0" w:lastRow="0" w:firstColumn="0" w:lastColumn="0" w:oddVBand="0" w:evenVBand="0" w:oddHBand="1" w:evenHBand="0" w:firstRowFirstColumn="0" w:firstRowLastColumn="0" w:lastRowFirstColumn="0" w:lastRowLastColumn="0"/>
            </w:pPr>
            <w:r>
              <w:t xml:space="preserve">08. Oktober </w:t>
            </w:r>
            <w:r w:rsidR="00D121B6">
              <w:t>–</w:t>
            </w:r>
            <w:r>
              <w:t xml:space="preserve"> </w:t>
            </w:r>
            <w:r w:rsidR="00D121B6">
              <w:t xml:space="preserve">     0</w:t>
            </w:r>
            <w:r w:rsidR="007857DB">
              <w:t>5</w:t>
            </w:r>
            <w:r w:rsidR="00D121B6">
              <w:t>. November</w:t>
            </w:r>
          </w:p>
        </w:tc>
        <w:tc>
          <w:tcPr>
            <w:tcW w:w="3962" w:type="dxa"/>
          </w:tcPr>
          <w:p w14:paraId="232EC924" w14:textId="77777777" w:rsidR="009B26EF" w:rsidRDefault="009B26EF" w:rsidP="009B26EF">
            <w:pPr>
              <w:pStyle w:val="100-Aufzhlung-Punktmit-Standard"/>
              <w:cnfStyle w:val="000000100000" w:firstRow="0" w:lastRow="0" w:firstColumn="0" w:lastColumn="0" w:oddVBand="0" w:evenVBand="0" w:oddHBand="1" w:evenHBand="0" w:firstRowFirstColumn="0" w:firstRowLastColumn="0" w:lastRowFirstColumn="0" w:lastRowLastColumn="0"/>
            </w:pPr>
            <w:r>
              <w:t>Nicht-funktionale Anforderungen</w:t>
            </w:r>
          </w:p>
          <w:p w14:paraId="1F7AB6DC" w14:textId="5727660B" w:rsidR="009B26EF" w:rsidRPr="009B26EF" w:rsidRDefault="009B26EF" w:rsidP="009B26EF">
            <w:pPr>
              <w:pStyle w:val="100-Aufzhlung-Punktmit-Nach6Pt"/>
              <w:cnfStyle w:val="000000100000" w:firstRow="0" w:lastRow="0" w:firstColumn="0" w:lastColumn="0" w:oddVBand="0" w:evenVBand="0" w:oddHBand="1" w:evenHBand="0" w:firstRowFirstColumn="0" w:firstRowLastColumn="0" w:lastRowFirstColumn="0" w:lastRowLastColumn="0"/>
            </w:pPr>
            <w:r>
              <w:t>Prototypische Entwicklung</w:t>
            </w:r>
          </w:p>
        </w:tc>
      </w:tr>
      <w:tr w:rsidR="009B26EF" w14:paraId="0014ABE0" w14:textId="77777777" w:rsidTr="00272F7D">
        <w:tc>
          <w:tcPr>
            <w:cnfStyle w:val="001000000000" w:firstRow="0" w:lastRow="0" w:firstColumn="1" w:lastColumn="0" w:oddVBand="0" w:evenVBand="0" w:oddHBand="0" w:evenHBand="0" w:firstRowFirstColumn="0" w:firstRowLastColumn="0" w:lastRowFirstColumn="0" w:lastRowLastColumn="0"/>
            <w:tcW w:w="3020" w:type="dxa"/>
          </w:tcPr>
          <w:p w14:paraId="5EB3179A" w14:textId="61AD4158" w:rsidR="009B26EF" w:rsidRDefault="009B26EF" w:rsidP="00500BF2">
            <w:pPr>
              <w:pStyle w:val="000-Grundlage-Standard"/>
            </w:pPr>
            <w:r>
              <w:t>Phase 4</w:t>
            </w:r>
          </w:p>
        </w:tc>
        <w:tc>
          <w:tcPr>
            <w:tcW w:w="2078" w:type="dxa"/>
          </w:tcPr>
          <w:p w14:paraId="179D5694" w14:textId="1710FE64" w:rsidR="009B26EF" w:rsidRDefault="00D121B6" w:rsidP="00500BF2">
            <w:pPr>
              <w:pStyle w:val="000-Grundlage-Standard"/>
              <w:cnfStyle w:val="000000000000" w:firstRow="0" w:lastRow="0" w:firstColumn="0" w:lastColumn="0" w:oddVBand="0" w:evenVBand="0" w:oddHBand="0" w:evenHBand="0" w:firstRowFirstColumn="0" w:firstRowLastColumn="0" w:lastRowFirstColumn="0" w:lastRowLastColumn="0"/>
            </w:pPr>
            <w:r>
              <w:t>0</w:t>
            </w:r>
            <w:r w:rsidR="007857DB">
              <w:t>5</w:t>
            </w:r>
            <w:r>
              <w:t>. November – 07. November</w:t>
            </w:r>
          </w:p>
        </w:tc>
        <w:tc>
          <w:tcPr>
            <w:tcW w:w="3962" w:type="dxa"/>
          </w:tcPr>
          <w:p w14:paraId="7D7FB311" w14:textId="77777777" w:rsidR="009B26EF" w:rsidRDefault="009B26EF" w:rsidP="009B26EF">
            <w:pPr>
              <w:pStyle w:val="100-Aufzhlung-Punktmit-Nach6Pt"/>
              <w:cnfStyle w:val="000000000000" w:firstRow="0" w:lastRow="0" w:firstColumn="0" w:lastColumn="0" w:oddVBand="0" w:evenVBand="0" w:oddHBand="0" w:evenHBand="0" w:firstRowFirstColumn="0" w:firstRowLastColumn="0" w:lastRowFirstColumn="0" w:lastRowLastColumn="0"/>
            </w:pPr>
            <w:r>
              <w:t>Finalentwicklung</w:t>
            </w:r>
          </w:p>
          <w:p w14:paraId="65C89555" w14:textId="77777777" w:rsidR="009B26EF" w:rsidRDefault="009B26EF" w:rsidP="009B26EF">
            <w:pPr>
              <w:pStyle w:val="100-Aufzhlung-Punktmit-Nach6Pt"/>
              <w:cnfStyle w:val="000000000000" w:firstRow="0" w:lastRow="0" w:firstColumn="0" w:lastColumn="0" w:oddVBand="0" w:evenVBand="0" w:oddHBand="0" w:evenHBand="0" w:firstRowFirstColumn="0" w:firstRowLastColumn="0" w:lastRowFirstColumn="0" w:lastRowLastColumn="0"/>
            </w:pPr>
            <w:r>
              <w:t>Rückblick + Kontrolle vom Projekt</w:t>
            </w:r>
          </w:p>
          <w:p w14:paraId="0A0F17E7" w14:textId="6ABD6402" w:rsidR="009B26EF" w:rsidRPr="009B26EF" w:rsidRDefault="009B26EF" w:rsidP="009B26EF">
            <w:pPr>
              <w:pStyle w:val="100-Aufzhlung-Punktmit-Nach6Pt"/>
              <w:cnfStyle w:val="000000000000" w:firstRow="0" w:lastRow="0" w:firstColumn="0" w:lastColumn="0" w:oddVBand="0" w:evenVBand="0" w:oddHBand="0" w:evenHBand="0" w:firstRowFirstColumn="0" w:firstRowLastColumn="0" w:lastRowFirstColumn="0" w:lastRowLastColumn="0"/>
            </w:pPr>
            <w:r>
              <w:t>Fehlerbehebungen</w:t>
            </w:r>
          </w:p>
        </w:tc>
      </w:tr>
    </w:tbl>
    <w:p w14:paraId="4584DFF8" w14:textId="77777777" w:rsidR="0091582E" w:rsidRPr="00500BF2" w:rsidRDefault="0091582E" w:rsidP="00500BF2">
      <w:pPr>
        <w:pStyle w:val="000-Grundlage-Standard"/>
      </w:pPr>
    </w:p>
    <w:p w14:paraId="5A296376" w14:textId="166139E8" w:rsidR="0068771E" w:rsidRDefault="0068771E" w:rsidP="0068771E">
      <w:pPr>
        <w:pStyle w:val="berschrift3"/>
      </w:pPr>
      <w:bookmarkStart w:id="5" w:name="_Toc86589071"/>
      <w:r>
        <w:t>Dokumentation Meeting</w:t>
      </w:r>
      <w:bookmarkEnd w:id="5"/>
    </w:p>
    <w:p w14:paraId="1992F8AB" w14:textId="3463D3AB" w:rsidR="0068771E" w:rsidRPr="0068771E" w:rsidRDefault="0068771E" w:rsidP="0068771E">
      <w:pPr>
        <w:pStyle w:val="000-Grundlage-Standard"/>
      </w:pPr>
      <w:r>
        <w:t>An folgenden Tagen wurde ein Meeting über Discord gehalten</w:t>
      </w:r>
      <w:r w:rsidR="00A720AD">
        <w:t>. Hierbei wurden Aufgaben verteilt und Aufgaben besprochen, welche erledigt wurden</w:t>
      </w:r>
      <w:r w:rsidR="0056576E">
        <w:t>.</w:t>
      </w:r>
    </w:p>
    <w:tbl>
      <w:tblPr>
        <w:tblStyle w:val="Gitternetztabelle4Akzent5"/>
        <w:tblW w:w="0" w:type="auto"/>
        <w:tblLook w:val="04A0" w:firstRow="1" w:lastRow="0" w:firstColumn="1" w:lastColumn="0" w:noHBand="0" w:noVBand="1"/>
      </w:tblPr>
      <w:tblGrid>
        <w:gridCol w:w="2265"/>
        <w:gridCol w:w="6795"/>
      </w:tblGrid>
      <w:tr w:rsidR="00B30AB2" w14:paraId="68D7EABB" w14:textId="77777777" w:rsidTr="005D1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4F81BD" w:themeFill="accent1"/>
          </w:tcPr>
          <w:p w14:paraId="3D499BE5" w14:textId="54C6A12C" w:rsidR="00B30AB2" w:rsidRPr="0068771E" w:rsidRDefault="00B30AB2" w:rsidP="009D7BEC">
            <w:pPr>
              <w:pStyle w:val="000-Grundlage-Standard"/>
              <w:rPr>
                <w:rFonts w:cs="Times New Roman"/>
                <w:color w:val="000000" w:themeColor="text1"/>
                <w:szCs w:val="24"/>
              </w:rPr>
            </w:pPr>
            <w:r w:rsidRPr="0068771E">
              <w:rPr>
                <w:rFonts w:cs="Times New Roman"/>
                <w:color w:val="000000" w:themeColor="text1"/>
                <w:szCs w:val="24"/>
              </w:rPr>
              <w:t>Termin</w:t>
            </w:r>
          </w:p>
        </w:tc>
        <w:tc>
          <w:tcPr>
            <w:tcW w:w="6795" w:type="dxa"/>
            <w:shd w:val="clear" w:color="auto" w:fill="4F81BD" w:themeFill="accent1"/>
          </w:tcPr>
          <w:p w14:paraId="49BCBE28" w14:textId="6FE5620E" w:rsidR="00B30AB2" w:rsidRPr="0068771E" w:rsidRDefault="00B30AB2" w:rsidP="009D7BEC">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68771E">
              <w:rPr>
                <w:rFonts w:cs="Times New Roman"/>
                <w:color w:val="000000" w:themeColor="text1"/>
                <w:szCs w:val="24"/>
              </w:rPr>
              <w:t>Was wurde besprochen</w:t>
            </w:r>
          </w:p>
        </w:tc>
      </w:tr>
      <w:tr w:rsidR="00B30AB2" w14:paraId="61FDB684" w14:textId="77777777" w:rsidTr="006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E54FED8" w14:textId="566A14A0" w:rsidR="00B30AB2" w:rsidRDefault="00B30AB2" w:rsidP="009D7BEC">
            <w:pPr>
              <w:pStyle w:val="000-Grundlage-Standard"/>
            </w:pPr>
            <w:r>
              <w:t>10. September</w:t>
            </w:r>
          </w:p>
        </w:tc>
        <w:tc>
          <w:tcPr>
            <w:tcW w:w="6795" w:type="dxa"/>
          </w:tcPr>
          <w:p w14:paraId="3C13E324" w14:textId="716A6E47" w:rsidR="00B30AB2" w:rsidRDefault="0068771E" w:rsidP="009D7BEC">
            <w:pPr>
              <w:pStyle w:val="000-Grundlage-Standard"/>
              <w:cnfStyle w:val="000000100000" w:firstRow="0" w:lastRow="0" w:firstColumn="0" w:lastColumn="0" w:oddVBand="0" w:evenVBand="0" w:oddHBand="1" w:evenHBand="0" w:firstRowFirstColumn="0" w:firstRowLastColumn="0" w:lastRowFirstColumn="0" w:lastRowLastColumn="0"/>
            </w:pPr>
            <w:r>
              <w:t xml:space="preserve">Rollenverteilung; </w:t>
            </w:r>
            <w:r w:rsidR="006135F6">
              <w:t>Kommunikation (Discord); Aufgabenverteilung</w:t>
            </w:r>
            <w:r w:rsidR="002900E0">
              <w:t>:</w:t>
            </w:r>
            <w:r w:rsidR="006135F6">
              <w:t xml:space="preserve"> Projektskizze, Sammlung der Use-Cases und dem Use-Case Diagramm; Setzung der Deadlines</w:t>
            </w:r>
          </w:p>
        </w:tc>
      </w:tr>
      <w:tr w:rsidR="00B30AB2" w14:paraId="7AC20AD0" w14:textId="77777777" w:rsidTr="000E5990">
        <w:tc>
          <w:tcPr>
            <w:cnfStyle w:val="001000000000" w:firstRow="0" w:lastRow="0" w:firstColumn="1" w:lastColumn="0" w:oddVBand="0" w:evenVBand="0" w:oddHBand="0" w:evenHBand="0" w:firstRowFirstColumn="0" w:firstRowLastColumn="0" w:lastRowFirstColumn="0" w:lastRowLastColumn="0"/>
            <w:tcW w:w="2265" w:type="dxa"/>
          </w:tcPr>
          <w:p w14:paraId="5D4FC902" w14:textId="76B6D858" w:rsidR="00B30AB2" w:rsidRDefault="00B30AB2" w:rsidP="009D7BEC">
            <w:pPr>
              <w:pStyle w:val="000-Grundlage-Standard"/>
            </w:pPr>
            <w:r>
              <w:t>28. September</w:t>
            </w:r>
          </w:p>
        </w:tc>
        <w:tc>
          <w:tcPr>
            <w:tcW w:w="6795" w:type="dxa"/>
          </w:tcPr>
          <w:p w14:paraId="248E1B82" w14:textId="5B713F7F" w:rsidR="00B30AB2" w:rsidRDefault="00BC7295" w:rsidP="009D7BEC">
            <w:pPr>
              <w:pStyle w:val="000-Grundlage-Standard"/>
              <w:cnfStyle w:val="000000000000" w:firstRow="0" w:lastRow="0" w:firstColumn="0" w:lastColumn="0" w:oddVBand="0" w:evenVBand="0" w:oddHBand="0" w:evenHBand="0" w:firstRowFirstColumn="0" w:firstRowLastColumn="0" w:lastRowFirstColumn="0" w:lastRowLastColumn="0"/>
            </w:pPr>
            <w:r>
              <w:t>Feedback Use-Case Diagramm; Auswahl der zwei Haupt Use-Cases; Aufgabenverteilung von Aktivitätsdiagramm, Domänenmodell, Klassendiagramm, Sequenzdiagramm</w:t>
            </w:r>
            <w:r w:rsidR="00432A4D">
              <w:t>, Wireframes</w:t>
            </w:r>
            <w:r w:rsidR="0045261A">
              <w:t xml:space="preserve"> und Prototyp der Software</w:t>
            </w:r>
            <w:r>
              <w:t>; Setzung der Deadlines</w:t>
            </w:r>
          </w:p>
        </w:tc>
      </w:tr>
      <w:tr w:rsidR="00B30AB2" w14:paraId="20894DA0" w14:textId="77777777" w:rsidTr="00E17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125BD6F" w14:textId="36FE0126" w:rsidR="00B30AB2" w:rsidRDefault="00B30AB2" w:rsidP="009D7BEC">
            <w:pPr>
              <w:pStyle w:val="000-Grundlage-Standard"/>
            </w:pPr>
            <w:r>
              <w:t>0</w:t>
            </w:r>
            <w:r w:rsidR="0068771E">
              <w:t>8</w:t>
            </w:r>
            <w:r>
              <w:t>. Oktober</w:t>
            </w:r>
          </w:p>
        </w:tc>
        <w:tc>
          <w:tcPr>
            <w:tcW w:w="6795" w:type="dxa"/>
          </w:tcPr>
          <w:p w14:paraId="4C81899E" w14:textId="374763CE" w:rsidR="00B30AB2" w:rsidRDefault="00432A4D" w:rsidP="009D7BEC">
            <w:pPr>
              <w:pStyle w:val="000-Grundlage-Standard"/>
              <w:cnfStyle w:val="000000100000" w:firstRow="0" w:lastRow="0" w:firstColumn="0" w:lastColumn="0" w:oddVBand="0" w:evenVBand="0" w:oddHBand="1" w:evenHBand="0" w:firstRowFirstColumn="0" w:firstRowLastColumn="0" w:lastRowFirstColumn="0" w:lastRowLastColumn="0"/>
            </w:pPr>
            <w:r>
              <w:t>Feedback Aktivitätsdiagramm, Domänenmodell, Wireframes; Vorbereitung Zwischenpräsentation (14.10.)</w:t>
            </w:r>
          </w:p>
        </w:tc>
      </w:tr>
      <w:tr w:rsidR="00B30AB2" w14:paraId="56FDBF90" w14:textId="77777777" w:rsidTr="00C97B33">
        <w:tc>
          <w:tcPr>
            <w:cnfStyle w:val="001000000000" w:firstRow="0" w:lastRow="0" w:firstColumn="1" w:lastColumn="0" w:oddVBand="0" w:evenVBand="0" w:oddHBand="0" w:evenHBand="0" w:firstRowFirstColumn="0" w:firstRowLastColumn="0" w:lastRowFirstColumn="0" w:lastRowLastColumn="0"/>
            <w:tcW w:w="2265" w:type="dxa"/>
          </w:tcPr>
          <w:p w14:paraId="4E73BF67" w14:textId="1051E74E" w:rsidR="00B30AB2" w:rsidRDefault="0068771E" w:rsidP="009D7BEC">
            <w:pPr>
              <w:pStyle w:val="000-Grundlage-Standard"/>
            </w:pPr>
            <w:r>
              <w:t>11. Oktober</w:t>
            </w:r>
          </w:p>
        </w:tc>
        <w:tc>
          <w:tcPr>
            <w:tcW w:w="6795" w:type="dxa"/>
          </w:tcPr>
          <w:p w14:paraId="05317FBA" w14:textId="1F6BD79F" w:rsidR="00B30AB2" w:rsidRDefault="0045261A" w:rsidP="009D7BEC">
            <w:pPr>
              <w:pStyle w:val="000-Grundlage-Standard"/>
              <w:cnfStyle w:val="000000000000" w:firstRow="0" w:lastRow="0" w:firstColumn="0" w:lastColumn="0" w:oddVBand="0" w:evenVBand="0" w:oddHBand="0" w:evenHBand="0" w:firstRowFirstColumn="0" w:firstRowLastColumn="0" w:lastRowFirstColumn="0" w:lastRowLastColumn="0"/>
            </w:pPr>
            <w:r>
              <w:t xml:space="preserve">Feedback Klassendiagramm; </w:t>
            </w:r>
            <w:r w:rsidR="00432A4D">
              <w:t>Vorbereitung Zwischenpräsentation (14.10.)</w:t>
            </w:r>
          </w:p>
        </w:tc>
      </w:tr>
      <w:tr w:rsidR="0068771E" w14:paraId="6AD17F61" w14:textId="77777777" w:rsidTr="00CF5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AACB9B" w14:textId="3902086B" w:rsidR="0068771E" w:rsidRDefault="0068771E" w:rsidP="009D7BEC">
            <w:pPr>
              <w:pStyle w:val="000-Grundlage-Standard"/>
            </w:pPr>
            <w:r>
              <w:lastRenderedPageBreak/>
              <w:t>18. Oktober</w:t>
            </w:r>
          </w:p>
        </w:tc>
        <w:tc>
          <w:tcPr>
            <w:tcW w:w="6795" w:type="dxa"/>
          </w:tcPr>
          <w:p w14:paraId="6AFF9A5B" w14:textId="00FD4B1B" w:rsidR="0068771E" w:rsidRDefault="0045261A" w:rsidP="009D7BEC">
            <w:pPr>
              <w:pStyle w:val="000-Grundlage-Standard"/>
              <w:cnfStyle w:val="000000100000" w:firstRow="0" w:lastRow="0" w:firstColumn="0" w:lastColumn="0" w:oddVBand="0" w:evenVBand="0" w:oddHBand="1" w:evenHBand="0" w:firstRowFirstColumn="0" w:firstRowLastColumn="0" w:lastRowFirstColumn="0" w:lastRowLastColumn="0"/>
            </w:pPr>
            <w:r>
              <w:t xml:space="preserve">Aufgabenverteilung Nicht-funktionale Anforderungen; Feedback </w:t>
            </w:r>
            <w:r w:rsidR="0091582E">
              <w:t>vom unfertigen Prototyp</w:t>
            </w:r>
          </w:p>
        </w:tc>
      </w:tr>
      <w:tr w:rsidR="0068771E" w14:paraId="1A45A739" w14:textId="77777777" w:rsidTr="00FC03E2">
        <w:tc>
          <w:tcPr>
            <w:cnfStyle w:val="001000000000" w:firstRow="0" w:lastRow="0" w:firstColumn="1" w:lastColumn="0" w:oddVBand="0" w:evenVBand="0" w:oddHBand="0" w:evenHBand="0" w:firstRowFirstColumn="0" w:firstRowLastColumn="0" w:lastRowFirstColumn="0" w:lastRowLastColumn="0"/>
            <w:tcW w:w="2265" w:type="dxa"/>
          </w:tcPr>
          <w:p w14:paraId="0210A2DB" w14:textId="77777777" w:rsidR="0068771E" w:rsidRDefault="0068771E" w:rsidP="009D7BEC">
            <w:pPr>
              <w:pStyle w:val="000-Grundlage-Standard"/>
            </w:pPr>
          </w:p>
        </w:tc>
        <w:tc>
          <w:tcPr>
            <w:tcW w:w="6795" w:type="dxa"/>
          </w:tcPr>
          <w:p w14:paraId="1C7A48C0" w14:textId="77777777" w:rsidR="0068771E" w:rsidRDefault="0068771E" w:rsidP="009D7BEC">
            <w:pPr>
              <w:pStyle w:val="000-Grundlage-Standard"/>
              <w:cnfStyle w:val="000000000000" w:firstRow="0" w:lastRow="0" w:firstColumn="0" w:lastColumn="0" w:oddVBand="0" w:evenVBand="0" w:oddHBand="0" w:evenHBand="0" w:firstRowFirstColumn="0" w:firstRowLastColumn="0" w:lastRowFirstColumn="0" w:lastRowLastColumn="0"/>
            </w:pPr>
          </w:p>
        </w:tc>
      </w:tr>
      <w:tr w:rsidR="0068771E" w14:paraId="2FE0221B" w14:textId="77777777" w:rsidTr="00F41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D2CF565" w14:textId="77777777" w:rsidR="0068771E" w:rsidRDefault="0068771E" w:rsidP="009D7BEC">
            <w:pPr>
              <w:pStyle w:val="000-Grundlage-Standard"/>
            </w:pPr>
          </w:p>
        </w:tc>
        <w:tc>
          <w:tcPr>
            <w:tcW w:w="6795" w:type="dxa"/>
          </w:tcPr>
          <w:p w14:paraId="5D917270" w14:textId="77777777" w:rsidR="0068771E" w:rsidRDefault="0068771E" w:rsidP="009D7BEC">
            <w:pPr>
              <w:pStyle w:val="000-Grundlage-Standard"/>
              <w:cnfStyle w:val="000000100000" w:firstRow="0" w:lastRow="0" w:firstColumn="0" w:lastColumn="0" w:oddVBand="0" w:evenVBand="0" w:oddHBand="1" w:evenHBand="0" w:firstRowFirstColumn="0" w:firstRowLastColumn="0" w:lastRowFirstColumn="0" w:lastRowLastColumn="0"/>
            </w:pPr>
          </w:p>
        </w:tc>
      </w:tr>
    </w:tbl>
    <w:p w14:paraId="092E7923" w14:textId="77777777" w:rsidR="0091582E" w:rsidRDefault="0091582E" w:rsidP="009D7BEC">
      <w:pPr>
        <w:pStyle w:val="000-Grundlage-Standard"/>
      </w:pPr>
    </w:p>
    <w:p w14:paraId="379F535B" w14:textId="18F7EC49" w:rsidR="009D7BEC" w:rsidRPr="009D7BEC" w:rsidRDefault="0068771E" w:rsidP="0068771E">
      <w:pPr>
        <w:pStyle w:val="berschrift3"/>
      </w:pPr>
      <w:bookmarkStart w:id="6" w:name="_Toc86589072"/>
      <w:r>
        <w:t>Aufgabenverteilung</w:t>
      </w:r>
      <w:bookmarkEnd w:id="6"/>
    </w:p>
    <w:tbl>
      <w:tblPr>
        <w:tblStyle w:val="Gitternetztabelle4Akzent5"/>
        <w:tblW w:w="9067" w:type="dxa"/>
        <w:tblLook w:val="04A0" w:firstRow="1" w:lastRow="0" w:firstColumn="1" w:lastColumn="0" w:noHBand="0" w:noVBand="1"/>
      </w:tblPr>
      <w:tblGrid>
        <w:gridCol w:w="2830"/>
        <w:gridCol w:w="3686"/>
        <w:gridCol w:w="2551"/>
      </w:tblGrid>
      <w:tr w:rsidR="0032467C" w:rsidRPr="0002543A" w14:paraId="635207CD" w14:textId="77777777" w:rsidTr="003976D2">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4B5598F8" w14:textId="3894739E" w:rsidR="0032467C" w:rsidRPr="0068771E" w:rsidRDefault="0032467C" w:rsidP="003976D2">
            <w:pPr>
              <w:pStyle w:val="000-Grundlage-Standard"/>
              <w:rPr>
                <w:rFonts w:cs="Times New Roman"/>
                <w:color w:val="000000" w:themeColor="text1"/>
                <w:szCs w:val="24"/>
              </w:rPr>
            </w:pPr>
            <w:r w:rsidRPr="0068771E">
              <w:rPr>
                <w:rFonts w:cs="Times New Roman"/>
                <w:color w:val="000000" w:themeColor="text1"/>
                <w:szCs w:val="24"/>
              </w:rPr>
              <w:t>Aufgabe</w:t>
            </w:r>
          </w:p>
        </w:tc>
        <w:tc>
          <w:tcPr>
            <w:tcW w:w="3686" w:type="dxa"/>
            <w:shd w:val="clear" w:color="auto" w:fill="4F81BD" w:themeFill="accent1"/>
          </w:tcPr>
          <w:p w14:paraId="2DDA4500" w14:textId="562B9D0B" w:rsidR="0032467C" w:rsidRPr="0068771E" w:rsidRDefault="0032467C" w:rsidP="003976D2">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68771E">
              <w:rPr>
                <w:rFonts w:cs="Times New Roman"/>
                <w:color w:val="000000" w:themeColor="text1"/>
                <w:szCs w:val="24"/>
              </w:rPr>
              <w:t>Zuständigkeit</w:t>
            </w:r>
          </w:p>
        </w:tc>
        <w:tc>
          <w:tcPr>
            <w:tcW w:w="2551" w:type="dxa"/>
            <w:shd w:val="clear" w:color="auto" w:fill="4F81BD" w:themeFill="accent1"/>
          </w:tcPr>
          <w:p w14:paraId="2995E1D9" w14:textId="386A5B6E" w:rsidR="0032467C" w:rsidRPr="0068771E" w:rsidRDefault="0032467C" w:rsidP="003976D2">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68771E">
              <w:rPr>
                <w:rFonts w:cs="Times New Roman"/>
                <w:color w:val="000000" w:themeColor="text1"/>
                <w:szCs w:val="24"/>
              </w:rPr>
              <w:t>Deadline</w:t>
            </w:r>
          </w:p>
        </w:tc>
      </w:tr>
      <w:tr w:rsidR="0032467C" w:rsidRPr="0002543A" w14:paraId="387C92A4"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D02318A" w14:textId="15E7C6A7" w:rsidR="0032467C" w:rsidRPr="0002543A" w:rsidRDefault="0032467C" w:rsidP="0038103E">
            <w:pPr>
              <w:pStyle w:val="000-Grundlage-Standard"/>
            </w:pPr>
            <w:r w:rsidRPr="0002543A">
              <w:t>Projektskizze entwerfen</w:t>
            </w:r>
          </w:p>
        </w:tc>
        <w:tc>
          <w:tcPr>
            <w:tcW w:w="3686" w:type="dxa"/>
          </w:tcPr>
          <w:p w14:paraId="383374D1" w14:textId="12A6009A" w:rsidR="0032467C" w:rsidRPr="0002543A"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rsidRPr="0002543A">
              <w:t>Daniel Boger</w:t>
            </w:r>
          </w:p>
        </w:tc>
        <w:tc>
          <w:tcPr>
            <w:tcW w:w="2551" w:type="dxa"/>
          </w:tcPr>
          <w:p w14:paraId="29154F2B" w14:textId="35BDC273" w:rsidR="0032467C" w:rsidRPr="0002543A"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rsidRPr="0002543A">
              <w:t>Freitag, 17. September</w:t>
            </w:r>
          </w:p>
        </w:tc>
      </w:tr>
      <w:tr w:rsidR="0032467C" w:rsidRPr="0002543A" w14:paraId="39CFCD1A" w14:textId="77777777" w:rsidTr="00272F7D">
        <w:tc>
          <w:tcPr>
            <w:cnfStyle w:val="001000000000" w:firstRow="0" w:lastRow="0" w:firstColumn="1" w:lastColumn="0" w:oddVBand="0" w:evenVBand="0" w:oddHBand="0" w:evenHBand="0" w:firstRowFirstColumn="0" w:firstRowLastColumn="0" w:lastRowFirstColumn="0" w:lastRowLastColumn="0"/>
            <w:tcW w:w="2830" w:type="dxa"/>
          </w:tcPr>
          <w:p w14:paraId="1E1268CF" w14:textId="2C263D3C" w:rsidR="0032467C" w:rsidRPr="0002543A" w:rsidRDefault="0032467C" w:rsidP="0038103E">
            <w:pPr>
              <w:pStyle w:val="000-Grundlage-Standard"/>
            </w:pPr>
            <w:r w:rsidRPr="0002543A">
              <w:t>Use-Case sammeln</w:t>
            </w:r>
          </w:p>
        </w:tc>
        <w:tc>
          <w:tcPr>
            <w:tcW w:w="3686" w:type="dxa"/>
          </w:tcPr>
          <w:p w14:paraId="434B8EC3" w14:textId="7D4A20F2" w:rsidR="0032467C" w:rsidRPr="0002543A"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Alle Projektteilnehmer</w:t>
            </w:r>
          </w:p>
        </w:tc>
        <w:tc>
          <w:tcPr>
            <w:tcW w:w="2551" w:type="dxa"/>
          </w:tcPr>
          <w:p w14:paraId="44B0A635" w14:textId="77B7D0C0" w:rsidR="0032467C" w:rsidRPr="0002543A"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Freitag, 17. September</w:t>
            </w:r>
          </w:p>
        </w:tc>
      </w:tr>
      <w:tr w:rsidR="0032467C" w:rsidRPr="0002543A" w14:paraId="65033EFF"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3FC204E" w14:textId="209B1120" w:rsidR="0032467C" w:rsidRPr="0002543A" w:rsidRDefault="0032467C" w:rsidP="0038103E">
            <w:pPr>
              <w:pStyle w:val="000-Grundlage-Standard"/>
            </w:pPr>
            <w:r>
              <w:t>Use-Case Diagramm</w:t>
            </w:r>
          </w:p>
        </w:tc>
        <w:tc>
          <w:tcPr>
            <w:tcW w:w="3686" w:type="dxa"/>
          </w:tcPr>
          <w:p w14:paraId="2A704394" w14:textId="1D383E1B" w:rsidR="0032467C" w:rsidRPr="0002543A"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Daniel Boger, Julian Stipovic</w:t>
            </w:r>
          </w:p>
        </w:tc>
        <w:tc>
          <w:tcPr>
            <w:tcW w:w="2551" w:type="dxa"/>
          </w:tcPr>
          <w:p w14:paraId="2FDD4654" w14:textId="1C638776" w:rsidR="0032467C" w:rsidRPr="0002543A"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Freitag, 24. September</w:t>
            </w:r>
          </w:p>
        </w:tc>
      </w:tr>
      <w:tr w:rsidR="00272F7D" w:rsidRPr="0002543A" w14:paraId="70CC7A9C" w14:textId="77777777" w:rsidTr="00272F7D">
        <w:tc>
          <w:tcPr>
            <w:cnfStyle w:val="001000000000" w:firstRow="0" w:lastRow="0" w:firstColumn="1" w:lastColumn="0" w:oddVBand="0" w:evenVBand="0" w:oddHBand="0" w:evenHBand="0" w:firstRowFirstColumn="0" w:firstRowLastColumn="0" w:lastRowFirstColumn="0" w:lastRowLastColumn="0"/>
            <w:tcW w:w="2830" w:type="dxa"/>
          </w:tcPr>
          <w:p w14:paraId="0B7B28A4" w14:textId="3C46CA18" w:rsidR="00272F7D" w:rsidRDefault="00272F7D" w:rsidP="0038103E">
            <w:pPr>
              <w:pStyle w:val="000-Grundlage-Standard"/>
            </w:pPr>
            <w:r>
              <w:t>Use-Cases Spezifikation</w:t>
            </w:r>
          </w:p>
        </w:tc>
        <w:tc>
          <w:tcPr>
            <w:tcW w:w="3686" w:type="dxa"/>
          </w:tcPr>
          <w:p w14:paraId="0ED2E529" w14:textId="005B5B9B" w:rsidR="00272F7D" w:rsidRDefault="00272F7D" w:rsidP="0038103E">
            <w:pPr>
              <w:pStyle w:val="000-Grundlage-Standard"/>
              <w:cnfStyle w:val="000000000000" w:firstRow="0" w:lastRow="0" w:firstColumn="0" w:lastColumn="0" w:oddVBand="0" w:evenVBand="0" w:oddHBand="0" w:evenHBand="0" w:firstRowFirstColumn="0" w:firstRowLastColumn="0" w:lastRowFirstColumn="0" w:lastRowLastColumn="0"/>
            </w:pPr>
            <w:r>
              <w:t>Daniel Boger, Julian Stipovic</w:t>
            </w:r>
          </w:p>
        </w:tc>
        <w:tc>
          <w:tcPr>
            <w:tcW w:w="2551" w:type="dxa"/>
          </w:tcPr>
          <w:p w14:paraId="4BAE179B" w14:textId="5D234065" w:rsidR="00272F7D" w:rsidRDefault="00272F7D" w:rsidP="0038103E">
            <w:pPr>
              <w:pStyle w:val="000-Grundlage-Standard"/>
              <w:cnfStyle w:val="000000000000" w:firstRow="0" w:lastRow="0" w:firstColumn="0" w:lastColumn="0" w:oddVBand="0" w:evenVBand="0" w:oddHBand="0" w:evenHBand="0" w:firstRowFirstColumn="0" w:firstRowLastColumn="0" w:lastRowFirstColumn="0" w:lastRowLastColumn="0"/>
            </w:pPr>
            <w:r>
              <w:t>Freitag, 28. September</w:t>
            </w:r>
          </w:p>
        </w:tc>
      </w:tr>
      <w:tr w:rsidR="0032467C" w:rsidRPr="0002543A" w14:paraId="37F3EA09"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94AAEE" w14:textId="14A56F3B" w:rsidR="0032467C" w:rsidRPr="0002543A" w:rsidRDefault="0032467C" w:rsidP="0038103E">
            <w:pPr>
              <w:pStyle w:val="000-Grundlage-Standard"/>
            </w:pPr>
            <w:r>
              <w:t>Aktivitätsdiagramm</w:t>
            </w:r>
          </w:p>
        </w:tc>
        <w:tc>
          <w:tcPr>
            <w:tcW w:w="3686" w:type="dxa"/>
          </w:tcPr>
          <w:p w14:paraId="0A6E54B1" w14:textId="34ABB58B" w:rsidR="0032467C" w:rsidRPr="0002543A"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Fabian Qarqur</w:t>
            </w:r>
          </w:p>
        </w:tc>
        <w:tc>
          <w:tcPr>
            <w:tcW w:w="2551" w:type="dxa"/>
          </w:tcPr>
          <w:p w14:paraId="45B3B0D0" w14:textId="079E290E" w:rsidR="0032467C" w:rsidRPr="0002543A"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Freitag, 08. Oktober</w:t>
            </w:r>
          </w:p>
        </w:tc>
      </w:tr>
      <w:tr w:rsidR="0032467C" w:rsidRPr="0002543A" w14:paraId="5C43428B" w14:textId="77777777" w:rsidTr="00272F7D">
        <w:tc>
          <w:tcPr>
            <w:cnfStyle w:val="001000000000" w:firstRow="0" w:lastRow="0" w:firstColumn="1" w:lastColumn="0" w:oddVBand="0" w:evenVBand="0" w:oddHBand="0" w:evenHBand="0" w:firstRowFirstColumn="0" w:firstRowLastColumn="0" w:lastRowFirstColumn="0" w:lastRowLastColumn="0"/>
            <w:tcW w:w="2830" w:type="dxa"/>
          </w:tcPr>
          <w:p w14:paraId="1C96B349" w14:textId="2EC99FFD" w:rsidR="0032467C" w:rsidRDefault="0032467C" w:rsidP="0038103E">
            <w:pPr>
              <w:pStyle w:val="000-Grundlage-Standard"/>
            </w:pPr>
            <w:r>
              <w:t>Domänenmodell</w:t>
            </w:r>
          </w:p>
        </w:tc>
        <w:tc>
          <w:tcPr>
            <w:tcW w:w="3686" w:type="dxa"/>
          </w:tcPr>
          <w:p w14:paraId="5C68BFAD" w14:textId="243963B9" w:rsidR="0032467C"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Daniel Boger</w:t>
            </w:r>
          </w:p>
        </w:tc>
        <w:tc>
          <w:tcPr>
            <w:tcW w:w="2551" w:type="dxa"/>
          </w:tcPr>
          <w:p w14:paraId="398E269E" w14:textId="3A83C115" w:rsidR="0032467C"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Freitag, 08. Oktober</w:t>
            </w:r>
          </w:p>
        </w:tc>
      </w:tr>
      <w:tr w:rsidR="0032467C" w:rsidRPr="0002543A" w14:paraId="38ED1662"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3D6A50D" w14:textId="744A674A" w:rsidR="0032467C" w:rsidRDefault="0032467C" w:rsidP="0038103E">
            <w:pPr>
              <w:pStyle w:val="000-Grundlage-Standard"/>
            </w:pPr>
            <w:r>
              <w:t>Klassendiagramm</w:t>
            </w:r>
          </w:p>
        </w:tc>
        <w:tc>
          <w:tcPr>
            <w:tcW w:w="3686" w:type="dxa"/>
          </w:tcPr>
          <w:p w14:paraId="6C86D7C9" w14:textId="06A7F0C1"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Damien Arriens</w:t>
            </w:r>
          </w:p>
        </w:tc>
        <w:tc>
          <w:tcPr>
            <w:tcW w:w="2551" w:type="dxa"/>
          </w:tcPr>
          <w:p w14:paraId="0C1121B9" w14:textId="77CF7C59"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Freitag, 08. Oktober</w:t>
            </w:r>
          </w:p>
        </w:tc>
      </w:tr>
      <w:tr w:rsidR="0032467C" w:rsidRPr="0002543A" w14:paraId="02069F29" w14:textId="77777777" w:rsidTr="00272F7D">
        <w:tc>
          <w:tcPr>
            <w:cnfStyle w:val="001000000000" w:firstRow="0" w:lastRow="0" w:firstColumn="1" w:lastColumn="0" w:oddVBand="0" w:evenVBand="0" w:oddHBand="0" w:evenHBand="0" w:firstRowFirstColumn="0" w:firstRowLastColumn="0" w:lastRowFirstColumn="0" w:lastRowLastColumn="0"/>
            <w:tcW w:w="2830" w:type="dxa"/>
          </w:tcPr>
          <w:p w14:paraId="3507E184" w14:textId="05E7A62C" w:rsidR="0032467C" w:rsidRDefault="0032467C" w:rsidP="0038103E">
            <w:pPr>
              <w:pStyle w:val="000-Grundlage-Standard"/>
            </w:pPr>
            <w:r>
              <w:t>Zwischenpräsentation</w:t>
            </w:r>
          </w:p>
        </w:tc>
        <w:tc>
          <w:tcPr>
            <w:tcW w:w="3686" w:type="dxa"/>
          </w:tcPr>
          <w:p w14:paraId="0A634791" w14:textId="21688760" w:rsidR="0032467C"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Alle Projektteilnehmer</w:t>
            </w:r>
          </w:p>
        </w:tc>
        <w:tc>
          <w:tcPr>
            <w:tcW w:w="2551" w:type="dxa"/>
          </w:tcPr>
          <w:p w14:paraId="1DBD4B83" w14:textId="5CCC3C05" w:rsidR="0032467C"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Mittwoch, 13. Oktober</w:t>
            </w:r>
          </w:p>
        </w:tc>
      </w:tr>
      <w:tr w:rsidR="0032467C" w:rsidRPr="0002543A" w14:paraId="29FD3DBF"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3F436FE" w14:textId="438CFD1B" w:rsidR="0032467C" w:rsidRDefault="0032467C" w:rsidP="0038103E">
            <w:pPr>
              <w:pStyle w:val="000-Grundlage-Standard"/>
            </w:pPr>
            <w:r>
              <w:t>Sequenzdiagramm</w:t>
            </w:r>
          </w:p>
        </w:tc>
        <w:tc>
          <w:tcPr>
            <w:tcW w:w="3686" w:type="dxa"/>
          </w:tcPr>
          <w:p w14:paraId="7AEEAE79" w14:textId="7511FBA7"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Julian Stipovic</w:t>
            </w:r>
          </w:p>
        </w:tc>
        <w:tc>
          <w:tcPr>
            <w:tcW w:w="2551" w:type="dxa"/>
          </w:tcPr>
          <w:p w14:paraId="31A85011" w14:textId="0939C79F"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Freitag, 22. Oktober</w:t>
            </w:r>
          </w:p>
        </w:tc>
      </w:tr>
      <w:tr w:rsidR="0032467C" w:rsidRPr="0002543A" w14:paraId="044449D9" w14:textId="77777777" w:rsidTr="00272F7D">
        <w:tc>
          <w:tcPr>
            <w:cnfStyle w:val="001000000000" w:firstRow="0" w:lastRow="0" w:firstColumn="1" w:lastColumn="0" w:oddVBand="0" w:evenVBand="0" w:oddHBand="0" w:evenHBand="0" w:firstRowFirstColumn="0" w:firstRowLastColumn="0" w:lastRowFirstColumn="0" w:lastRowLastColumn="0"/>
            <w:tcW w:w="2830" w:type="dxa"/>
          </w:tcPr>
          <w:p w14:paraId="04CBA93B" w14:textId="04F861C4" w:rsidR="0032467C" w:rsidRDefault="0032467C" w:rsidP="0038103E">
            <w:pPr>
              <w:pStyle w:val="000-Grundlage-Standard"/>
            </w:pPr>
            <w:r>
              <w:t>Nicht funktionale Anforderungen</w:t>
            </w:r>
          </w:p>
        </w:tc>
        <w:tc>
          <w:tcPr>
            <w:tcW w:w="3686" w:type="dxa"/>
          </w:tcPr>
          <w:p w14:paraId="1427F263" w14:textId="3D993C34" w:rsidR="0032467C" w:rsidRDefault="009779C6" w:rsidP="0038103E">
            <w:pPr>
              <w:pStyle w:val="000-Grundlage-Standard"/>
              <w:cnfStyle w:val="000000000000" w:firstRow="0" w:lastRow="0" w:firstColumn="0" w:lastColumn="0" w:oddVBand="0" w:evenVBand="0" w:oddHBand="0" w:evenHBand="0" w:firstRowFirstColumn="0" w:firstRowLastColumn="0" w:lastRowFirstColumn="0" w:lastRowLastColumn="0"/>
            </w:pPr>
            <w:r>
              <w:t>Alle Projektteilnehmer</w:t>
            </w:r>
          </w:p>
        </w:tc>
        <w:tc>
          <w:tcPr>
            <w:tcW w:w="2551" w:type="dxa"/>
          </w:tcPr>
          <w:p w14:paraId="5B8A6B0C" w14:textId="1CF2F9AB" w:rsidR="0032467C"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Montag, 25. Oktober</w:t>
            </w:r>
          </w:p>
        </w:tc>
      </w:tr>
      <w:tr w:rsidR="0032467C" w:rsidRPr="0002543A" w14:paraId="117C3251"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0640B6D" w14:textId="74F4D155" w:rsidR="0032467C" w:rsidRDefault="0032467C" w:rsidP="0038103E">
            <w:pPr>
              <w:pStyle w:val="000-Grundlage-Standard"/>
            </w:pPr>
            <w:r>
              <w:t>Wireframes</w:t>
            </w:r>
          </w:p>
        </w:tc>
        <w:tc>
          <w:tcPr>
            <w:tcW w:w="3686" w:type="dxa"/>
          </w:tcPr>
          <w:p w14:paraId="59171C27" w14:textId="6BF4254E"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Fabian Qarqur</w:t>
            </w:r>
          </w:p>
        </w:tc>
        <w:tc>
          <w:tcPr>
            <w:tcW w:w="2551" w:type="dxa"/>
          </w:tcPr>
          <w:p w14:paraId="669FEFEA" w14:textId="29B72848"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Freitag, 08. Oktober</w:t>
            </w:r>
          </w:p>
        </w:tc>
      </w:tr>
      <w:tr w:rsidR="0032467C" w:rsidRPr="0002543A" w14:paraId="157426D2" w14:textId="77777777" w:rsidTr="00272F7D">
        <w:tc>
          <w:tcPr>
            <w:cnfStyle w:val="001000000000" w:firstRow="0" w:lastRow="0" w:firstColumn="1" w:lastColumn="0" w:oddVBand="0" w:evenVBand="0" w:oddHBand="0" w:evenHBand="0" w:firstRowFirstColumn="0" w:firstRowLastColumn="0" w:lastRowFirstColumn="0" w:lastRowLastColumn="0"/>
            <w:tcW w:w="2830" w:type="dxa"/>
          </w:tcPr>
          <w:p w14:paraId="01327232" w14:textId="1EA80153" w:rsidR="0032467C" w:rsidRDefault="0032467C" w:rsidP="0038103E">
            <w:pPr>
              <w:pStyle w:val="000-Grundlage-Standard"/>
            </w:pPr>
            <w:r>
              <w:t>Prototyp</w:t>
            </w:r>
          </w:p>
        </w:tc>
        <w:tc>
          <w:tcPr>
            <w:tcW w:w="3686" w:type="dxa"/>
          </w:tcPr>
          <w:p w14:paraId="07539D71" w14:textId="6146CFB4" w:rsidR="0032467C" w:rsidRDefault="00272F7D" w:rsidP="0038103E">
            <w:pPr>
              <w:pStyle w:val="000-Grundlage-Standard"/>
              <w:cnfStyle w:val="000000000000" w:firstRow="0" w:lastRow="0" w:firstColumn="0" w:lastColumn="0" w:oddVBand="0" w:evenVBand="0" w:oddHBand="0" w:evenHBand="0" w:firstRowFirstColumn="0" w:firstRowLastColumn="0" w:lastRowFirstColumn="0" w:lastRowLastColumn="0"/>
            </w:pPr>
            <w:r>
              <w:t>Damien Arriens; Fabian Qarqur</w:t>
            </w:r>
          </w:p>
        </w:tc>
        <w:tc>
          <w:tcPr>
            <w:tcW w:w="2551" w:type="dxa"/>
          </w:tcPr>
          <w:p w14:paraId="2DCBB126" w14:textId="3725C2F1" w:rsidR="0032467C" w:rsidRDefault="0032467C" w:rsidP="0038103E">
            <w:pPr>
              <w:pStyle w:val="000-Grundlage-Standard"/>
              <w:cnfStyle w:val="000000000000" w:firstRow="0" w:lastRow="0" w:firstColumn="0" w:lastColumn="0" w:oddVBand="0" w:evenVBand="0" w:oddHBand="0" w:evenHBand="0" w:firstRowFirstColumn="0" w:firstRowLastColumn="0" w:lastRowFirstColumn="0" w:lastRowLastColumn="0"/>
            </w:pPr>
            <w:r>
              <w:t>Freitag, 05. November</w:t>
            </w:r>
          </w:p>
        </w:tc>
      </w:tr>
      <w:tr w:rsidR="0032467C" w:rsidRPr="0002543A" w14:paraId="72CA61B9" w14:textId="77777777" w:rsidTr="0027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AAAEDD0" w14:textId="57AF666B" w:rsidR="0032467C" w:rsidRDefault="0032467C" w:rsidP="0038103E">
            <w:pPr>
              <w:pStyle w:val="000-Grundlage-Standard"/>
            </w:pPr>
            <w:r>
              <w:t>Ergebnispräsentation</w:t>
            </w:r>
          </w:p>
        </w:tc>
        <w:tc>
          <w:tcPr>
            <w:tcW w:w="3686" w:type="dxa"/>
          </w:tcPr>
          <w:p w14:paraId="6A723507" w14:textId="19655FA6"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Alle Projektteilnehmer</w:t>
            </w:r>
          </w:p>
        </w:tc>
        <w:tc>
          <w:tcPr>
            <w:tcW w:w="2551" w:type="dxa"/>
          </w:tcPr>
          <w:p w14:paraId="3A694009" w14:textId="0D2BA1B4" w:rsidR="0032467C" w:rsidRDefault="0032467C" w:rsidP="0038103E">
            <w:pPr>
              <w:pStyle w:val="000-Grundlage-Standard"/>
              <w:cnfStyle w:val="000000100000" w:firstRow="0" w:lastRow="0" w:firstColumn="0" w:lastColumn="0" w:oddVBand="0" w:evenVBand="0" w:oddHBand="1" w:evenHBand="0" w:firstRowFirstColumn="0" w:firstRowLastColumn="0" w:lastRowFirstColumn="0" w:lastRowLastColumn="0"/>
            </w:pPr>
            <w:r>
              <w:t>Freitag, 05.November</w:t>
            </w:r>
          </w:p>
        </w:tc>
      </w:tr>
    </w:tbl>
    <w:p w14:paraId="76042367" w14:textId="47B031D8" w:rsidR="00C0472B" w:rsidRDefault="00C0472B" w:rsidP="00C0472B">
      <w:pPr>
        <w:pStyle w:val="berschrift1"/>
        <w:spacing w:before="480"/>
      </w:pPr>
      <w:bookmarkStart w:id="7" w:name="_Toc86589073"/>
      <w:r>
        <w:lastRenderedPageBreak/>
        <w:t>Entwurf und Design</w:t>
      </w:r>
      <w:bookmarkEnd w:id="7"/>
    </w:p>
    <w:p w14:paraId="1B083DBB" w14:textId="120DB143" w:rsidR="00C0472B" w:rsidRPr="00C0472B" w:rsidRDefault="00765673" w:rsidP="00C0472B">
      <w:pPr>
        <w:pStyle w:val="berschrift2"/>
      </w:pPr>
      <w:bookmarkStart w:id="8" w:name="_Toc86589074"/>
      <w:r>
        <w:rPr>
          <w:noProof/>
        </w:rPr>
        <w:drawing>
          <wp:anchor distT="0" distB="0" distL="114300" distR="114300" simplePos="0" relativeHeight="251658240" behindDoc="1" locked="0" layoutInCell="1" allowOverlap="1" wp14:anchorId="7D135967" wp14:editId="21A2D768">
            <wp:simplePos x="0" y="0"/>
            <wp:positionH relativeFrom="margin">
              <wp:align>center</wp:align>
            </wp:positionH>
            <wp:positionV relativeFrom="paragraph">
              <wp:posOffset>568007</wp:posOffset>
            </wp:positionV>
            <wp:extent cx="7065645" cy="6267450"/>
            <wp:effectExtent l="0" t="0" r="1905" b="0"/>
            <wp:wrapTight wrapText="bothSides">
              <wp:wrapPolygon edited="0">
                <wp:start x="0" y="0"/>
                <wp:lineTo x="0" y="21534"/>
                <wp:lineTo x="21548" y="21534"/>
                <wp:lineTo x="2154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8" t="2886" r="1970" b="723"/>
                    <a:stretch/>
                  </pic:blipFill>
                  <pic:spPr bwMode="auto">
                    <a:xfrm>
                      <a:off x="0" y="0"/>
                      <a:ext cx="7065645" cy="6267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72B">
        <w:t>Use-Case Diagramm</w:t>
      </w:r>
      <w:bookmarkEnd w:id="8"/>
    </w:p>
    <w:p w14:paraId="47C4FC50" w14:textId="3A3B5A8D" w:rsidR="00C0472B" w:rsidRDefault="00C0472B">
      <w:pPr>
        <w:spacing w:after="200" w:line="276" w:lineRule="auto"/>
        <w:jc w:val="left"/>
      </w:pPr>
      <w:r>
        <w:br w:type="page"/>
      </w:r>
    </w:p>
    <w:p w14:paraId="198529E8" w14:textId="1C6D2CFA" w:rsidR="00C0472B" w:rsidRDefault="00C0472B" w:rsidP="00C0472B">
      <w:pPr>
        <w:pStyle w:val="berschrift2"/>
      </w:pPr>
      <w:bookmarkStart w:id="9" w:name="_Toc86589075"/>
      <w:r>
        <w:lastRenderedPageBreak/>
        <w:t>Beschreibung der Akteure</w:t>
      </w:r>
      <w:bookmarkEnd w:id="9"/>
    </w:p>
    <w:tbl>
      <w:tblPr>
        <w:tblStyle w:val="Gitternetztabelle4Akzent5"/>
        <w:tblW w:w="0" w:type="auto"/>
        <w:tblLook w:val="04A0" w:firstRow="1" w:lastRow="0" w:firstColumn="1" w:lastColumn="0" w:noHBand="0" w:noVBand="1"/>
      </w:tblPr>
      <w:tblGrid>
        <w:gridCol w:w="2122"/>
        <w:gridCol w:w="6938"/>
      </w:tblGrid>
      <w:tr w:rsidR="005F122E" w:rsidRPr="00AD0863" w14:paraId="6070108B" w14:textId="77777777" w:rsidTr="005A6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4F81BD" w:themeFill="accent1"/>
          </w:tcPr>
          <w:p w14:paraId="78C13E4F" w14:textId="77777777" w:rsidR="005F122E" w:rsidRPr="003976D2" w:rsidRDefault="005F122E" w:rsidP="003976D2">
            <w:pPr>
              <w:pStyle w:val="000-Grundlage-Standard"/>
              <w:rPr>
                <w:rFonts w:cs="Times New Roman"/>
                <w:color w:val="000000" w:themeColor="text1"/>
                <w:szCs w:val="24"/>
              </w:rPr>
            </w:pPr>
            <w:r w:rsidRPr="003976D2">
              <w:rPr>
                <w:rFonts w:cs="Times New Roman"/>
                <w:color w:val="000000" w:themeColor="text1"/>
                <w:szCs w:val="24"/>
              </w:rPr>
              <w:t>Akteur</w:t>
            </w:r>
          </w:p>
        </w:tc>
        <w:tc>
          <w:tcPr>
            <w:tcW w:w="6938" w:type="dxa"/>
            <w:shd w:val="clear" w:color="auto" w:fill="4F81BD" w:themeFill="accent1"/>
          </w:tcPr>
          <w:p w14:paraId="28806359" w14:textId="77777777" w:rsidR="005F122E" w:rsidRPr="003976D2" w:rsidRDefault="005F122E" w:rsidP="003976D2">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3976D2">
              <w:rPr>
                <w:rFonts w:cs="Times New Roman"/>
                <w:color w:val="000000" w:themeColor="text1"/>
                <w:szCs w:val="24"/>
              </w:rPr>
              <w:t>Beschreibung</w:t>
            </w:r>
          </w:p>
        </w:tc>
      </w:tr>
      <w:tr w:rsidR="005F122E" w:rsidRPr="00AD0863" w14:paraId="4C35C239" w14:textId="77777777" w:rsidTr="005A6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377BB6" w14:textId="5365E575" w:rsidR="005F122E" w:rsidRPr="00E04C4A" w:rsidRDefault="009322F4" w:rsidP="00E04C4A">
            <w:pPr>
              <w:rPr>
                <w:rFonts w:cs="Times New Roman"/>
              </w:rPr>
            </w:pPr>
            <w:r w:rsidRPr="00E04C4A">
              <w:rPr>
                <w:rFonts w:cs="Times New Roman"/>
              </w:rPr>
              <w:t>User</w:t>
            </w:r>
          </w:p>
        </w:tc>
        <w:tc>
          <w:tcPr>
            <w:tcW w:w="6938" w:type="dxa"/>
          </w:tcPr>
          <w:p w14:paraId="5991DF70" w14:textId="797E4D53" w:rsidR="005F122E" w:rsidRPr="003976D2" w:rsidRDefault="005F122E" w:rsidP="003976D2">
            <w:pPr>
              <w:pStyle w:val="100-Aufzhlung-Punktmit-Nach6Pt"/>
              <w:cnfStyle w:val="000000100000" w:firstRow="0" w:lastRow="0" w:firstColumn="0" w:lastColumn="0" w:oddVBand="0" w:evenVBand="0" w:oddHBand="1" w:evenHBand="0" w:firstRowFirstColumn="0" w:firstRowLastColumn="0" w:lastRowFirstColumn="0" w:lastRowLastColumn="0"/>
            </w:pPr>
            <w:r w:rsidRPr="003976D2">
              <w:t xml:space="preserve">Ist der Anwender, welcher die </w:t>
            </w:r>
            <w:r w:rsidR="00C95EB8">
              <w:t>Sof</w:t>
            </w:r>
            <w:r w:rsidR="002E0427">
              <w:t>t</w:t>
            </w:r>
            <w:r w:rsidR="00C95EB8">
              <w:t>ware</w:t>
            </w:r>
            <w:r w:rsidRPr="003976D2">
              <w:t xml:space="preserve"> verwendet</w:t>
            </w:r>
          </w:p>
        </w:tc>
      </w:tr>
      <w:tr w:rsidR="005F122E" w:rsidRPr="00AD0863" w14:paraId="74BBF93C" w14:textId="77777777" w:rsidTr="005A6B6B">
        <w:tc>
          <w:tcPr>
            <w:cnfStyle w:val="001000000000" w:firstRow="0" w:lastRow="0" w:firstColumn="1" w:lastColumn="0" w:oddVBand="0" w:evenVBand="0" w:oddHBand="0" w:evenHBand="0" w:firstRowFirstColumn="0" w:firstRowLastColumn="0" w:lastRowFirstColumn="0" w:lastRowLastColumn="0"/>
            <w:tcW w:w="2122" w:type="dxa"/>
          </w:tcPr>
          <w:p w14:paraId="4568EC2F" w14:textId="77777777" w:rsidR="005F122E" w:rsidRPr="00E04C4A" w:rsidRDefault="005F122E" w:rsidP="00E04C4A">
            <w:pPr>
              <w:rPr>
                <w:rFonts w:cs="Times New Roman"/>
              </w:rPr>
            </w:pPr>
            <w:r w:rsidRPr="00E04C4A">
              <w:rPr>
                <w:rFonts w:cs="Times New Roman"/>
              </w:rPr>
              <w:t>Administrator</w:t>
            </w:r>
          </w:p>
        </w:tc>
        <w:tc>
          <w:tcPr>
            <w:tcW w:w="6938" w:type="dxa"/>
          </w:tcPr>
          <w:p w14:paraId="65399AFE" w14:textId="7D695CEA" w:rsidR="005F122E" w:rsidRPr="003976D2" w:rsidRDefault="005F122E" w:rsidP="003976D2">
            <w:pPr>
              <w:pStyle w:val="100-Aufzhlung-Punktmit-Nach6Pt"/>
              <w:cnfStyle w:val="000000000000" w:firstRow="0" w:lastRow="0" w:firstColumn="0" w:lastColumn="0" w:oddVBand="0" w:evenVBand="0" w:oddHBand="0" w:evenHBand="0" w:firstRowFirstColumn="0" w:firstRowLastColumn="0" w:lastRowFirstColumn="0" w:lastRowLastColumn="0"/>
            </w:pPr>
            <w:r w:rsidRPr="003976D2">
              <w:t>Dienstleister, welchem Anfragen weitergeleitet werden, um sie zu bearbeiten</w:t>
            </w:r>
          </w:p>
          <w:p w14:paraId="4BB4C049" w14:textId="4E1E6F46" w:rsidR="005F122E" w:rsidRPr="003976D2" w:rsidRDefault="005F122E" w:rsidP="003976D2">
            <w:pPr>
              <w:pStyle w:val="100-Aufzhlung-Punktmit-Nach6Pt"/>
              <w:cnfStyle w:val="000000000000" w:firstRow="0" w:lastRow="0" w:firstColumn="0" w:lastColumn="0" w:oddVBand="0" w:evenVBand="0" w:oddHBand="0" w:evenHBand="0" w:firstRowFirstColumn="0" w:firstRowLastColumn="0" w:lastRowFirstColumn="0" w:lastRowLastColumn="0"/>
            </w:pPr>
            <w:r w:rsidRPr="003976D2">
              <w:t>Ist Ansprechpartner für die Mitarbeiter</w:t>
            </w:r>
          </w:p>
          <w:p w14:paraId="6DFBECE5" w14:textId="14996D23" w:rsidR="00195614" w:rsidRPr="003976D2" w:rsidRDefault="00195614" w:rsidP="003976D2">
            <w:pPr>
              <w:pStyle w:val="100-Aufzhlung-Punktmit-Nach6Pt"/>
              <w:cnfStyle w:val="000000000000" w:firstRow="0" w:lastRow="0" w:firstColumn="0" w:lastColumn="0" w:oddVBand="0" w:evenVBand="0" w:oddHBand="0" w:evenHBand="0" w:firstRowFirstColumn="0" w:firstRowLastColumn="0" w:lastRowFirstColumn="0" w:lastRowLastColumn="0"/>
            </w:pPr>
            <w:r w:rsidRPr="003976D2">
              <w:t>Verwaltung vom IT-System</w:t>
            </w:r>
          </w:p>
        </w:tc>
      </w:tr>
      <w:tr w:rsidR="005F122E" w:rsidRPr="00AD0863" w14:paraId="460A389E" w14:textId="77777777" w:rsidTr="005A6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55704D" w14:textId="77777777" w:rsidR="005F122E" w:rsidRPr="00E04C4A" w:rsidRDefault="005F122E" w:rsidP="00E04C4A">
            <w:pPr>
              <w:rPr>
                <w:rFonts w:cs="Times New Roman"/>
              </w:rPr>
            </w:pPr>
            <w:r w:rsidRPr="00E04C4A">
              <w:rPr>
                <w:rFonts w:cs="Times New Roman"/>
              </w:rPr>
              <w:t>Kassiere</w:t>
            </w:r>
          </w:p>
        </w:tc>
        <w:tc>
          <w:tcPr>
            <w:tcW w:w="6938" w:type="dxa"/>
          </w:tcPr>
          <w:p w14:paraId="6AC21D66" w14:textId="77777777" w:rsidR="005F122E" w:rsidRPr="003976D2" w:rsidRDefault="005F122E" w:rsidP="003976D2">
            <w:pPr>
              <w:pStyle w:val="100-Aufzhlung-Punktmit-Nach6Pt"/>
              <w:cnfStyle w:val="000000100000" w:firstRow="0" w:lastRow="0" w:firstColumn="0" w:lastColumn="0" w:oddVBand="0" w:evenVBand="0" w:oddHBand="1" w:evenHBand="0" w:firstRowFirstColumn="0" w:firstRowLastColumn="0" w:lastRowFirstColumn="0" w:lastRowLastColumn="0"/>
            </w:pPr>
            <w:r w:rsidRPr="003976D2">
              <w:t>Hat die Aufgabe, Anfragen an den Administrator zu formulieren</w:t>
            </w:r>
          </w:p>
          <w:p w14:paraId="33EED3AF" w14:textId="77777777" w:rsidR="005F122E" w:rsidRPr="003976D2" w:rsidRDefault="005F122E" w:rsidP="003976D2">
            <w:pPr>
              <w:pStyle w:val="100-Aufzhlung-Punktmit-Nach6Pt"/>
              <w:cnfStyle w:val="000000100000" w:firstRow="0" w:lastRow="0" w:firstColumn="0" w:lastColumn="0" w:oddVBand="0" w:evenVBand="0" w:oddHBand="1" w:evenHBand="0" w:firstRowFirstColumn="0" w:firstRowLastColumn="0" w:lastRowFirstColumn="0" w:lastRowLastColumn="0"/>
            </w:pPr>
            <w:r w:rsidRPr="003976D2">
              <w:t>Scannen von Produkten und entgegennehmen von Bezahlungen</w:t>
            </w:r>
          </w:p>
          <w:p w14:paraId="6C3B9D30" w14:textId="77777777" w:rsidR="005F122E" w:rsidRPr="003976D2" w:rsidRDefault="005F122E" w:rsidP="003976D2">
            <w:pPr>
              <w:pStyle w:val="100-Aufzhlung-Punktmit-Nach6Pt"/>
              <w:cnfStyle w:val="000000100000" w:firstRow="0" w:lastRow="0" w:firstColumn="0" w:lastColumn="0" w:oddVBand="0" w:evenVBand="0" w:oddHBand="1" w:evenHBand="0" w:firstRowFirstColumn="0" w:firstRowLastColumn="0" w:lastRowFirstColumn="0" w:lastRowLastColumn="0"/>
            </w:pPr>
            <w:r w:rsidRPr="003976D2">
              <w:t>Sortierung der Produkte in die Regale</w:t>
            </w:r>
          </w:p>
        </w:tc>
      </w:tr>
      <w:tr w:rsidR="003976D2" w:rsidRPr="00AD0863" w14:paraId="0FC4AFF6" w14:textId="77777777" w:rsidTr="005A6B6B">
        <w:tc>
          <w:tcPr>
            <w:cnfStyle w:val="001000000000" w:firstRow="0" w:lastRow="0" w:firstColumn="1" w:lastColumn="0" w:oddVBand="0" w:evenVBand="0" w:oddHBand="0" w:evenHBand="0" w:firstRowFirstColumn="0" w:firstRowLastColumn="0" w:lastRowFirstColumn="0" w:lastRowLastColumn="0"/>
            <w:tcW w:w="2122" w:type="dxa"/>
          </w:tcPr>
          <w:p w14:paraId="7EEB9E63" w14:textId="36C3545A" w:rsidR="003976D2" w:rsidRPr="00E04C4A" w:rsidRDefault="003976D2" w:rsidP="00E04C4A">
            <w:pPr>
              <w:rPr>
                <w:rFonts w:cs="Times New Roman"/>
              </w:rPr>
            </w:pPr>
            <w:r w:rsidRPr="00E04C4A">
              <w:rPr>
                <w:rFonts w:cs="Times New Roman"/>
              </w:rPr>
              <w:t>Filialleiter</w:t>
            </w:r>
          </w:p>
        </w:tc>
        <w:tc>
          <w:tcPr>
            <w:tcW w:w="6938" w:type="dxa"/>
          </w:tcPr>
          <w:p w14:paraId="7E87D489" w14:textId="77777777" w:rsidR="003976D2" w:rsidRPr="003976D2" w:rsidRDefault="003976D2" w:rsidP="003976D2">
            <w:pPr>
              <w:pStyle w:val="100-Aufzhlung-Punktmit-Nach6Pt"/>
              <w:cnfStyle w:val="000000000000" w:firstRow="0" w:lastRow="0" w:firstColumn="0" w:lastColumn="0" w:oddVBand="0" w:evenVBand="0" w:oddHBand="0" w:evenHBand="0" w:firstRowFirstColumn="0" w:firstRowLastColumn="0" w:lastRowFirstColumn="0" w:lastRowLastColumn="0"/>
            </w:pPr>
            <w:r w:rsidRPr="003976D2">
              <w:t>Leiter, von einer Filiale</w:t>
            </w:r>
          </w:p>
          <w:p w14:paraId="3BF195CA" w14:textId="77777777" w:rsidR="003976D2" w:rsidRPr="003976D2" w:rsidRDefault="003976D2" w:rsidP="003976D2">
            <w:pPr>
              <w:pStyle w:val="100-Aufzhlung-Punktmit-Nach6Pt"/>
              <w:cnfStyle w:val="000000000000" w:firstRow="0" w:lastRow="0" w:firstColumn="0" w:lastColumn="0" w:oddVBand="0" w:evenVBand="0" w:oddHBand="0" w:evenHBand="0" w:firstRowFirstColumn="0" w:firstRowLastColumn="0" w:lastRowFirstColumn="0" w:lastRowLastColumn="0"/>
            </w:pPr>
            <w:r w:rsidRPr="003976D2">
              <w:t>Hat die Aufgabe, die Prüfung von Änderungen von Produkten</w:t>
            </w:r>
          </w:p>
          <w:p w14:paraId="30282949" w14:textId="5FB991FC" w:rsidR="003976D2" w:rsidRPr="003976D2" w:rsidRDefault="003976D2" w:rsidP="003976D2">
            <w:pPr>
              <w:pStyle w:val="100-Aufzhlung-Punktmit-Nach6Pt"/>
              <w:cnfStyle w:val="000000000000" w:firstRow="0" w:lastRow="0" w:firstColumn="0" w:lastColumn="0" w:oddVBand="0" w:evenVBand="0" w:oddHBand="0" w:evenHBand="0" w:firstRowFirstColumn="0" w:firstRowLastColumn="0" w:lastRowFirstColumn="0" w:lastRowLastColumn="0"/>
            </w:pPr>
            <w:r w:rsidRPr="003976D2">
              <w:t>Weiterleitung von neu hinzugefügten oder entfernten Produkten im Sortiment an den Administrator</w:t>
            </w:r>
          </w:p>
        </w:tc>
      </w:tr>
      <w:tr w:rsidR="005F122E" w:rsidRPr="00AD0863" w14:paraId="5E500B54" w14:textId="77777777" w:rsidTr="005A6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2ADABF" w14:textId="77777777" w:rsidR="005F122E" w:rsidRPr="00E04C4A" w:rsidRDefault="005F122E" w:rsidP="00E04C4A">
            <w:pPr>
              <w:rPr>
                <w:rFonts w:cs="Times New Roman"/>
              </w:rPr>
            </w:pPr>
            <w:r w:rsidRPr="00E04C4A">
              <w:rPr>
                <w:rFonts w:cs="Times New Roman"/>
              </w:rPr>
              <w:t>IT-System</w:t>
            </w:r>
          </w:p>
        </w:tc>
        <w:tc>
          <w:tcPr>
            <w:tcW w:w="6938" w:type="dxa"/>
          </w:tcPr>
          <w:p w14:paraId="0859AA7C" w14:textId="77777777" w:rsidR="005F122E" w:rsidRDefault="005F122E" w:rsidP="003976D2">
            <w:pPr>
              <w:pStyle w:val="100-Aufzhlung-Punktmit-Nach6Pt"/>
              <w:cnfStyle w:val="000000100000" w:firstRow="0" w:lastRow="0" w:firstColumn="0" w:lastColumn="0" w:oddVBand="0" w:evenVBand="0" w:oddHBand="1" w:evenHBand="0" w:firstRowFirstColumn="0" w:firstRowLastColumn="0" w:lastRowFirstColumn="0" w:lastRowLastColumn="0"/>
            </w:pPr>
            <w:r w:rsidRPr="003976D2">
              <w:t>Verwaltung von Kundendaten, Produktdaten und Daten von der Filiale</w:t>
            </w:r>
          </w:p>
          <w:p w14:paraId="34168098" w14:textId="73BA43F6" w:rsidR="002E0427" w:rsidRPr="002E0427" w:rsidRDefault="002E0427" w:rsidP="002E0427">
            <w:pPr>
              <w:pStyle w:val="100-Aufzhlung-Punktmit-Standard"/>
              <w:cnfStyle w:val="000000100000" w:firstRow="0" w:lastRow="0" w:firstColumn="0" w:lastColumn="0" w:oddVBand="0" w:evenVBand="0" w:oddHBand="1" w:evenHBand="0" w:firstRowFirstColumn="0" w:firstRowLastColumn="0" w:lastRowFirstColumn="0" w:lastRowLastColumn="0"/>
            </w:pPr>
            <w:r>
              <w:t>Bereitstellung von Daten</w:t>
            </w:r>
          </w:p>
        </w:tc>
      </w:tr>
      <w:tr w:rsidR="00F46E1E" w:rsidRPr="00AD0863" w14:paraId="1885E2C0" w14:textId="77777777" w:rsidTr="005A6B6B">
        <w:tc>
          <w:tcPr>
            <w:cnfStyle w:val="001000000000" w:firstRow="0" w:lastRow="0" w:firstColumn="1" w:lastColumn="0" w:oddVBand="0" w:evenVBand="0" w:oddHBand="0" w:evenHBand="0" w:firstRowFirstColumn="0" w:firstRowLastColumn="0" w:lastRowFirstColumn="0" w:lastRowLastColumn="0"/>
            <w:tcW w:w="2122" w:type="dxa"/>
          </w:tcPr>
          <w:p w14:paraId="43E8156C" w14:textId="14C1A22A" w:rsidR="00F46E1E" w:rsidRPr="00E04C4A" w:rsidRDefault="00F46E1E" w:rsidP="00E04C4A">
            <w:pPr>
              <w:rPr>
                <w:rFonts w:cs="Times New Roman"/>
              </w:rPr>
            </w:pPr>
            <w:r>
              <w:rPr>
                <w:rFonts w:cs="Times New Roman"/>
              </w:rPr>
              <w:t>Datenschutzbeauftragter</w:t>
            </w:r>
          </w:p>
        </w:tc>
        <w:tc>
          <w:tcPr>
            <w:tcW w:w="6938" w:type="dxa"/>
          </w:tcPr>
          <w:p w14:paraId="398AAFC5" w14:textId="15C4C51A" w:rsidR="00F46E1E" w:rsidRPr="003976D2" w:rsidRDefault="00F46E1E" w:rsidP="003976D2">
            <w:pPr>
              <w:pStyle w:val="100-Aufzhlung-Punktmit-Nach6Pt"/>
              <w:cnfStyle w:val="000000000000" w:firstRow="0" w:lastRow="0" w:firstColumn="0" w:lastColumn="0" w:oddVBand="0" w:evenVBand="0" w:oddHBand="0" w:evenHBand="0" w:firstRowFirstColumn="0" w:firstRowLastColumn="0" w:lastRowFirstColumn="0" w:lastRowLastColumn="0"/>
            </w:pPr>
            <w:r>
              <w:t>Prüft, ob der Datenschutz eingehalten wird</w:t>
            </w:r>
          </w:p>
        </w:tc>
      </w:tr>
    </w:tbl>
    <w:p w14:paraId="4B69EF4E" w14:textId="3A0E5E13" w:rsidR="00AD3208" w:rsidRPr="005F122E" w:rsidRDefault="005A6B6B" w:rsidP="005A6B6B">
      <w:pPr>
        <w:spacing w:after="200" w:line="276" w:lineRule="auto"/>
        <w:jc w:val="left"/>
      </w:pPr>
      <w:r>
        <w:br w:type="page"/>
      </w:r>
    </w:p>
    <w:p w14:paraId="59C1AE44" w14:textId="12C91DA8" w:rsidR="001A2674" w:rsidRPr="001A2674" w:rsidRDefault="00C0472B" w:rsidP="001A2674">
      <w:pPr>
        <w:pStyle w:val="berschrift2"/>
      </w:pPr>
      <w:bookmarkStart w:id="10" w:name="_Toc86589076"/>
      <w:r>
        <w:lastRenderedPageBreak/>
        <w:t>Use-Case Spezifikation</w:t>
      </w:r>
      <w:bookmarkEnd w:id="10"/>
    </w:p>
    <w:tbl>
      <w:tblPr>
        <w:tblStyle w:val="Gitternetztabelle4Akzent5"/>
        <w:tblW w:w="0" w:type="auto"/>
        <w:tblLook w:val="04A0" w:firstRow="1" w:lastRow="0" w:firstColumn="1" w:lastColumn="0" w:noHBand="0" w:noVBand="1"/>
      </w:tblPr>
      <w:tblGrid>
        <w:gridCol w:w="2829"/>
        <w:gridCol w:w="6231"/>
      </w:tblGrid>
      <w:tr w:rsidR="00AD3208" w:rsidRPr="00AD0863" w14:paraId="16972E49"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043CFEDA" w14:textId="77777777" w:rsidR="00AD3208" w:rsidRPr="00E04C4A" w:rsidRDefault="00AD3208" w:rsidP="00E04C4A">
            <w:pPr>
              <w:pStyle w:val="000-Grundlage-Standard"/>
              <w:rPr>
                <w:rFonts w:cs="Times New Roman"/>
                <w:color w:val="000000" w:themeColor="text1"/>
                <w:szCs w:val="24"/>
              </w:rPr>
            </w:pPr>
            <w:r w:rsidRPr="00E04C4A">
              <w:rPr>
                <w:rFonts w:cs="Times New Roman"/>
                <w:color w:val="000000" w:themeColor="text1"/>
                <w:szCs w:val="24"/>
              </w:rPr>
              <w:t>Name</w:t>
            </w:r>
          </w:p>
        </w:tc>
        <w:tc>
          <w:tcPr>
            <w:tcW w:w="6232" w:type="dxa"/>
            <w:shd w:val="clear" w:color="auto" w:fill="4F81BD" w:themeFill="accent1"/>
          </w:tcPr>
          <w:p w14:paraId="3309B5FB" w14:textId="77777777" w:rsidR="00AD3208" w:rsidRPr="00E04C4A" w:rsidRDefault="00AD3208" w:rsidP="00E04C4A">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E04C4A">
              <w:rPr>
                <w:rFonts w:cs="Times New Roman"/>
                <w:color w:val="000000" w:themeColor="text1"/>
                <w:szCs w:val="24"/>
              </w:rPr>
              <w:t>Produkt suchen</w:t>
            </w:r>
          </w:p>
        </w:tc>
      </w:tr>
      <w:tr w:rsidR="00AD3208" w:rsidRPr="00AD0863" w14:paraId="3317495C"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0D760AA" w14:textId="77777777" w:rsidR="00AD3208" w:rsidRPr="00BC6125" w:rsidRDefault="00AD3208" w:rsidP="004162FC">
            <w:pPr>
              <w:rPr>
                <w:rFonts w:cs="Times New Roman"/>
                <w:b w:val="0"/>
                <w:bCs w:val="0"/>
              </w:rPr>
            </w:pPr>
            <w:r w:rsidRPr="00BC6125">
              <w:rPr>
                <w:rFonts w:cs="Times New Roman"/>
              </w:rPr>
              <w:t>Art</w:t>
            </w:r>
          </w:p>
        </w:tc>
        <w:tc>
          <w:tcPr>
            <w:tcW w:w="6232" w:type="dxa"/>
          </w:tcPr>
          <w:p w14:paraId="21A431CD" w14:textId="77777777" w:rsidR="00AD3208" w:rsidRPr="00BC6125"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Anwendungsfall</w:t>
            </w:r>
          </w:p>
        </w:tc>
      </w:tr>
      <w:tr w:rsidR="00AD3208" w:rsidRPr="00AD0863" w14:paraId="20B0CCC1"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1F6617A1" w14:textId="77777777" w:rsidR="00AD3208" w:rsidRPr="00BC6125" w:rsidRDefault="00AD3208" w:rsidP="004162FC">
            <w:pPr>
              <w:rPr>
                <w:rFonts w:cs="Times New Roman"/>
                <w:b w:val="0"/>
                <w:bCs w:val="0"/>
              </w:rPr>
            </w:pPr>
            <w:r w:rsidRPr="00BC6125">
              <w:rPr>
                <w:rFonts w:cs="Times New Roman"/>
              </w:rPr>
              <w:t>Kurzbeschreibung</w:t>
            </w:r>
          </w:p>
        </w:tc>
        <w:tc>
          <w:tcPr>
            <w:tcW w:w="6232" w:type="dxa"/>
          </w:tcPr>
          <w:p w14:paraId="2AA540B9" w14:textId="77777777" w:rsidR="00AD3208" w:rsidRPr="00BC6125"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Der Kunde sucht nach einem Produkt mithilfe der Suchleiste</w:t>
            </w:r>
          </w:p>
        </w:tc>
      </w:tr>
      <w:tr w:rsidR="00AD3208" w:rsidRPr="00AD0863" w14:paraId="0C5C69CE"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9ABCFE5" w14:textId="77777777" w:rsidR="00AD3208" w:rsidRPr="00BC6125" w:rsidRDefault="00AD3208" w:rsidP="004162FC">
            <w:pPr>
              <w:rPr>
                <w:rFonts w:cs="Times New Roman"/>
                <w:b w:val="0"/>
                <w:bCs w:val="0"/>
              </w:rPr>
            </w:pPr>
            <w:r w:rsidRPr="00BC6125">
              <w:rPr>
                <w:rFonts w:cs="Times New Roman"/>
              </w:rPr>
              <w:t>Auslöser</w:t>
            </w:r>
          </w:p>
        </w:tc>
        <w:tc>
          <w:tcPr>
            <w:tcW w:w="6232" w:type="dxa"/>
          </w:tcPr>
          <w:p w14:paraId="0F535E7C" w14:textId="77777777" w:rsidR="00AD3208" w:rsidRPr="00BC6125"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möchte ein bestimmtes Produkt suchen/finden</w:t>
            </w:r>
          </w:p>
        </w:tc>
      </w:tr>
      <w:tr w:rsidR="00AD3208" w:rsidRPr="00AD0863" w14:paraId="5AFE5771"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053C480" w14:textId="77777777" w:rsidR="00AD3208" w:rsidRPr="00BC6125" w:rsidRDefault="00AD3208" w:rsidP="004162FC">
            <w:pPr>
              <w:rPr>
                <w:rFonts w:cs="Times New Roman"/>
                <w:b w:val="0"/>
                <w:bCs w:val="0"/>
              </w:rPr>
            </w:pPr>
            <w:r w:rsidRPr="00BC6125">
              <w:rPr>
                <w:rFonts w:cs="Times New Roman"/>
              </w:rPr>
              <w:t>Akteure</w:t>
            </w:r>
          </w:p>
        </w:tc>
        <w:tc>
          <w:tcPr>
            <w:tcW w:w="6232" w:type="dxa"/>
          </w:tcPr>
          <w:p w14:paraId="38A632F9" w14:textId="77777777" w:rsidR="00AD3208" w:rsidRPr="00BC6125"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User, IT-System</w:t>
            </w:r>
          </w:p>
        </w:tc>
      </w:tr>
      <w:tr w:rsidR="00AD3208" w:rsidRPr="00AD0863" w14:paraId="64296999"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A6D73D9" w14:textId="77777777" w:rsidR="00AD3208" w:rsidRPr="00BC6125" w:rsidRDefault="00AD3208" w:rsidP="004162FC">
            <w:pPr>
              <w:rPr>
                <w:rFonts w:cs="Times New Roman"/>
                <w:b w:val="0"/>
                <w:bCs w:val="0"/>
              </w:rPr>
            </w:pPr>
            <w:r w:rsidRPr="00BC6125">
              <w:rPr>
                <w:rFonts w:cs="Times New Roman"/>
              </w:rPr>
              <w:t>Eingehende Information</w:t>
            </w:r>
          </w:p>
        </w:tc>
        <w:tc>
          <w:tcPr>
            <w:tcW w:w="6232" w:type="dxa"/>
          </w:tcPr>
          <w:p w14:paraId="040237F5" w14:textId="77777777" w:rsidR="00AD3208" w:rsidRPr="00BC6125"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Produktname</w:t>
            </w:r>
          </w:p>
        </w:tc>
      </w:tr>
      <w:tr w:rsidR="00AD3208" w:rsidRPr="00AD0863" w14:paraId="400A8A2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3C50A3F" w14:textId="77777777" w:rsidR="00AD3208" w:rsidRPr="00BC6125" w:rsidRDefault="00AD3208" w:rsidP="004162FC">
            <w:pPr>
              <w:rPr>
                <w:rFonts w:cs="Times New Roman"/>
                <w:b w:val="0"/>
                <w:bCs w:val="0"/>
              </w:rPr>
            </w:pPr>
            <w:r w:rsidRPr="00BC6125">
              <w:rPr>
                <w:rFonts w:cs="Times New Roman"/>
              </w:rPr>
              <w:t>Vorbedingungen</w:t>
            </w:r>
          </w:p>
        </w:tc>
        <w:tc>
          <w:tcPr>
            <w:tcW w:w="6232" w:type="dxa"/>
          </w:tcPr>
          <w:p w14:paraId="5926C96F" w14:textId="77777777" w:rsidR="00AD3208" w:rsidRPr="00BC6125"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Das Produkt existiert</w:t>
            </w:r>
          </w:p>
        </w:tc>
      </w:tr>
      <w:tr w:rsidR="00AD3208" w:rsidRPr="00AD0863" w14:paraId="30B2278D"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F62EA68" w14:textId="77777777" w:rsidR="00AD3208" w:rsidRPr="00BC6125" w:rsidRDefault="00AD3208" w:rsidP="004162FC">
            <w:pPr>
              <w:rPr>
                <w:rFonts w:cs="Times New Roman"/>
                <w:b w:val="0"/>
                <w:bCs w:val="0"/>
              </w:rPr>
            </w:pPr>
            <w:r w:rsidRPr="00BC6125">
              <w:rPr>
                <w:rFonts w:cs="Times New Roman"/>
              </w:rPr>
              <w:t>Nachbedingungen</w:t>
            </w:r>
          </w:p>
        </w:tc>
        <w:tc>
          <w:tcPr>
            <w:tcW w:w="6232" w:type="dxa"/>
            <w:vAlign w:val="center"/>
          </w:tcPr>
          <w:p w14:paraId="44AE29D4" w14:textId="77777777" w:rsidR="00AD3208" w:rsidRPr="0043116B" w:rsidRDefault="00AD3208"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43116B">
              <w:rPr>
                <w:rFonts w:cs="Times New Roman"/>
              </w:rPr>
              <w:t>Das Produkt wird in der Suchleiste angezeigt</w:t>
            </w:r>
          </w:p>
          <w:p w14:paraId="08840F1E" w14:textId="629E7971" w:rsidR="00E04C4A" w:rsidRPr="0043116B" w:rsidRDefault="00AD3208"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43116B">
              <w:rPr>
                <w:rFonts w:cs="Times New Roman"/>
              </w:rPr>
              <w:t>Der Kunde kann das Produkt anklicken</w:t>
            </w:r>
          </w:p>
          <w:p w14:paraId="68877C23" w14:textId="2F76260C" w:rsidR="00AD3208" w:rsidRPr="0043116B" w:rsidRDefault="00E04C4A"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43116B">
              <w:rPr>
                <w:rFonts w:cs="Times New Roman"/>
              </w:rPr>
              <w:t>Das Produkt wird gefunden</w:t>
            </w:r>
          </w:p>
        </w:tc>
      </w:tr>
      <w:tr w:rsidR="00AD3208" w:rsidRPr="00AD0863" w14:paraId="7B9E88B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DA42816" w14:textId="77777777" w:rsidR="00AD3208" w:rsidRPr="00BC6125" w:rsidRDefault="00AD3208" w:rsidP="004162FC">
            <w:pPr>
              <w:rPr>
                <w:rFonts w:cs="Times New Roman"/>
                <w:b w:val="0"/>
                <w:bCs w:val="0"/>
              </w:rPr>
            </w:pPr>
            <w:r w:rsidRPr="00BC6125">
              <w:rPr>
                <w:rFonts w:cs="Times New Roman"/>
              </w:rPr>
              <w:t>Essenzielle Schritte</w:t>
            </w:r>
          </w:p>
        </w:tc>
        <w:tc>
          <w:tcPr>
            <w:tcW w:w="6232" w:type="dxa"/>
            <w:vAlign w:val="center"/>
          </w:tcPr>
          <w:p w14:paraId="5DA2A1FE" w14:textId="77777777" w:rsidR="00AD3208" w:rsidRPr="0043116B"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43116B">
              <w:rPr>
                <w:rFonts w:cs="Times New Roman"/>
              </w:rPr>
              <w:t>Produkt korrekt eingeben</w:t>
            </w:r>
          </w:p>
          <w:p w14:paraId="432D6A7C" w14:textId="2A44F941" w:rsidR="00AD3208" w:rsidRPr="0043116B"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43116B">
              <w:rPr>
                <w:rFonts w:cs="Times New Roman"/>
              </w:rPr>
              <w:t xml:space="preserve">Existenz </w:t>
            </w:r>
            <w:r w:rsidR="00E04C4A" w:rsidRPr="0043116B">
              <w:rPr>
                <w:rFonts w:cs="Times New Roman"/>
              </w:rPr>
              <w:t xml:space="preserve">wird </w:t>
            </w:r>
            <w:r w:rsidRPr="0043116B">
              <w:rPr>
                <w:rFonts w:cs="Times New Roman"/>
              </w:rPr>
              <w:t>überprüf</w:t>
            </w:r>
            <w:r w:rsidR="00E04C4A" w:rsidRPr="0043116B">
              <w:rPr>
                <w:rFonts w:cs="Times New Roman"/>
              </w:rPr>
              <w:t>t</w:t>
            </w:r>
          </w:p>
          <w:p w14:paraId="405AEF63" w14:textId="18657A2A" w:rsidR="00AD3208" w:rsidRPr="0043116B"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43116B">
              <w:rPr>
                <w:rFonts w:cs="Times New Roman"/>
              </w:rPr>
              <w:t xml:space="preserve">Produkt </w:t>
            </w:r>
            <w:r w:rsidR="00E04C4A" w:rsidRPr="0043116B">
              <w:rPr>
                <w:rFonts w:cs="Times New Roman"/>
              </w:rPr>
              <w:t>wird ausgegeben</w:t>
            </w:r>
          </w:p>
        </w:tc>
      </w:tr>
    </w:tbl>
    <w:p w14:paraId="0BF0004B" w14:textId="77777777" w:rsidR="00AD3208" w:rsidRDefault="00AD3208"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AD3208" w:rsidRPr="00AD0863" w14:paraId="5E06DAEB"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1148040E" w14:textId="77777777" w:rsidR="00AD3208" w:rsidRPr="00E04C4A" w:rsidRDefault="00AD3208" w:rsidP="00E04C4A">
            <w:pPr>
              <w:pStyle w:val="000-Grundlage-Standard"/>
              <w:rPr>
                <w:rFonts w:cs="Times New Roman"/>
                <w:color w:val="000000" w:themeColor="text1"/>
                <w:szCs w:val="24"/>
              </w:rPr>
            </w:pPr>
            <w:r w:rsidRPr="00E04C4A">
              <w:rPr>
                <w:rFonts w:cs="Times New Roman"/>
                <w:color w:val="000000" w:themeColor="text1"/>
                <w:szCs w:val="24"/>
              </w:rPr>
              <w:t>Name</w:t>
            </w:r>
          </w:p>
        </w:tc>
        <w:tc>
          <w:tcPr>
            <w:tcW w:w="6232" w:type="dxa"/>
            <w:shd w:val="clear" w:color="auto" w:fill="4F81BD" w:themeFill="accent1"/>
          </w:tcPr>
          <w:p w14:paraId="12D05984" w14:textId="77777777" w:rsidR="00AD3208" w:rsidRPr="00E04C4A" w:rsidRDefault="00AD3208" w:rsidP="00E04C4A">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E04C4A">
              <w:rPr>
                <w:rFonts w:cs="Times New Roman"/>
                <w:color w:val="000000" w:themeColor="text1"/>
                <w:szCs w:val="24"/>
              </w:rPr>
              <w:t>Produkt anzeigen</w:t>
            </w:r>
          </w:p>
        </w:tc>
      </w:tr>
      <w:tr w:rsidR="00AD3208" w:rsidRPr="00AD0863" w14:paraId="3F8B1A23"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094B87" w14:textId="77777777" w:rsidR="00AD3208" w:rsidRPr="0043116B" w:rsidRDefault="00AD3208" w:rsidP="004162FC">
            <w:pPr>
              <w:rPr>
                <w:rFonts w:cs="Times New Roman"/>
              </w:rPr>
            </w:pPr>
            <w:r w:rsidRPr="00BC6125">
              <w:rPr>
                <w:rFonts w:cs="Times New Roman"/>
              </w:rPr>
              <w:t>Art</w:t>
            </w:r>
          </w:p>
        </w:tc>
        <w:tc>
          <w:tcPr>
            <w:tcW w:w="6232" w:type="dxa"/>
          </w:tcPr>
          <w:p w14:paraId="27A351F0" w14:textId="77777777" w:rsidR="00AD3208" w:rsidRPr="00BC6125"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Anwendungsfall</w:t>
            </w:r>
          </w:p>
        </w:tc>
      </w:tr>
      <w:tr w:rsidR="00AD3208" w:rsidRPr="00AD0863" w14:paraId="2455D89D"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6768229" w14:textId="77777777" w:rsidR="00AD3208" w:rsidRPr="0043116B" w:rsidRDefault="00AD3208" w:rsidP="004162FC">
            <w:pPr>
              <w:rPr>
                <w:rFonts w:cs="Times New Roman"/>
              </w:rPr>
            </w:pPr>
            <w:r w:rsidRPr="00BC6125">
              <w:rPr>
                <w:rFonts w:cs="Times New Roman"/>
              </w:rPr>
              <w:t>Kurzbeschreibung</w:t>
            </w:r>
          </w:p>
        </w:tc>
        <w:tc>
          <w:tcPr>
            <w:tcW w:w="6232" w:type="dxa"/>
            <w:vAlign w:val="center"/>
          </w:tcPr>
          <w:p w14:paraId="1B6C49BF" w14:textId="7C6D6152" w:rsidR="00AD3208" w:rsidRPr="00BC6125"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sidR="00B80FBE">
              <w:rPr>
                <w:rFonts w:cs="Times New Roman"/>
              </w:rPr>
              <w:t xml:space="preserve">alle Daten vom Produkt </w:t>
            </w:r>
            <w:r w:rsidRPr="00BC6125">
              <w:rPr>
                <w:rFonts w:cs="Times New Roman"/>
              </w:rPr>
              <w:t>angezeigt</w:t>
            </w:r>
          </w:p>
        </w:tc>
      </w:tr>
      <w:tr w:rsidR="00AD3208" w:rsidRPr="00AD0863" w14:paraId="04A13CF3"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C63C9AB" w14:textId="77777777" w:rsidR="00AD3208" w:rsidRPr="0043116B" w:rsidRDefault="00AD3208" w:rsidP="004162FC">
            <w:pPr>
              <w:rPr>
                <w:rFonts w:cs="Times New Roman"/>
              </w:rPr>
            </w:pPr>
            <w:r w:rsidRPr="00BC6125">
              <w:rPr>
                <w:rFonts w:cs="Times New Roman"/>
              </w:rPr>
              <w:t>Auslöser</w:t>
            </w:r>
          </w:p>
        </w:tc>
        <w:tc>
          <w:tcPr>
            <w:tcW w:w="6232" w:type="dxa"/>
            <w:vAlign w:val="center"/>
          </w:tcPr>
          <w:p w14:paraId="6B3C554C" w14:textId="77777777" w:rsidR="00AD3208" w:rsidRPr="00BC6125"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möchte Informationen zu einem Produkt</w:t>
            </w:r>
          </w:p>
        </w:tc>
      </w:tr>
      <w:tr w:rsidR="00AD3208" w:rsidRPr="00AD0863" w14:paraId="64C60227"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8ABDEF7" w14:textId="77777777" w:rsidR="00AD3208" w:rsidRPr="0043116B" w:rsidRDefault="00AD3208" w:rsidP="004162FC">
            <w:pPr>
              <w:rPr>
                <w:rFonts w:cs="Times New Roman"/>
              </w:rPr>
            </w:pPr>
            <w:r w:rsidRPr="00BC6125">
              <w:rPr>
                <w:rFonts w:cs="Times New Roman"/>
              </w:rPr>
              <w:t>Akteure</w:t>
            </w:r>
          </w:p>
        </w:tc>
        <w:tc>
          <w:tcPr>
            <w:tcW w:w="6232" w:type="dxa"/>
            <w:vAlign w:val="center"/>
          </w:tcPr>
          <w:p w14:paraId="34957569" w14:textId="6DB2B21E" w:rsidR="00AD3208" w:rsidRPr="00BC6125"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User, </w:t>
            </w:r>
            <w:r w:rsidR="00B80FBE">
              <w:rPr>
                <w:rFonts w:cs="Times New Roman"/>
              </w:rPr>
              <w:t>IT-</w:t>
            </w:r>
            <w:r w:rsidRPr="00BC6125">
              <w:rPr>
                <w:rFonts w:cs="Times New Roman"/>
              </w:rPr>
              <w:t>System</w:t>
            </w:r>
          </w:p>
        </w:tc>
      </w:tr>
      <w:tr w:rsidR="00AD3208" w:rsidRPr="00AD0863" w14:paraId="3CD57627"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B4D772D" w14:textId="77777777" w:rsidR="00AD3208" w:rsidRPr="0043116B" w:rsidRDefault="00AD3208" w:rsidP="004162FC">
            <w:pPr>
              <w:rPr>
                <w:rFonts w:cs="Times New Roman"/>
              </w:rPr>
            </w:pPr>
            <w:r w:rsidRPr="00BC6125">
              <w:rPr>
                <w:rFonts w:cs="Times New Roman"/>
              </w:rPr>
              <w:t>Eingehende Information</w:t>
            </w:r>
          </w:p>
        </w:tc>
        <w:tc>
          <w:tcPr>
            <w:tcW w:w="6232" w:type="dxa"/>
            <w:vAlign w:val="center"/>
          </w:tcPr>
          <w:p w14:paraId="05E1A722" w14:textId="02250669" w:rsidR="00AD3208" w:rsidRPr="00BC6125"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Produktname</w:t>
            </w:r>
          </w:p>
        </w:tc>
      </w:tr>
      <w:tr w:rsidR="00AD3208" w:rsidRPr="00AD0863" w14:paraId="0E3B5BEB"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42295D9" w14:textId="77777777" w:rsidR="00AD3208" w:rsidRPr="0043116B" w:rsidRDefault="00AD3208" w:rsidP="004162FC">
            <w:pPr>
              <w:rPr>
                <w:rFonts w:cs="Times New Roman"/>
              </w:rPr>
            </w:pPr>
            <w:r w:rsidRPr="00BC6125">
              <w:rPr>
                <w:rFonts w:cs="Times New Roman"/>
              </w:rPr>
              <w:t>Vorbedingungen</w:t>
            </w:r>
          </w:p>
        </w:tc>
        <w:tc>
          <w:tcPr>
            <w:tcW w:w="6232" w:type="dxa"/>
            <w:vAlign w:val="center"/>
          </w:tcPr>
          <w:p w14:paraId="1DDBA450" w14:textId="03F6FC64" w:rsidR="00AD3208" w:rsidRPr="00BC6125"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Das Produkt existiert, wurde vom Kunden gesucht</w:t>
            </w:r>
            <w:r w:rsidR="00B80FBE">
              <w:rPr>
                <w:rFonts w:cs="Times New Roman"/>
              </w:rPr>
              <w:t>/</w:t>
            </w:r>
            <w:r w:rsidRPr="00BC6125">
              <w:rPr>
                <w:rFonts w:cs="Times New Roman"/>
              </w:rPr>
              <w:t>im Produktkatalog ausgewählt</w:t>
            </w:r>
          </w:p>
        </w:tc>
      </w:tr>
      <w:tr w:rsidR="00AD3208" w:rsidRPr="00AD0863" w14:paraId="7191447C"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20B75" w14:textId="77777777" w:rsidR="00AD3208" w:rsidRPr="0043116B" w:rsidRDefault="00AD3208" w:rsidP="004162FC">
            <w:pPr>
              <w:rPr>
                <w:rFonts w:cs="Times New Roman"/>
              </w:rPr>
            </w:pPr>
            <w:r w:rsidRPr="00BC6125">
              <w:rPr>
                <w:rFonts w:cs="Times New Roman"/>
              </w:rPr>
              <w:t>Nachbedingungen</w:t>
            </w:r>
          </w:p>
        </w:tc>
        <w:tc>
          <w:tcPr>
            <w:tcW w:w="6232" w:type="dxa"/>
            <w:vAlign w:val="center"/>
          </w:tcPr>
          <w:p w14:paraId="7EBE4D1C" w14:textId="26BC27CA" w:rsidR="00AD3208" w:rsidRPr="0043116B" w:rsidRDefault="00AD3208"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43116B">
              <w:rPr>
                <w:rFonts w:cs="Times New Roman"/>
              </w:rPr>
              <w:t>Das Produkt wurde angeklickt</w:t>
            </w:r>
          </w:p>
          <w:p w14:paraId="65A1218E" w14:textId="77777777" w:rsidR="00AD3208" w:rsidRPr="0043116B" w:rsidRDefault="00AD3208"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43116B">
              <w:rPr>
                <w:rFonts w:cs="Times New Roman"/>
              </w:rPr>
              <w:t>Der Kunde erhält Informationen über das Produkt</w:t>
            </w:r>
          </w:p>
        </w:tc>
      </w:tr>
      <w:tr w:rsidR="00AD3208" w:rsidRPr="00AD0863" w14:paraId="2913E28D"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CFD4B92" w14:textId="77777777" w:rsidR="00AD3208" w:rsidRPr="0043116B" w:rsidRDefault="00AD3208" w:rsidP="004162FC">
            <w:pPr>
              <w:rPr>
                <w:rFonts w:cs="Times New Roman"/>
              </w:rPr>
            </w:pPr>
            <w:r w:rsidRPr="00BC6125">
              <w:rPr>
                <w:rFonts w:cs="Times New Roman"/>
              </w:rPr>
              <w:t>Essenzielle Schritte</w:t>
            </w:r>
          </w:p>
        </w:tc>
        <w:tc>
          <w:tcPr>
            <w:tcW w:w="6232" w:type="dxa"/>
            <w:vAlign w:val="center"/>
          </w:tcPr>
          <w:p w14:paraId="0B38C990" w14:textId="77777777" w:rsidR="00AD3208" w:rsidRPr="0043116B"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43116B">
              <w:rPr>
                <w:rFonts w:cs="Times New Roman"/>
              </w:rPr>
              <w:t>Produkt anklicken</w:t>
            </w:r>
          </w:p>
          <w:p w14:paraId="4C490A10" w14:textId="62B480D7" w:rsidR="0043116B" w:rsidRPr="0043116B" w:rsidRDefault="0043116B"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43116B">
              <w:rPr>
                <w:rFonts w:cs="Times New Roman"/>
              </w:rPr>
              <w:t>Daten vom Produkt werden angezeigt</w:t>
            </w:r>
          </w:p>
        </w:tc>
      </w:tr>
    </w:tbl>
    <w:p w14:paraId="2A197448" w14:textId="6CA02AF3" w:rsidR="00AD3208" w:rsidRDefault="0043116B" w:rsidP="0043116B">
      <w:pPr>
        <w:spacing w:after="200" w:line="276" w:lineRule="auto"/>
        <w:jc w:val="left"/>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180E0D61"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2413DE5F" w14:textId="77777777" w:rsidR="00AD3208" w:rsidRPr="0043116B" w:rsidRDefault="00AD3208" w:rsidP="0043116B">
            <w:pPr>
              <w:pStyle w:val="000-Grundlage-Standard"/>
              <w:rPr>
                <w:rFonts w:cs="Times New Roman"/>
                <w:color w:val="000000" w:themeColor="text1"/>
                <w:szCs w:val="24"/>
              </w:rPr>
            </w:pPr>
            <w:r w:rsidRPr="0043116B">
              <w:rPr>
                <w:rFonts w:cs="Times New Roman"/>
                <w:color w:val="000000" w:themeColor="text1"/>
                <w:szCs w:val="24"/>
              </w:rPr>
              <w:lastRenderedPageBreak/>
              <w:t>Name</w:t>
            </w:r>
          </w:p>
        </w:tc>
        <w:tc>
          <w:tcPr>
            <w:tcW w:w="6232" w:type="dxa"/>
            <w:shd w:val="clear" w:color="auto" w:fill="4F81BD" w:themeFill="accent1"/>
          </w:tcPr>
          <w:p w14:paraId="2946B157" w14:textId="77777777" w:rsidR="00AD3208" w:rsidRPr="0043116B" w:rsidRDefault="00AD3208" w:rsidP="0043116B">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43116B">
              <w:rPr>
                <w:rFonts w:cs="Times New Roman"/>
                <w:color w:val="000000" w:themeColor="text1"/>
                <w:szCs w:val="24"/>
              </w:rPr>
              <w:t>Produktdaten ändern</w:t>
            </w:r>
          </w:p>
        </w:tc>
      </w:tr>
      <w:tr w:rsidR="00AD3208" w:rsidRPr="00AD0863" w14:paraId="22C09F02"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E24139C" w14:textId="77777777" w:rsidR="00AD3208" w:rsidRPr="00AD0863" w:rsidRDefault="00AD3208" w:rsidP="004162FC">
            <w:pPr>
              <w:rPr>
                <w:rFonts w:cs="Times New Roman"/>
                <w:b w:val="0"/>
                <w:bCs w:val="0"/>
              </w:rPr>
            </w:pPr>
            <w:r w:rsidRPr="00AD0863">
              <w:rPr>
                <w:rFonts w:cs="Times New Roman"/>
              </w:rPr>
              <w:t>Art</w:t>
            </w:r>
          </w:p>
        </w:tc>
        <w:tc>
          <w:tcPr>
            <w:tcW w:w="6232" w:type="dxa"/>
          </w:tcPr>
          <w:p w14:paraId="79112B8C"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7F6FD52F"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2A0E106"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00E58018" w14:textId="47D90A4D"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Es werden Änderungen an einem Produkt vorgenommen</w:t>
            </w:r>
          </w:p>
        </w:tc>
      </w:tr>
      <w:tr w:rsidR="00AD3208" w:rsidRPr="00AD0863" w14:paraId="5D998CFE"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0525C52"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72AC788C" w14:textId="6C6CF433"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Administrator/Filialleiter möchte ein Produkt anpassen</w:t>
            </w:r>
          </w:p>
        </w:tc>
      </w:tr>
      <w:tr w:rsidR="00AD3208" w:rsidRPr="00AD0863" w14:paraId="44EBA57F"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6C2D758"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5BCC3A76"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Administrator, IT-System</w:t>
            </w:r>
            <w:r>
              <w:rPr>
                <w:rFonts w:cs="Times New Roman"/>
              </w:rPr>
              <w:t>, Filialleiter</w:t>
            </w:r>
          </w:p>
        </w:tc>
      </w:tr>
      <w:tr w:rsidR="00AD3208" w:rsidRPr="00AD0863" w14:paraId="19C0C656"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38D0CE"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61AF363E" w14:textId="1BF567B1"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Daten </w:t>
            </w:r>
            <w:r w:rsidR="00547580">
              <w:rPr>
                <w:rFonts w:cs="Times New Roman"/>
              </w:rPr>
              <w:t>vom</w:t>
            </w:r>
            <w:r>
              <w:rPr>
                <w:rFonts w:cs="Times New Roman"/>
              </w:rPr>
              <w:t xml:space="preserve"> Produkt</w:t>
            </w:r>
            <w:r w:rsidR="00547580">
              <w:rPr>
                <w:rFonts w:cs="Times New Roman"/>
              </w:rPr>
              <w:t>,</w:t>
            </w:r>
            <w:r>
              <w:rPr>
                <w:rFonts w:cs="Times New Roman"/>
              </w:rPr>
              <w:t xml:space="preserve"> Produktnummer</w:t>
            </w:r>
          </w:p>
        </w:tc>
      </w:tr>
      <w:tr w:rsidR="00AD3208" w:rsidRPr="00AD0863" w14:paraId="2C3D4A2A"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1385949B"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06A2BD1A" w14:textId="2AE14CA1"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Produkt ist im Sortiment</w:t>
            </w:r>
          </w:p>
        </w:tc>
      </w:tr>
      <w:tr w:rsidR="00AD3208" w:rsidRPr="00AD0863" w14:paraId="10799F1D"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52FE2E"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78EE0B24" w14:textId="77777777" w:rsidR="00AD3208" w:rsidRDefault="00AD3208"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Admin wurde identifiziert</w:t>
            </w:r>
          </w:p>
          <w:p w14:paraId="5F2E5B83" w14:textId="77777777" w:rsidR="00AD3208" w:rsidRPr="00BC6125" w:rsidRDefault="00AD3208" w:rsidP="002152E6">
            <w:pPr>
              <w:pStyle w:val="Listenabsatz"/>
              <w:numPr>
                <w:ilvl w:val="0"/>
                <w:numId w:val="9"/>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Das Produkt wurde angepasst</w:t>
            </w:r>
          </w:p>
        </w:tc>
      </w:tr>
      <w:tr w:rsidR="00AD3208" w:rsidRPr="00AD0863" w14:paraId="65D0330A"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4D9CBF1"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52719D10" w14:textId="77777777" w:rsidR="00AD3208"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des Admins prüfen</w:t>
            </w:r>
          </w:p>
          <w:p w14:paraId="6BA357B6" w14:textId="77777777" w:rsidR="00AD3208"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Produkt suchen</w:t>
            </w:r>
          </w:p>
          <w:p w14:paraId="7468C658" w14:textId="77777777" w:rsidR="00AD3208"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Kategorie auswählen</w:t>
            </w:r>
          </w:p>
          <w:p w14:paraId="728E0717" w14:textId="77777777" w:rsidR="00AD3208"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Produkt anpassen</w:t>
            </w:r>
          </w:p>
          <w:p w14:paraId="4DB2F790" w14:textId="33D8FA68" w:rsidR="00AD3208" w:rsidRPr="00BC6125" w:rsidRDefault="00AD3208" w:rsidP="002152E6">
            <w:pPr>
              <w:pStyle w:val="Listenabsatz"/>
              <w:numPr>
                <w:ilvl w:val="0"/>
                <w:numId w:val="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Anpassung abspeichern</w:t>
            </w:r>
            <w:r w:rsidR="00547580">
              <w:rPr>
                <w:rFonts w:cs="Times New Roman"/>
              </w:rPr>
              <w:t xml:space="preserve"> und freigeben</w:t>
            </w:r>
          </w:p>
        </w:tc>
      </w:tr>
    </w:tbl>
    <w:p w14:paraId="7F42FDC4" w14:textId="77777777" w:rsidR="00AD3208" w:rsidRDefault="00AD3208"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AD3208" w:rsidRPr="00AD0863" w14:paraId="4B26851E"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480E4110" w14:textId="77777777" w:rsidR="00AD3208" w:rsidRPr="0043116B" w:rsidRDefault="00AD3208" w:rsidP="0043116B">
            <w:pPr>
              <w:pStyle w:val="000-Grundlage-Standard"/>
              <w:rPr>
                <w:rFonts w:cs="Times New Roman"/>
                <w:color w:val="000000" w:themeColor="text1"/>
                <w:szCs w:val="24"/>
              </w:rPr>
            </w:pPr>
            <w:r w:rsidRPr="0043116B">
              <w:rPr>
                <w:rFonts w:cs="Times New Roman"/>
                <w:color w:val="000000" w:themeColor="text1"/>
                <w:szCs w:val="24"/>
              </w:rPr>
              <w:t>Name</w:t>
            </w:r>
          </w:p>
        </w:tc>
        <w:tc>
          <w:tcPr>
            <w:tcW w:w="6232" w:type="dxa"/>
            <w:shd w:val="clear" w:color="auto" w:fill="4F81BD" w:themeFill="accent1"/>
          </w:tcPr>
          <w:p w14:paraId="65E2DC33" w14:textId="77777777" w:rsidR="00AD3208" w:rsidRPr="0043116B" w:rsidRDefault="00AD3208" w:rsidP="0043116B">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43116B">
              <w:rPr>
                <w:rFonts w:cs="Times New Roman"/>
                <w:color w:val="000000" w:themeColor="text1"/>
                <w:szCs w:val="24"/>
              </w:rPr>
              <w:t>Produkt hinzufügen</w:t>
            </w:r>
          </w:p>
        </w:tc>
      </w:tr>
      <w:tr w:rsidR="00AD3208" w:rsidRPr="00AD0863" w14:paraId="7DEC97D2"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CD9BA7" w14:textId="77777777" w:rsidR="00AD3208" w:rsidRPr="00AD0863" w:rsidRDefault="00AD3208" w:rsidP="004162FC">
            <w:pPr>
              <w:rPr>
                <w:rFonts w:cs="Times New Roman"/>
                <w:b w:val="0"/>
                <w:bCs w:val="0"/>
              </w:rPr>
            </w:pPr>
            <w:r w:rsidRPr="00AD0863">
              <w:rPr>
                <w:rFonts w:cs="Times New Roman"/>
              </w:rPr>
              <w:t>Art</w:t>
            </w:r>
          </w:p>
        </w:tc>
        <w:tc>
          <w:tcPr>
            <w:tcW w:w="6232" w:type="dxa"/>
          </w:tcPr>
          <w:p w14:paraId="2DD921A6"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07C5C2A5"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78894E2B"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4688C3A1" w14:textId="7B27382C"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r>
      <w:tr w:rsidR="00AD3208" w:rsidRPr="00AD0863" w14:paraId="7A628A7F"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C8EE89"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5F73D941"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neues Produkt kommt in das Sortiment einer Filiale</w:t>
            </w:r>
          </w:p>
        </w:tc>
      </w:tr>
      <w:tr w:rsidR="00AD3208" w:rsidRPr="00AD0863" w14:paraId="1CFC7B0C"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1681BF4"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02053630"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5B5033">
              <w:rPr>
                <w:rFonts w:cs="Times New Roman"/>
              </w:rPr>
              <w:t>Administrator</w:t>
            </w:r>
            <w:r>
              <w:rPr>
                <w:rFonts w:cs="Times New Roman"/>
              </w:rPr>
              <w:t>, IT-System, Filialleiter</w:t>
            </w:r>
          </w:p>
        </w:tc>
      </w:tr>
      <w:tr w:rsidR="00AD3208" w:rsidRPr="00AD0863" w14:paraId="35662D2E"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D094A43"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0872C116" w14:textId="6ABEEB7A"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Daten vom neuen Produkt</w:t>
            </w:r>
            <w:r w:rsidR="00B2731A">
              <w:rPr>
                <w:rFonts w:cs="Times New Roman"/>
              </w:rPr>
              <w:t>,</w:t>
            </w:r>
            <w:r>
              <w:rPr>
                <w:rFonts w:cs="Times New Roman"/>
              </w:rPr>
              <w:t xml:space="preserve"> Produktnummer</w:t>
            </w:r>
            <w:r w:rsidR="00B2731A">
              <w:rPr>
                <w:rFonts w:cs="Times New Roman"/>
              </w:rPr>
              <w:t>,</w:t>
            </w:r>
            <w:r>
              <w:rPr>
                <w:rFonts w:cs="Times New Roman"/>
              </w:rPr>
              <w:t xml:space="preserve"> Filialnummer</w:t>
            </w:r>
          </w:p>
        </w:tc>
      </w:tr>
      <w:tr w:rsidR="00AD3208" w:rsidRPr="00AD0863" w14:paraId="1DCB672A"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BDFFC6D"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4AE3BCB6"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Produkt ist noch nicht im Sortiment integriert</w:t>
            </w:r>
          </w:p>
        </w:tc>
      </w:tr>
      <w:tr w:rsidR="00AD3208" w:rsidRPr="00AD0863" w14:paraId="51EC18E2"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416FF4"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2C70B83C" w14:textId="77777777" w:rsidR="00AD3208" w:rsidRDefault="00AD3208" w:rsidP="002152E6">
            <w:pPr>
              <w:pStyle w:val="Listenabsatz"/>
              <w:numPr>
                <w:ilvl w:val="0"/>
                <w:numId w:val="10"/>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Admin wurde identifiziert</w:t>
            </w:r>
          </w:p>
          <w:p w14:paraId="7B58B268" w14:textId="77777777" w:rsidR="00AD3208" w:rsidRDefault="00AD3208" w:rsidP="002152E6">
            <w:pPr>
              <w:pStyle w:val="Listenabsatz"/>
              <w:numPr>
                <w:ilvl w:val="0"/>
                <w:numId w:val="10"/>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wurde hinzugefügt</w:t>
            </w:r>
          </w:p>
          <w:p w14:paraId="14C12D1B" w14:textId="77777777" w:rsidR="00AD3208" w:rsidRPr="00BC6125" w:rsidRDefault="00AD3208" w:rsidP="002152E6">
            <w:pPr>
              <w:pStyle w:val="Listenabsatz"/>
              <w:numPr>
                <w:ilvl w:val="0"/>
                <w:numId w:val="10"/>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Das Produkt ist für den Nutzer sichtbar</w:t>
            </w:r>
          </w:p>
        </w:tc>
      </w:tr>
      <w:tr w:rsidR="00AD3208" w:rsidRPr="00AD0863" w14:paraId="0A1083AC"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9837928"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73CBD250" w14:textId="77777777" w:rsidR="00AD3208" w:rsidRDefault="00AD3208" w:rsidP="002152E6">
            <w:pPr>
              <w:pStyle w:val="Listenabsatz"/>
              <w:numPr>
                <w:ilvl w:val="0"/>
                <w:numId w:val="11"/>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des Admins prüfen</w:t>
            </w:r>
          </w:p>
          <w:p w14:paraId="6D503EA5" w14:textId="77777777" w:rsidR="00AD3208" w:rsidRDefault="00AD3208" w:rsidP="002152E6">
            <w:pPr>
              <w:pStyle w:val="Listenabsatz"/>
              <w:numPr>
                <w:ilvl w:val="0"/>
                <w:numId w:val="11"/>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ob Produkt bereits existiert</w:t>
            </w:r>
          </w:p>
          <w:p w14:paraId="3A803C40" w14:textId="77777777" w:rsidR="00AD3208" w:rsidRDefault="00AD3208" w:rsidP="002152E6">
            <w:pPr>
              <w:pStyle w:val="Listenabsatz"/>
              <w:numPr>
                <w:ilvl w:val="0"/>
                <w:numId w:val="11"/>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Daten vom neuen Produkt hinzufügen</w:t>
            </w:r>
          </w:p>
          <w:p w14:paraId="2232987C" w14:textId="3827034F" w:rsidR="00AD3208" w:rsidRPr="00AD0863" w:rsidRDefault="00AD3208" w:rsidP="002152E6">
            <w:pPr>
              <w:pStyle w:val="Listenabsatz"/>
              <w:numPr>
                <w:ilvl w:val="0"/>
                <w:numId w:val="11"/>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Produkt speichern</w:t>
            </w:r>
            <w:r w:rsidR="00804932">
              <w:rPr>
                <w:rFonts w:cs="Times New Roman"/>
              </w:rPr>
              <w:t xml:space="preserve"> und freigeben</w:t>
            </w:r>
          </w:p>
        </w:tc>
      </w:tr>
    </w:tbl>
    <w:p w14:paraId="0533C37F" w14:textId="77777777" w:rsidR="00AD3208" w:rsidRDefault="00AD3208" w:rsidP="00AD3208">
      <w:pPr>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0EE05322"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2DDF96BC" w14:textId="77777777" w:rsidR="00AD3208" w:rsidRPr="009F28DA" w:rsidRDefault="00AD3208" w:rsidP="009F28DA">
            <w:pPr>
              <w:pStyle w:val="000-Grundlage-Standard"/>
              <w:rPr>
                <w:rFonts w:cs="Times New Roman"/>
                <w:color w:val="000000" w:themeColor="text1"/>
                <w:szCs w:val="24"/>
              </w:rPr>
            </w:pPr>
            <w:r w:rsidRPr="009F28DA">
              <w:rPr>
                <w:rFonts w:cs="Times New Roman"/>
                <w:color w:val="000000" w:themeColor="text1"/>
                <w:szCs w:val="24"/>
              </w:rPr>
              <w:lastRenderedPageBreak/>
              <w:t>Name</w:t>
            </w:r>
          </w:p>
        </w:tc>
        <w:tc>
          <w:tcPr>
            <w:tcW w:w="6232" w:type="dxa"/>
            <w:shd w:val="clear" w:color="auto" w:fill="4F81BD" w:themeFill="accent1"/>
          </w:tcPr>
          <w:p w14:paraId="75A67B97" w14:textId="77777777" w:rsidR="00AD3208" w:rsidRPr="009F28DA" w:rsidRDefault="00AD3208" w:rsidP="009F28DA">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9F28DA">
              <w:rPr>
                <w:rFonts w:cs="Times New Roman"/>
                <w:color w:val="000000" w:themeColor="text1"/>
                <w:szCs w:val="24"/>
              </w:rPr>
              <w:t>Produkt löschen</w:t>
            </w:r>
          </w:p>
        </w:tc>
      </w:tr>
      <w:tr w:rsidR="00AD3208" w:rsidRPr="00AD0863" w14:paraId="16B05C36"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EE1FBD1" w14:textId="77777777" w:rsidR="00AD3208" w:rsidRPr="00AD0863" w:rsidRDefault="00AD3208" w:rsidP="004162FC">
            <w:pPr>
              <w:rPr>
                <w:rFonts w:cs="Times New Roman"/>
                <w:b w:val="0"/>
                <w:bCs w:val="0"/>
              </w:rPr>
            </w:pPr>
            <w:r w:rsidRPr="00AD0863">
              <w:rPr>
                <w:rFonts w:cs="Times New Roman"/>
              </w:rPr>
              <w:t>Art</w:t>
            </w:r>
          </w:p>
        </w:tc>
        <w:tc>
          <w:tcPr>
            <w:tcW w:w="6232" w:type="dxa"/>
          </w:tcPr>
          <w:p w14:paraId="4E86712B"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22E4D00C"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06CE3214"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2F63CE0F" w14:textId="64B47792"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entfernt</w:t>
            </w:r>
          </w:p>
        </w:tc>
      </w:tr>
      <w:tr w:rsidR="00AD3208" w:rsidRPr="00AD0863" w14:paraId="3247137E"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0E117C"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19C19392" w14:textId="41CFCC88"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aus dem Sortiment entfernt</w:t>
            </w:r>
          </w:p>
        </w:tc>
      </w:tr>
      <w:tr w:rsidR="00AD3208" w:rsidRPr="00AD0863" w14:paraId="633F8623"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BC39F3D"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4AC0D887"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Administrator</w:t>
            </w:r>
            <w:r>
              <w:rPr>
                <w:rFonts w:cs="Times New Roman"/>
              </w:rPr>
              <w:t>, IT-System, Filialleiter</w:t>
            </w:r>
          </w:p>
        </w:tc>
      </w:tr>
      <w:tr w:rsidR="00AD3208" w:rsidRPr="00AD0863" w14:paraId="79ED59C3"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09D76A"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6F99CA28" w14:textId="2D942A3C"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Produktnummer</w:t>
            </w:r>
            <w:r w:rsidR="00E57DA8">
              <w:rPr>
                <w:rFonts w:cs="Times New Roman"/>
              </w:rPr>
              <w:t>,</w:t>
            </w:r>
            <w:r>
              <w:rPr>
                <w:rFonts w:cs="Times New Roman"/>
              </w:rPr>
              <w:t xml:space="preserve"> Filialnummer</w:t>
            </w:r>
          </w:p>
        </w:tc>
      </w:tr>
      <w:tr w:rsidR="00AD3208" w:rsidRPr="00AD0863" w14:paraId="602D9011"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1998A26"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1A559478"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Produkt ist bereit im Sortiment enthalten</w:t>
            </w:r>
          </w:p>
        </w:tc>
      </w:tr>
      <w:tr w:rsidR="00AD3208" w:rsidRPr="00AD0863" w14:paraId="02C3D977"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EFCB929"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505843B1" w14:textId="77777777" w:rsidR="00AD3208" w:rsidRDefault="00AD3208" w:rsidP="002152E6">
            <w:pPr>
              <w:pStyle w:val="Listenabsatz"/>
              <w:numPr>
                <w:ilvl w:val="0"/>
                <w:numId w:val="12"/>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Admin wurde identifiziert</w:t>
            </w:r>
          </w:p>
          <w:p w14:paraId="6529C96C" w14:textId="77777777" w:rsidR="00AD3208" w:rsidRDefault="00AD3208" w:rsidP="002152E6">
            <w:pPr>
              <w:pStyle w:val="Listenabsatz"/>
              <w:numPr>
                <w:ilvl w:val="0"/>
                <w:numId w:val="12"/>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Das Produkt wurde gelöscht</w:t>
            </w:r>
          </w:p>
          <w:p w14:paraId="0F211233" w14:textId="77777777" w:rsidR="00AD3208" w:rsidRPr="00BC6125" w:rsidRDefault="00AD3208" w:rsidP="002152E6">
            <w:pPr>
              <w:pStyle w:val="Listenabsatz"/>
              <w:numPr>
                <w:ilvl w:val="0"/>
                <w:numId w:val="12"/>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Das Produkt ist für den Nutzer nicht mehr sichtbar</w:t>
            </w:r>
          </w:p>
        </w:tc>
      </w:tr>
      <w:tr w:rsidR="00AD3208" w:rsidRPr="00AD0863" w14:paraId="746086FB"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E7A60C8"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27DF9521" w14:textId="77777777" w:rsidR="00AD3208" w:rsidRDefault="00AD3208" w:rsidP="002152E6">
            <w:pPr>
              <w:pStyle w:val="Listenabsatz"/>
              <w:numPr>
                <w:ilvl w:val="0"/>
                <w:numId w:val="13"/>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des Admins prüfen</w:t>
            </w:r>
          </w:p>
          <w:p w14:paraId="4768CD82" w14:textId="77777777" w:rsidR="00AD3208" w:rsidRDefault="00AD3208" w:rsidP="002152E6">
            <w:pPr>
              <w:pStyle w:val="Listenabsatz"/>
              <w:numPr>
                <w:ilvl w:val="0"/>
                <w:numId w:val="13"/>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ob das Produkt existiert</w:t>
            </w:r>
          </w:p>
          <w:p w14:paraId="1AA0C8C0" w14:textId="77777777" w:rsidR="00AD3208" w:rsidRDefault="00AD3208" w:rsidP="002152E6">
            <w:pPr>
              <w:pStyle w:val="Listenabsatz"/>
              <w:numPr>
                <w:ilvl w:val="0"/>
                <w:numId w:val="13"/>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Produkt aus dem IT-System entfernen</w:t>
            </w:r>
          </w:p>
          <w:p w14:paraId="25421D08" w14:textId="77777777" w:rsidR="00AD3208" w:rsidRPr="00BC6125" w:rsidRDefault="00AD3208" w:rsidP="002152E6">
            <w:pPr>
              <w:pStyle w:val="Listenabsatz"/>
              <w:numPr>
                <w:ilvl w:val="0"/>
                <w:numId w:val="13"/>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Sichtbarkeit für den Nutzer entfernen</w:t>
            </w:r>
          </w:p>
        </w:tc>
      </w:tr>
    </w:tbl>
    <w:p w14:paraId="36274B89" w14:textId="77777777" w:rsidR="00AD3208" w:rsidRDefault="00AD3208"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AD3208" w:rsidRPr="00AD0863" w14:paraId="534F16D4"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1C89A675" w14:textId="77777777" w:rsidR="00AD3208" w:rsidRPr="009F28DA" w:rsidRDefault="00AD3208" w:rsidP="009F28DA">
            <w:pPr>
              <w:pStyle w:val="000-Grundlage-Standard"/>
              <w:rPr>
                <w:rFonts w:cs="Times New Roman"/>
                <w:color w:val="000000" w:themeColor="text1"/>
                <w:szCs w:val="24"/>
              </w:rPr>
            </w:pPr>
            <w:r w:rsidRPr="009F28DA">
              <w:rPr>
                <w:rFonts w:cs="Times New Roman"/>
                <w:color w:val="000000" w:themeColor="text1"/>
                <w:szCs w:val="24"/>
              </w:rPr>
              <w:t>Name</w:t>
            </w:r>
          </w:p>
        </w:tc>
        <w:tc>
          <w:tcPr>
            <w:tcW w:w="6232" w:type="dxa"/>
            <w:shd w:val="clear" w:color="auto" w:fill="4F81BD" w:themeFill="accent1"/>
          </w:tcPr>
          <w:p w14:paraId="67C38841" w14:textId="77777777" w:rsidR="00AD3208" w:rsidRPr="009F28DA" w:rsidRDefault="00AD3208" w:rsidP="009F28DA">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9F28DA">
              <w:rPr>
                <w:rFonts w:cs="Times New Roman"/>
                <w:color w:val="000000" w:themeColor="text1"/>
                <w:szCs w:val="24"/>
              </w:rPr>
              <w:t>User registrieren</w:t>
            </w:r>
          </w:p>
        </w:tc>
      </w:tr>
      <w:tr w:rsidR="00AD3208" w:rsidRPr="00AD0863" w14:paraId="2FE89821"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C2BAE77" w14:textId="77777777" w:rsidR="00AD3208" w:rsidRPr="00AD0863" w:rsidRDefault="00AD3208" w:rsidP="004162FC">
            <w:pPr>
              <w:rPr>
                <w:rFonts w:cs="Times New Roman"/>
                <w:b w:val="0"/>
                <w:bCs w:val="0"/>
              </w:rPr>
            </w:pPr>
            <w:r w:rsidRPr="00AD0863">
              <w:rPr>
                <w:rFonts w:cs="Times New Roman"/>
              </w:rPr>
              <w:t>Art</w:t>
            </w:r>
          </w:p>
        </w:tc>
        <w:tc>
          <w:tcPr>
            <w:tcW w:w="6232" w:type="dxa"/>
          </w:tcPr>
          <w:p w14:paraId="52D0D0D7"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26A66AC4"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09210388" w14:textId="77777777" w:rsidR="00AD3208" w:rsidRPr="00AD0863" w:rsidRDefault="00AD3208" w:rsidP="004162FC">
            <w:pPr>
              <w:rPr>
                <w:rFonts w:cs="Times New Roman"/>
                <w:b w:val="0"/>
                <w:bCs w:val="0"/>
              </w:rPr>
            </w:pPr>
            <w:r w:rsidRPr="00AD0863">
              <w:rPr>
                <w:rFonts w:cs="Times New Roman"/>
              </w:rPr>
              <w:t>Kurzbeschreibung</w:t>
            </w:r>
          </w:p>
        </w:tc>
        <w:tc>
          <w:tcPr>
            <w:tcW w:w="6232" w:type="dxa"/>
            <w:vAlign w:val="center"/>
          </w:tcPr>
          <w:p w14:paraId="52912E34" w14:textId="5D36B65B"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Der Kunde registriert sich bei Product Navigator</w:t>
            </w:r>
          </w:p>
        </w:tc>
      </w:tr>
      <w:tr w:rsidR="00AD3208" w:rsidRPr="00AD0863" w14:paraId="5C3B24A5"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95AADEE" w14:textId="77777777" w:rsidR="00AD3208" w:rsidRPr="00AD0863" w:rsidRDefault="00AD3208" w:rsidP="004162FC">
            <w:pPr>
              <w:rPr>
                <w:rFonts w:cs="Times New Roman"/>
                <w:b w:val="0"/>
                <w:bCs w:val="0"/>
              </w:rPr>
            </w:pPr>
            <w:r w:rsidRPr="00AD0863">
              <w:rPr>
                <w:rFonts w:cs="Times New Roman"/>
              </w:rPr>
              <w:t>Auslöser</w:t>
            </w:r>
          </w:p>
        </w:tc>
        <w:tc>
          <w:tcPr>
            <w:tcW w:w="6232" w:type="dxa"/>
            <w:vAlign w:val="center"/>
          </w:tcPr>
          <w:p w14:paraId="06CF5D4E" w14:textId="2F45869E" w:rsidR="00AD3208" w:rsidRPr="00F721E4"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möchte </w:t>
            </w:r>
            <w:r w:rsidR="009F28DA">
              <w:rPr>
                <w:rFonts w:cs="Times New Roman"/>
              </w:rPr>
              <w:t>bestimmte Funktionen der</w:t>
            </w:r>
            <w:r w:rsidRPr="00F721E4">
              <w:rPr>
                <w:rFonts w:cs="Times New Roman"/>
              </w:rPr>
              <w:t xml:space="preserve"> Software nutzen</w:t>
            </w:r>
          </w:p>
        </w:tc>
      </w:tr>
      <w:tr w:rsidR="00AD3208" w:rsidRPr="00AD0863" w14:paraId="26497590"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3F9A754" w14:textId="77777777" w:rsidR="00AD3208" w:rsidRPr="00AD0863" w:rsidRDefault="00AD3208" w:rsidP="004162FC">
            <w:pPr>
              <w:rPr>
                <w:rFonts w:cs="Times New Roman"/>
                <w:b w:val="0"/>
                <w:bCs w:val="0"/>
              </w:rPr>
            </w:pPr>
            <w:r w:rsidRPr="00AD0863">
              <w:rPr>
                <w:rFonts w:cs="Times New Roman"/>
              </w:rPr>
              <w:t>Akteure</w:t>
            </w:r>
          </w:p>
        </w:tc>
        <w:tc>
          <w:tcPr>
            <w:tcW w:w="6232" w:type="dxa"/>
            <w:vAlign w:val="center"/>
          </w:tcPr>
          <w:p w14:paraId="7B95361A" w14:textId="46C67447"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User, </w:t>
            </w:r>
            <w:r w:rsidR="009F28DA">
              <w:rPr>
                <w:rFonts w:cs="Times New Roman"/>
              </w:rPr>
              <w:t>IT-</w:t>
            </w:r>
            <w:r w:rsidRPr="00F721E4">
              <w:rPr>
                <w:rFonts w:cs="Times New Roman"/>
              </w:rPr>
              <w:t>System</w:t>
            </w:r>
          </w:p>
        </w:tc>
      </w:tr>
      <w:tr w:rsidR="00AD3208" w:rsidRPr="00AD0863" w14:paraId="508401C3"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2FE15D"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vAlign w:val="center"/>
          </w:tcPr>
          <w:p w14:paraId="26E594A3" w14:textId="47E9538A" w:rsidR="00AD3208" w:rsidRPr="00F721E4"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Username, Passwort, </w:t>
            </w:r>
            <w:r w:rsidR="007F5301">
              <w:rPr>
                <w:rFonts w:cs="Times New Roman"/>
              </w:rPr>
              <w:t>E-Mail, Name User, Anschrift User</w:t>
            </w:r>
          </w:p>
        </w:tc>
      </w:tr>
      <w:tr w:rsidR="00AD3208" w:rsidRPr="00AD0863" w14:paraId="3CF789CE"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734479CB" w14:textId="77777777" w:rsidR="00AD3208" w:rsidRPr="00AD0863" w:rsidRDefault="00AD3208" w:rsidP="004162FC">
            <w:pPr>
              <w:rPr>
                <w:rFonts w:cs="Times New Roman"/>
                <w:b w:val="0"/>
                <w:bCs w:val="0"/>
              </w:rPr>
            </w:pPr>
            <w:r w:rsidRPr="00AD0863">
              <w:rPr>
                <w:rFonts w:cs="Times New Roman"/>
              </w:rPr>
              <w:t>Vorbedingungen</w:t>
            </w:r>
          </w:p>
        </w:tc>
        <w:tc>
          <w:tcPr>
            <w:tcW w:w="6232" w:type="dxa"/>
            <w:vAlign w:val="center"/>
          </w:tcPr>
          <w:p w14:paraId="2501466D" w14:textId="77777777"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Die Anmeldemaske ist funktionsfähig</w:t>
            </w:r>
          </w:p>
        </w:tc>
      </w:tr>
      <w:tr w:rsidR="00AD3208" w:rsidRPr="00AD0863" w14:paraId="6DF4E618"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6E853D" w14:textId="77777777" w:rsidR="00AD3208" w:rsidRPr="00AD0863" w:rsidRDefault="00AD3208" w:rsidP="004162FC">
            <w:pPr>
              <w:rPr>
                <w:rFonts w:cs="Times New Roman"/>
                <w:b w:val="0"/>
                <w:bCs w:val="0"/>
              </w:rPr>
            </w:pPr>
            <w:r w:rsidRPr="00AD0863">
              <w:rPr>
                <w:rFonts w:cs="Times New Roman"/>
              </w:rPr>
              <w:t>Nachbedingungen</w:t>
            </w:r>
          </w:p>
        </w:tc>
        <w:tc>
          <w:tcPr>
            <w:tcW w:w="6232" w:type="dxa"/>
            <w:vAlign w:val="center"/>
          </w:tcPr>
          <w:p w14:paraId="4DFA7A75" w14:textId="77777777" w:rsidR="00AD3208" w:rsidRPr="00F721E4" w:rsidRDefault="00AD3208" w:rsidP="002152E6">
            <w:pPr>
              <w:pStyle w:val="Listenabsatz"/>
              <w:numPr>
                <w:ilvl w:val="0"/>
                <w:numId w:val="7"/>
              </w:numPr>
              <w:jc w:val="left"/>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Der Kunde hat sich erfolgreich registriert</w:t>
            </w:r>
          </w:p>
          <w:p w14:paraId="1D38B9BD" w14:textId="6B1F23EE" w:rsidR="00AD3208" w:rsidRDefault="001B75D3" w:rsidP="002152E6">
            <w:pPr>
              <w:pStyle w:val="Listenabsatz"/>
              <w:numPr>
                <w:ilvl w:val="0"/>
                <w:numId w:val="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Userdaten wurden in der Datenbank gespeichert</w:t>
            </w:r>
          </w:p>
          <w:p w14:paraId="243A5C55" w14:textId="14F4D5A5" w:rsidR="00AD3208" w:rsidRPr="00F721E4" w:rsidRDefault="00AD3208" w:rsidP="002152E6">
            <w:pPr>
              <w:pStyle w:val="Listenabsatz"/>
              <w:numPr>
                <w:ilvl w:val="0"/>
                <w:numId w:val="7"/>
              </w:numPr>
              <w:jc w:val="left"/>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kann die </w:t>
            </w:r>
            <w:r w:rsidR="00E91352">
              <w:rPr>
                <w:rFonts w:cs="Times New Roman"/>
              </w:rPr>
              <w:t xml:space="preserve">Funktionen der </w:t>
            </w:r>
            <w:r w:rsidRPr="00F721E4">
              <w:rPr>
                <w:rFonts w:cs="Times New Roman"/>
              </w:rPr>
              <w:t>Software nutzen</w:t>
            </w:r>
          </w:p>
        </w:tc>
      </w:tr>
      <w:tr w:rsidR="00AD3208" w:rsidRPr="00AD0863" w14:paraId="1FA6C317"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72C0FEA" w14:textId="77777777" w:rsidR="00AD3208" w:rsidRPr="00AD0863" w:rsidRDefault="00AD3208" w:rsidP="004162FC">
            <w:pPr>
              <w:rPr>
                <w:rFonts w:cs="Times New Roman"/>
                <w:b w:val="0"/>
                <w:bCs w:val="0"/>
              </w:rPr>
            </w:pPr>
            <w:r w:rsidRPr="00AD0863">
              <w:rPr>
                <w:rFonts w:cs="Times New Roman"/>
              </w:rPr>
              <w:t>Essenzielle Schritte</w:t>
            </w:r>
          </w:p>
        </w:tc>
        <w:tc>
          <w:tcPr>
            <w:tcW w:w="6232" w:type="dxa"/>
            <w:vAlign w:val="center"/>
          </w:tcPr>
          <w:p w14:paraId="206B851D" w14:textId="19D52615" w:rsidR="00AD3208" w:rsidRDefault="001B75D3"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Personendaten</w:t>
            </w:r>
            <w:r w:rsidR="00AD3208" w:rsidRPr="00F721E4">
              <w:rPr>
                <w:rFonts w:cs="Times New Roman"/>
              </w:rPr>
              <w:t xml:space="preserve"> eingeben</w:t>
            </w:r>
          </w:p>
          <w:p w14:paraId="2122A310" w14:textId="19D6B63B" w:rsidR="001B75D3" w:rsidRPr="00F721E4" w:rsidRDefault="001B75D3"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Eigenen Username und Passwort eingeben</w:t>
            </w:r>
          </w:p>
          <w:p w14:paraId="57DE5BBC" w14:textId="77777777" w:rsidR="00AD3208" w:rsidRDefault="00AD3208"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Konformität prüfen (z.B. min. 8 Zeichen, Username nicht vergeben)</w:t>
            </w:r>
          </w:p>
          <w:p w14:paraId="08722FF7" w14:textId="77777777" w:rsidR="00AD3208" w:rsidRPr="00F721E4" w:rsidRDefault="00AD3208"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Registrierung bestätigen</w:t>
            </w:r>
          </w:p>
        </w:tc>
      </w:tr>
    </w:tbl>
    <w:p w14:paraId="4D7C25E0" w14:textId="77777777" w:rsidR="00AD3208" w:rsidRDefault="00AD3208" w:rsidP="00AD3208">
      <w:pPr>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2E573FF6"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2EC5D360" w14:textId="77777777" w:rsidR="00AD3208" w:rsidRPr="007F347D" w:rsidRDefault="00AD3208" w:rsidP="007F347D">
            <w:pPr>
              <w:pStyle w:val="000-Grundlage-Standard"/>
              <w:rPr>
                <w:rFonts w:cs="Times New Roman"/>
                <w:color w:val="000000" w:themeColor="text1"/>
                <w:szCs w:val="24"/>
              </w:rPr>
            </w:pPr>
            <w:r w:rsidRPr="007F347D">
              <w:rPr>
                <w:rFonts w:cs="Times New Roman"/>
                <w:color w:val="000000" w:themeColor="text1"/>
                <w:szCs w:val="24"/>
              </w:rPr>
              <w:lastRenderedPageBreak/>
              <w:t>Name</w:t>
            </w:r>
          </w:p>
        </w:tc>
        <w:tc>
          <w:tcPr>
            <w:tcW w:w="6232" w:type="dxa"/>
            <w:shd w:val="clear" w:color="auto" w:fill="4F81BD" w:themeFill="accent1"/>
          </w:tcPr>
          <w:p w14:paraId="764ACAE9" w14:textId="77777777" w:rsidR="00AD3208" w:rsidRPr="007F347D" w:rsidRDefault="00AD3208" w:rsidP="007F347D">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7F347D">
              <w:rPr>
                <w:rFonts w:cs="Times New Roman"/>
                <w:color w:val="000000" w:themeColor="text1"/>
                <w:szCs w:val="24"/>
              </w:rPr>
              <w:t>Anmeldung User</w:t>
            </w:r>
          </w:p>
        </w:tc>
      </w:tr>
      <w:tr w:rsidR="00AD3208" w:rsidRPr="00AD0863" w14:paraId="2BC6CADB"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43D88D2" w14:textId="77777777" w:rsidR="00AD3208" w:rsidRPr="00AD0863" w:rsidRDefault="00AD3208" w:rsidP="004162FC">
            <w:pPr>
              <w:rPr>
                <w:rFonts w:cs="Times New Roman"/>
                <w:b w:val="0"/>
                <w:bCs w:val="0"/>
              </w:rPr>
            </w:pPr>
            <w:r w:rsidRPr="00AD0863">
              <w:rPr>
                <w:rFonts w:cs="Times New Roman"/>
              </w:rPr>
              <w:t>Art</w:t>
            </w:r>
          </w:p>
        </w:tc>
        <w:tc>
          <w:tcPr>
            <w:tcW w:w="6232" w:type="dxa"/>
          </w:tcPr>
          <w:p w14:paraId="27B6D2EE"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0FFC01C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0460F799" w14:textId="77777777" w:rsidR="00AD3208" w:rsidRPr="00AD0863" w:rsidRDefault="00AD3208" w:rsidP="004162FC">
            <w:pPr>
              <w:rPr>
                <w:rFonts w:cs="Times New Roman"/>
                <w:b w:val="0"/>
                <w:bCs w:val="0"/>
              </w:rPr>
            </w:pPr>
            <w:r w:rsidRPr="00AD0863">
              <w:rPr>
                <w:rFonts w:cs="Times New Roman"/>
              </w:rPr>
              <w:t>Kurzbeschreibung</w:t>
            </w:r>
          </w:p>
        </w:tc>
        <w:tc>
          <w:tcPr>
            <w:tcW w:w="6232" w:type="dxa"/>
            <w:vAlign w:val="center"/>
          </w:tcPr>
          <w:p w14:paraId="1707595D" w14:textId="0AC5D6CC"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Der Kunde meldet sich bei Product Navigator an</w:t>
            </w:r>
          </w:p>
        </w:tc>
      </w:tr>
      <w:tr w:rsidR="00AD3208" w:rsidRPr="00AD0863" w14:paraId="662236A8"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1DD0396" w14:textId="77777777" w:rsidR="00AD3208" w:rsidRPr="00AD0863" w:rsidRDefault="00AD3208" w:rsidP="004162FC">
            <w:pPr>
              <w:rPr>
                <w:rFonts w:cs="Times New Roman"/>
                <w:b w:val="0"/>
                <w:bCs w:val="0"/>
              </w:rPr>
            </w:pPr>
            <w:r w:rsidRPr="00AD0863">
              <w:rPr>
                <w:rFonts w:cs="Times New Roman"/>
              </w:rPr>
              <w:t>Auslöser</w:t>
            </w:r>
          </w:p>
        </w:tc>
        <w:tc>
          <w:tcPr>
            <w:tcW w:w="6232" w:type="dxa"/>
            <w:vAlign w:val="center"/>
          </w:tcPr>
          <w:p w14:paraId="26DF7898" w14:textId="0C30CC77" w:rsidR="00AD3208" w:rsidRPr="00F721E4"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möchte </w:t>
            </w:r>
            <w:r w:rsidR="007F5301">
              <w:rPr>
                <w:rFonts w:cs="Times New Roman"/>
              </w:rPr>
              <w:t xml:space="preserve">bestimmte Funktionen in der </w:t>
            </w:r>
            <w:r w:rsidRPr="00F721E4">
              <w:rPr>
                <w:rFonts w:cs="Times New Roman"/>
              </w:rPr>
              <w:t>Software nutzen</w:t>
            </w:r>
          </w:p>
        </w:tc>
      </w:tr>
      <w:tr w:rsidR="00AD3208" w:rsidRPr="00AD0863" w14:paraId="633F0A67"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4997CA42" w14:textId="77777777" w:rsidR="00AD3208" w:rsidRPr="00AD0863" w:rsidRDefault="00AD3208" w:rsidP="004162FC">
            <w:pPr>
              <w:rPr>
                <w:rFonts w:cs="Times New Roman"/>
                <w:b w:val="0"/>
                <w:bCs w:val="0"/>
              </w:rPr>
            </w:pPr>
            <w:r w:rsidRPr="00AD0863">
              <w:rPr>
                <w:rFonts w:cs="Times New Roman"/>
              </w:rPr>
              <w:t>Akteure</w:t>
            </w:r>
          </w:p>
        </w:tc>
        <w:tc>
          <w:tcPr>
            <w:tcW w:w="6232" w:type="dxa"/>
            <w:vAlign w:val="center"/>
          </w:tcPr>
          <w:p w14:paraId="5F373026" w14:textId="2A1B973E"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User, </w:t>
            </w:r>
            <w:r w:rsidR="007F5301">
              <w:rPr>
                <w:rFonts w:cs="Times New Roman"/>
              </w:rPr>
              <w:t>IT-</w:t>
            </w:r>
            <w:r w:rsidRPr="00F721E4">
              <w:rPr>
                <w:rFonts w:cs="Times New Roman"/>
              </w:rPr>
              <w:t>System</w:t>
            </w:r>
          </w:p>
        </w:tc>
      </w:tr>
      <w:tr w:rsidR="00AD3208" w:rsidRPr="00AD0863" w14:paraId="29B9C5C5"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47F0124"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vAlign w:val="center"/>
          </w:tcPr>
          <w:p w14:paraId="175B6EE3" w14:textId="7C0EFBE1" w:rsidR="00AD3208" w:rsidRPr="00F721E4"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Username, Passwort</w:t>
            </w:r>
          </w:p>
        </w:tc>
      </w:tr>
      <w:tr w:rsidR="00AD3208" w:rsidRPr="00AD0863" w14:paraId="792089C9"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6E4DF19" w14:textId="77777777" w:rsidR="00AD3208" w:rsidRPr="00AD0863" w:rsidRDefault="00AD3208" w:rsidP="004162FC">
            <w:pPr>
              <w:rPr>
                <w:rFonts w:cs="Times New Roman"/>
                <w:b w:val="0"/>
                <w:bCs w:val="0"/>
              </w:rPr>
            </w:pPr>
            <w:r w:rsidRPr="00AD0863">
              <w:rPr>
                <w:rFonts w:cs="Times New Roman"/>
              </w:rPr>
              <w:t>Vorbedingungen</w:t>
            </w:r>
          </w:p>
        </w:tc>
        <w:tc>
          <w:tcPr>
            <w:tcW w:w="6232" w:type="dxa"/>
            <w:vAlign w:val="center"/>
          </w:tcPr>
          <w:p w14:paraId="254F9554" w14:textId="77777777"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Die Anmeldemaske ist funktionsfähig und der Kunde hat sich bereits registriert</w:t>
            </w:r>
          </w:p>
        </w:tc>
      </w:tr>
      <w:tr w:rsidR="00AD3208" w:rsidRPr="00AD0863" w14:paraId="501AE87C"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52CECA" w14:textId="77777777" w:rsidR="00AD3208" w:rsidRPr="00AD0863" w:rsidRDefault="00AD3208" w:rsidP="004162FC">
            <w:pPr>
              <w:rPr>
                <w:rFonts w:cs="Times New Roman"/>
                <w:b w:val="0"/>
                <w:bCs w:val="0"/>
              </w:rPr>
            </w:pPr>
            <w:r w:rsidRPr="00AD0863">
              <w:rPr>
                <w:rFonts w:cs="Times New Roman"/>
              </w:rPr>
              <w:t>Nachbedingungen</w:t>
            </w:r>
          </w:p>
        </w:tc>
        <w:tc>
          <w:tcPr>
            <w:tcW w:w="6232" w:type="dxa"/>
            <w:vAlign w:val="center"/>
          </w:tcPr>
          <w:p w14:paraId="33D41571" w14:textId="77777777" w:rsidR="00AD3208" w:rsidRDefault="00AD3208" w:rsidP="002152E6">
            <w:pPr>
              <w:pStyle w:val="Listenabsatz"/>
              <w:numPr>
                <w:ilvl w:val="0"/>
                <w:numId w:val="7"/>
              </w:numPr>
              <w:jc w:val="left"/>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Der Kunde hat sich erfolgreich angemeldet</w:t>
            </w:r>
          </w:p>
          <w:p w14:paraId="6A4765D7" w14:textId="379AD653" w:rsidR="00AD3208" w:rsidRPr="00F721E4" w:rsidRDefault="00AD3208" w:rsidP="002152E6">
            <w:pPr>
              <w:pStyle w:val="Listenabsatz"/>
              <w:numPr>
                <w:ilvl w:val="0"/>
                <w:numId w:val="7"/>
              </w:numPr>
              <w:jc w:val="left"/>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kann </w:t>
            </w:r>
            <w:r w:rsidR="00316A07">
              <w:rPr>
                <w:rFonts w:cs="Times New Roman"/>
              </w:rPr>
              <w:t xml:space="preserve">bestimmte Funktionen in </w:t>
            </w:r>
            <w:r w:rsidRPr="00F721E4">
              <w:rPr>
                <w:rFonts w:cs="Times New Roman"/>
              </w:rPr>
              <w:t>d</w:t>
            </w:r>
            <w:r w:rsidR="00316A07">
              <w:rPr>
                <w:rFonts w:cs="Times New Roman"/>
              </w:rPr>
              <w:t>er</w:t>
            </w:r>
            <w:r w:rsidRPr="00F721E4">
              <w:rPr>
                <w:rFonts w:cs="Times New Roman"/>
              </w:rPr>
              <w:t xml:space="preserve"> Software nutzen</w:t>
            </w:r>
          </w:p>
        </w:tc>
      </w:tr>
      <w:tr w:rsidR="00AD3208" w:rsidRPr="00AD0863" w14:paraId="4FEBF70A"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355AECB" w14:textId="77777777" w:rsidR="00AD3208" w:rsidRPr="00AD0863" w:rsidRDefault="00AD3208" w:rsidP="004162FC">
            <w:pPr>
              <w:rPr>
                <w:rFonts w:cs="Times New Roman"/>
                <w:b w:val="0"/>
                <w:bCs w:val="0"/>
              </w:rPr>
            </w:pPr>
            <w:r w:rsidRPr="00AD0863">
              <w:rPr>
                <w:rFonts w:cs="Times New Roman"/>
              </w:rPr>
              <w:t>Essenzielle Schritte</w:t>
            </w:r>
          </w:p>
        </w:tc>
        <w:tc>
          <w:tcPr>
            <w:tcW w:w="6232" w:type="dxa"/>
            <w:vAlign w:val="center"/>
          </w:tcPr>
          <w:p w14:paraId="791F821A" w14:textId="77777777" w:rsidR="00AD3208" w:rsidRDefault="00AD3208"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Username/Passwort eingeben</w:t>
            </w:r>
          </w:p>
          <w:p w14:paraId="48CF0FEA" w14:textId="77777777" w:rsidR="00AD3208" w:rsidRDefault="00AD3208"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Konformität prüfen (Passwort stimmt mit Username überein)</w:t>
            </w:r>
          </w:p>
          <w:p w14:paraId="4AA25036" w14:textId="77777777" w:rsidR="00AD3208" w:rsidRPr="00F721E4" w:rsidRDefault="00AD3208" w:rsidP="002152E6">
            <w:pPr>
              <w:pStyle w:val="Listenabsatz"/>
              <w:numPr>
                <w:ilvl w:val="0"/>
                <w:numId w:val="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Weiterleitung in den geschlossenen Bereich</w:t>
            </w:r>
          </w:p>
        </w:tc>
      </w:tr>
    </w:tbl>
    <w:p w14:paraId="2A712927" w14:textId="77777777" w:rsidR="00AD3208" w:rsidRDefault="00AD3208"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AD3208" w:rsidRPr="00AD0863" w14:paraId="1C62A1EE"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524493EF" w14:textId="77777777" w:rsidR="00AD3208" w:rsidRPr="007F347D" w:rsidRDefault="00AD3208" w:rsidP="007F347D">
            <w:pPr>
              <w:pStyle w:val="000-Grundlage-Standard"/>
              <w:rPr>
                <w:rFonts w:cs="Times New Roman"/>
                <w:color w:val="000000" w:themeColor="text1"/>
                <w:szCs w:val="24"/>
              </w:rPr>
            </w:pPr>
            <w:r w:rsidRPr="007F347D">
              <w:rPr>
                <w:rFonts w:cs="Times New Roman"/>
                <w:color w:val="000000" w:themeColor="text1"/>
                <w:szCs w:val="24"/>
              </w:rPr>
              <w:t>Name</w:t>
            </w:r>
          </w:p>
        </w:tc>
        <w:tc>
          <w:tcPr>
            <w:tcW w:w="6232" w:type="dxa"/>
            <w:shd w:val="clear" w:color="auto" w:fill="4F81BD" w:themeFill="accent1"/>
          </w:tcPr>
          <w:p w14:paraId="2BEC1EB4" w14:textId="77777777" w:rsidR="00AD3208" w:rsidRPr="007F347D" w:rsidRDefault="00AD3208" w:rsidP="007F347D">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7F347D">
              <w:rPr>
                <w:rFonts w:cs="Times New Roman"/>
                <w:color w:val="000000" w:themeColor="text1"/>
                <w:szCs w:val="24"/>
              </w:rPr>
              <w:t>Filialdaten ändern</w:t>
            </w:r>
          </w:p>
        </w:tc>
      </w:tr>
      <w:tr w:rsidR="00AD3208" w:rsidRPr="00AD0863" w14:paraId="72BC82B0"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EAE654" w14:textId="77777777" w:rsidR="00AD3208" w:rsidRPr="00AD0863" w:rsidRDefault="00AD3208" w:rsidP="004162FC">
            <w:pPr>
              <w:rPr>
                <w:rFonts w:cs="Times New Roman"/>
                <w:b w:val="0"/>
                <w:bCs w:val="0"/>
              </w:rPr>
            </w:pPr>
            <w:r w:rsidRPr="00AD0863">
              <w:rPr>
                <w:rFonts w:cs="Times New Roman"/>
              </w:rPr>
              <w:t>Art</w:t>
            </w:r>
          </w:p>
        </w:tc>
        <w:tc>
          <w:tcPr>
            <w:tcW w:w="6232" w:type="dxa"/>
          </w:tcPr>
          <w:p w14:paraId="6492E733"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61689EF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44EEA11C"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11A77CBA"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r>
      <w:tr w:rsidR="00AD3208" w:rsidRPr="00AD0863" w14:paraId="1D1166A2"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5A7812A"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0612DF69"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 der Filiale ergab sich eine Änderung</w:t>
            </w:r>
          </w:p>
        </w:tc>
      </w:tr>
      <w:tr w:rsidR="00AD3208" w:rsidRPr="00AD0863" w14:paraId="666B9043"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F9B2420"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3DC5C035" w14:textId="77777777" w:rsidR="00AD3208" w:rsidRPr="00F721E4"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Filialleiter, IT-System, Administrator</w:t>
            </w:r>
          </w:p>
        </w:tc>
      </w:tr>
      <w:tr w:rsidR="00AD3208" w:rsidRPr="00AD0863" w14:paraId="034B5110"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8A4078"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1DD8052D"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Filialnummer</w:t>
            </w:r>
          </w:p>
        </w:tc>
      </w:tr>
      <w:tr w:rsidR="00AD3208" w:rsidRPr="00AD0863" w14:paraId="1D66FF41"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7B7191C0"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4EF162C5"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Die Filiale ist im System erfasst</w:t>
            </w:r>
          </w:p>
        </w:tc>
      </w:tr>
      <w:tr w:rsidR="00AD3208" w:rsidRPr="00AD0863" w14:paraId="4E01CA72"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35B125E"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27DC6B01" w14:textId="77777777" w:rsidR="00AD3208" w:rsidRPr="00BC6125" w:rsidRDefault="00AD3208" w:rsidP="002152E6">
            <w:pPr>
              <w:pStyle w:val="Listenabsatz"/>
              <w:numPr>
                <w:ilvl w:val="0"/>
                <w:numId w:val="14"/>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Änderung an der Filiale wurde vorgenommen</w:t>
            </w:r>
          </w:p>
        </w:tc>
      </w:tr>
      <w:tr w:rsidR="00AD3208" w:rsidRPr="00AD0863" w14:paraId="07EC298B"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5C06363"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30B19CFD" w14:textId="77777777" w:rsidR="00AD3208" w:rsidRDefault="00AD3208" w:rsidP="002152E6">
            <w:pPr>
              <w:pStyle w:val="Listenabsatz"/>
              <w:numPr>
                <w:ilvl w:val="0"/>
                <w:numId w:val="16"/>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vom Administrator wird geprüft</w:t>
            </w:r>
          </w:p>
          <w:p w14:paraId="28E06F74" w14:textId="77777777" w:rsidR="00AD3208" w:rsidRDefault="00AD3208" w:rsidP="002152E6">
            <w:pPr>
              <w:pStyle w:val="Listenabsatz"/>
              <w:numPr>
                <w:ilvl w:val="0"/>
                <w:numId w:val="16"/>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ob Filiale im IT-System</w:t>
            </w:r>
          </w:p>
          <w:p w14:paraId="45206AF0" w14:textId="77777777" w:rsidR="00AD3208" w:rsidRDefault="00AD3208" w:rsidP="002152E6">
            <w:pPr>
              <w:pStyle w:val="Listenabsatz"/>
              <w:numPr>
                <w:ilvl w:val="0"/>
                <w:numId w:val="16"/>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Filialdaten ändern</w:t>
            </w:r>
          </w:p>
          <w:p w14:paraId="07B36311" w14:textId="77777777" w:rsidR="00AD3208" w:rsidRPr="00BC6125" w:rsidRDefault="00AD3208"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Freigabe, zur Sichtbarkeit des Nutzers</w:t>
            </w:r>
          </w:p>
        </w:tc>
      </w:tr>
    </w:tbl>
    <w:p w14:paraId="1A1B5E22" w14:textId="77777777" w:rsidR="00AD3208" w:rsidRDefault="00AD3208" w:rsidP="00AD3208">
      <w:pPr>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39C774FC"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26F6F161" w14:textId="77777777" w:rsidR="00AD3208" w:rsidRPr="00DE4D91" w:rsidRDefault="00AD3208" w:rsidP="00DE4D91">
            <w:pPr>
              <w:pStyle w:val="000-Grundlage-Standard"/>
              <w:rPr>
                <w:rFonts w:cs="Times New Roman"/>
                <w:color w:val="000000" w:themeColor="text1"/>
                <w:szCs w:val="24"/>
              </w:rPr>
            </w:pPr>
            <w:r w:rsidRPr="00DE4D91">
              <w:rPr>
                <w:rFonts w:cs="Times New Roman"/>
                <w:color w:val="000000" w:themeColor="text1"/>
                <w:szCs w:val="24"/>
              </w:rPr>
              <w:lastRenderedPageBreak/>
              <w:t>Name</w:t>
            </w:r>
          </w:p>
        </w:tc>
        <w:tc>
          <w:tcPr>
            <w:tcW w:w="6232" w:type="dxa"/>
            <w:shd w:val="clear" w:color="auto" w:fill="4F81BD" w:themeFill="accent1"/>
          </w:tcPr>
          <w:p w14:paraId="6A96E476" w14:textId="77777777" w:rsidR="00AD3208" w:rsidRPr="00DE4D91" w:rsidRDefault="00AD3208" w:rsidP="00DE4D9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E4D91">
              <w:rPr>
                <w:rFonts w:cs="Times New Roman"/>
                <w:color w:val="000000" w:themeColor="text1"/>
                <w:szCs w:val="24"/>
              </w:rPr>
              <w:t>Filiale hinzufügen</w:t>
            </w:r>
          </w:p>
        </w:tc>
      </w:tr>
      <w:tr w:rsidR="00AD3208" w:rsidRPr="00AD0863" w14:paraId="4943F4D5"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DFB386" w14:textId="77777777" w:rsidR="00AD3208" w:rsidRPr="00AD0863" w:rsidRDefault="00AD3208" w:rsidP="004162FC">
            <w:pPr>
              <w:rPr>
                <w:rFonts w:cs="Times New Roman"/>
                <w:b w:val="0"/>
                <w:bCs w:val="0"/>
              </w:rPr>
            </w:pPr>
            <w:r w:rsidRPr="00AD0863">
              <w:rPr>
                <w:rFonts w:cs="Times New Roman"/>
              </w:rPr>
              <w:t>Art</w:t>
            </w:r>
          </w:p>
        </w:tc>
        <w:tc>
          <w:tcPr>
            <w:tcW w:w="6232" w:type="dxa"/>
          </w:tcPr>
          <w:p w14:paraId="27F6FC90"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77EA57F6"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4F146505"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5C746242"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neu eröffnete Filiale wird hinzugefügt</w:t>
            </w:r>
          </w:p>
        </w:tc>
      </w:tr>
      <w:tr w:rsidR="00AD3208" w:rsidRPr="00AD0863" w14:paraId="7637DB29"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43D7E56"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7624A0C0"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neue Filiale wurde eröffnet</w:t>
            </w:r>
          </w:p>
        </w:tc>
      </w:tr>
      <w:tr w:rsidR="00AD3208" w:rsidRPr="00AD0863" w14:paraId="5C6385ED"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7DFA602"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39F08D25" w14:textId="7932F65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EF762C">
              <w:rPr>
                <w:rFonts w:cs="Times New Roman"/>
              </w:rPr>
              <w:t>Administrator</w:t>
            </w:r>
            <w:r>
              <w:rPr>
                <w:rFonts w:cs="Times New Roman"/>
              </w:rPr>
              <w:t>, IT-System</w:t>
            </w:r>
          </w:p>
        </w:tc>
      </w:tr>
      <w:tr w:rsidR="00AD3208" w:rsidRPr="00AD0863" w14:paraId="1D3DC11C"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115CBDB"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6C3A8CF0"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Filialnummer, Anschrift, Filialleiter</w:t>
            </w:r>
          </w:p>
        </w:tc>
      </w:tr>
      <w:tr w:rsidR="00AD3208" w:rsidRPr="00AD0863" w14:paraId="6A7E74F7"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652614A1"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00F24CF1"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neue Filiale wurde eröffnet</w:t>
            </w:r>
          </w:p>
        </w:tc>
      </w:tr>
      <w:tr w:rsidR="00AD3208" w:rsidRPr="00AD0863" w14:paraId="627798DF"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5A2983"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6DF7363E" w14:textId="77777777" w:rsidR="00AD3208" w:rsidRDefault="00AD3208" w:rsidP="002152E6">
            <w:pPr>
              <w:pStyle w:val="Listenabsatz"/>
              <w:numPr>
                <w:ilvl w:val="0"/>
                <w:numId w:val="14"/>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Filiale wurde hinzugefügt</w:t>
            </w:r>
          </w:p>
          <w:p w14:paraId="3FE8D672" w14:textId="77777777" w:rsidR="00AD3208" w:rsidRPr="00BC6125" w:rsidRDefault="00AD3208" w:rsidP="002152E6">
            <w:pPr>
              <w:pStyle w:val="Listenabsatz"/>
              <w:numPr>
                <w:ilvl w:val="0"/>
                <w:numId w:val="14"/>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Filiale wurde ein Filialleiter zugeordnet</w:t>
            </w:r>
          </w:p>
        </w:tc>
      </w:tr>
      <w:tr w:rsidR="00AD3208" w:rsidRPr="00AD0863" w14:paraId="2510C31F"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1308B77"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5E630FA6" w14:textId="77777777" w:rsidR="00AD3208" w:rsidRDefault="00AD3208"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vom Administrator wird geprüft</w:t>
            </w:r>
          </w:p>
          <w:p w14:paraId="195C2EB8" w14:textId="77777777" w:rsidR="00AD3208" w:rsidRDefault="00AD3208"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ob Filiale im IT-System</w:t>
            </w:r>
          </w:p>
          <w:p w14:paraId="00791367" w14:textId="77777777" w:rsidR="00AD3208" w:rsidRDefault="00AD3208"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Filialdaten hinzufügen</w:t>
            </w:r>
          </w:p>
          <w:p w14:paraId="3FE9FFA1" w14:textId="77777777" w:rsidR="00AD3208" w:rsidRDefault="00AD3208"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Filialleiter zuordnen</w:t>
            </w:r>
          </w:p>
          <w:p w14:paraId="0F009996" w14:textId="77777777" w:rsidR="00AD3208" w:rsidRPr="00BC6125" w:rsidRDefault="00AD3208"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Freigabe, zur Sichtbarkeit des Nutzers</w:t>
            </w:r>
          </w:p>
        </w:tc>
      </w:tr>
    </w:tbl>
    <w:p w14:paraId="0F1A3583" w14:textId="01F3F552" w:rsidR="009E7ED1" w:rsidRDefault="009E7ED1"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9E7ED1" w:rsidRPr="00DE4D91" w14:paraId="373A7209" w14:textId="77777777" w:rsidTr="009F0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66BFC4C3" w14:textId="77777777" w:rsidR="009E7ED1" w:rsidRPr="00DE4D91" w:rsidRDefault="009E7ED1" w:rsidP="009F0090">
            <w:pPr>
              <w:pStyle w:val="000-Grundlage-Standard"/>
              <w:rPr>
                <w:rFonts w:cs="Times New Roman"/>
                <w:color w:val="000000" w:themeColor="text1"/>
                <w:szCs w:val="24"/>
              </w:rPr>
            </w:pPr>
            <w:r w:rsidRPr="00DE4D91">
              <w:rPr>
                <w:rFonts w:cs="Times New Roman"/>
                <w:color w:val="000000" w:themeColor="text1"/>
                <w:szCs w:val="24"/>
              </w:rPr>
              <w:t>Name</w:t>
            </w:r>
          </w:p>
        </w:tc>
        <w:tc>
          <w:tcPr>
            <w:tcW w:w="6232" w:type="dxa"/>
            <w:shd w:val="clear" w:color="auto" w:fill="4F81BD" w:themeFill="accent1"/>
          </w:tcPr>
          <w:p w14:paraId="65EC59B5" w14:textId="578509D9" w:rsidR="009E7ED1" w:rsidRPr="00DE4D91" w:rsidRDefault="009E7ED1" w:rsidP="009F009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E4D91">
              <w:rPr>
                <w:rFonts w:cs="Times New Roman"/>
                <w:color w:val="000000" w:themeColor="text1"/>
                <w:szCs w:val="24"/>
              </w:rPr>
              <w:t xml:space="preserve">Filiale </w:t>
            </w:r>
            <w:r>
              <w:rPr>
                <w:rFonts w:cs="Times New Roman"/>
                <w:color w:val="000000" w:themeColor="text1"/>
                <w:szCs w:val="24"/>
              </w:rPr>
              <w:t>entfernen</w:t>
            </w:r>
          </w:p>
        </w:tc>
      </w:tr>
      <w:tr w:rsidR="009E7ED1" w:rsidRPr="00AD0863" w14:paraId="76FFB479" w14:textId="77777777" w:rsidTr="009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83591B8" w14:textId="77777777" w:rsidR="009E7ED1" w:rsidRPr="00AD0863" w:rsidRDefault="009E7ED1" w:rsidP="009F0090">
            <w:pPr>
              <w:rPr>
                <w:rFonts w:cs="Times New Roman"/>
                <w:b w:val="0"/>
                <w:bCs w:val="0"/>
              </w:rPr>
            </w:pPr>
            <w:r w:rsidRPr="00AD0863">
              <w:rPr>
                <w:rFonts w:cs="Times New Roman"/>
              </w:rPr>
              <w:t>Art</w:t>
            </w:r>
          </w:p>
        </w:tc>
        <w:tc>
          <w:tcPr>
            <w:tcW w:w="6232" w:type="dxa"/>
          </w:tcPr>
          <w:p w14:paraId="1A242081" w14:textId="77777777" w:rsidR="009E7ED1" w:rsidRPr="00AD0863" w:rsidRDefault="009E7ED1" w:rsidP="009F009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9E7ED1" w:rsidRPr="00AD0863" w14:paraId="4EAF3E26" w14:textId="77777777" w:rsidTr="009F0090">
        <w:tc>
          <w:tcPr>
            <w:cnfStyle w:val="001000000000" w:firstRow="0" w:lastRow="0" w:firstColumn="1" w:lastColumn="0" w:oddVBand="0" w:evenVBand="0" w:oddHBand="0" w:evenHBand="0" w:firstRowFirstColumn="0" w:firstRowLastColumn="0" w:lastRowFirstColumn="0" w:lastRowLastColumn="0"/>
            <w:tcW w:w="2830" w:type="dxa"/>
          </w:tcPr>
          <w:p w14:paraId="4ABB8E54" w14:textId="77777777" w:rsidR="009E7ED1" w:rsidRPr="00AD0863" w:rsidRDefault="009E7ED1" w:rsidP="009F0090">
            <w:pPr>
              <w:rPr>
                <w:rFonts w:cs="Times New Roman"/>
                <w:b w:val="0"/>
                <w:bCs w:val="0"/>
              </w:rPr>
            </w:pPr>
            <w:r w:rsidRPr="00AD0863">
              <w:rPr>
                <w:rFonts w:cs="Times New Roman"/>
              </w:rPr>
              <w:t>Kurzbeschreibung</w:t>
            </w:r>
          </w:p>
        </w:tc>
        <w:tc>
          <w:tcPr>
            <w:tcW w:w="6232" w:type="dxa"/>
          </w:tcPr>
          <w:p w14:paraId="184FF679" w14:textId="1E85E012" w:rsidR="009E7ED1" w:rsidRPr="00AD0863" w:rsidRDefault="009E7ED1" w:rsidP="009F009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r>
      <w:tr w:rsidR="009E7ED1" w:rsidRPr="00AD0863" w14:paraId="2FE5C1C4" w14:textId="77777777" w:rsidTr="009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F00881" w14:textId="77777777" w:rsidR="009E7ED1" w:rsidRPr="00AD0863" w:rsidRDefault="009E7ED1" w:rsidP="009F0090">
            <w:pPr>
              <w:rPr>
                <w:rFonts w:cs="Times New Roman"/>
                <w:b w:val="0"/>
                <w:bCs w:val="0"/>
              </w:rPr>
            </w:pPr>
            <w:r w:rsidRPr="00AD0863">
              <w:rPr>
                <w:rFonts w:cs="Times New Roman"/>
              </w:rPr>
              <w:t>Auslöser</w:t>
            </w:r>
          </w:p>
        </w:tc>
        <w:tc>
          <w:tcPr>
            <w:tcW w:w="6232" w:type="dxa"/>
          </w:tcPr>
          <w:p w14:paraId="1A830865" w14:textId="4933F992" w:rsidR="009E7ED1" w:rsidRPr="00AD0863" w:rsidRDefault="009E7ED1" w:rsidP="009F009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geschlossene Filiale wird entfernt</w:t>
            </w:r>
          </w:p>
        </w:tc>
      </w:tr>
      <w:tr w:rsidR="009E7ED1" w:rsidRPr="00AD0863" w14:paraId="21FB942D" w14:textId="77777777" w:rsidTr="009F0090">
        <w:tc>
          <w:tcPr>
            <w:cnfStyle w:val="001000000000" w:firstRow="0" w:lastRow="0" w:firstColumn="1" w:lastColumn="0" w:oddVBand="0" w:evenVBand="0" w:oddHBand="0" w:evenHBand="0" w:firstRowFirstColumn="0" w:firstRowLastColumn="0" w:lastRowFirstColumn="0" w:lastRowLastColumn="0"/>
            <w:tcW w:w="2830" w:type="dxa"/>
          </w:tcPr>
          <w:p w14:paraId="1C474316" w14:textId="77777777" w:rsidR="009E7ED1" w:rsidRPr="00AD0863" w:rsidRDefault="009E7ED1" w:rsidP="009F0090">
            <w:pPr>
              <w:rPr>
                <w:rFonts w:cs="Times New Roman"/>
                <w:b w:val="0"/>
                <w:bCs w:val="0"/>
              </w:rPr>
            </w:pPr>
            <w:r w:rsidRPr="00AD0863">
              <w:rPr>
                <w:rFonts w:cs="Times New Roman"/>
              </w:rPr>
              <w:t>Akteure</w:t>
            </w:r>
          </w:p>
        </w:tc>
        <w:tc>
          <w:tcPr>
            <w:tcW w:w="6232" w:type="dxa"/>
          </w:tcPr>
          <w:p w14:paraId="74E57662" w14:textId="3BA97A1D" w:rsidR="009E7ED1" w:rsidRPr="00AD0863" w:rsidRDefault="009E7ED1" w:rsidP="009F0090">
            <w:pPr>
              <w:cnfStyle w:val="000000000000" w:firstRow="0" w:lastRow="0" w:firstColumn="0" w:lastColumn="0" w:oddVBand="0" w:evenVBand="0" w:oddHBand="0" w:evenHBand="0" w:firstRowFirstColumn="0" w:firstRowLastColumn="0" w:lastRowFirstColumn="0" w:lastRowLastColumn="0"/>
              <w:rPr>
                <w:rFonts w:cs="Times New Roman"/>
              </w:rPr>
            </w:pPr>
            <w:r w:rsidRPr="00EF762C">
              <w:rPr>
                <w:rFonts w:cs="Times New Roman"/>
              </w:rPr>
              <w:t>Administrator</w:t>
            </w:r>
            <w:r>
              <w:rPr>
                <w:rFonts w:cs="Times New Roman"/>
              </w:rPr>
              <w:t>, IT-System</w:t>
            </w:r>
          </w:p>
        </w:tc>
      </w:tr>
      <w:tr w:rsidR="009E7ED1" w:rsidRPr="00AD0863" w14:paraId="280091DC" w14:textId="77777777" w:rsidTr="009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703E84" w14:textId="77777777" w:rsidR="009E7ED1" w:rsidRPr="00AD0863" w:rsidRDefault="009E7ED1" w:rsidP="009F0090">
            <w:pPr>
              <w:rPr>
                <w:rFonts w:cs="Times New Roman"/>
                <w:b w:val="0"/>
                <w:bCs w:val="0"/>
              </w:rPr>
            </w:pPr>
            <w:r w:rsidRPr="00AD0863">
              <w:rPr>
                <w:rFonts w:cs="Times New Roman"/>
              </w:rPr>
              <w:t>Eingehende Information</w:t>
            </w:r>
          </w:p>
        </w:tc>
        <w:tc>
          <w:tcPr>
            <w:tcW w:w="6232" w:type="dxa"/>
          </w:tcPr>
          <w:p w14:paraId="2C1B2253" w14:textId="77777777" w:rsidR="009E7ED1" w:rsidRPr="00AD0863" w:rsidRDefault="009E7ED1" w:rsidP="009F009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Filialnummer, Anschrift, Filialleiter</w:t>
            </w:r>
          </w:p>
        </w:tc>
      </w:tr>
      <w:tr w:rsidR="009E7ED1" w:rsidRPr="00AD0863" w14:paraId="12850E7F" w14:textId="77777777" w:rsidTr="009F0090">
        <w:tc>
          <w:tcPr>
            <w:cnfStyle w:val="001000000000" w:firstRow="0" w:lastRow="0" w:firstColumn="1" w:lastColumn="0" w:oddVBand="0" w:evenVBand="0" w:oddHBand="0" w:evenHBand="0" w:firstRowFirstColumn="0" w:firstRowLastColumn="0" w:lastRowFirstColumn="0" w:lastRowLastColumn="0"/>
            <w:tcW w:w="2830" w:type="dxa"/>
          </w:tcPr>
          <w:p w14:paraId="38E8783E" w14:textId="77777777" w:rsidR="009E7ED1" w:rsidRPr="00AD0863" w:rsidRDefault="009E7ED1" w:rsidP="009F0090">
            <w:pPr>
              <w:rPr>
                <w:rFonts w:cs="Times New Roman"/>
                <w:b w:val="0"/>
                <w:bCs w:val="0"/>
              </w:rPr>
            </w:pPr>
            <w:r w:rsidRPr="00AD0863">
              <w:rPr>
                <w:rFonts w:cs="Times New Roman"/>
              </w:rPr>
              <w:t>Vorbedingungen</w:t>
            </w:r>
          </w:p>
        </w:tc>
        <w:tc>
          <w:tcPr>
            <w:tcW w:w="6232" w:type="dxa"/>
          </w:tcPr>
          <w:p w14:paraId="4959BBC3" w14:textId="4AC7CCE2" w:rsidR="009E7ED1" w:rsidRPr="00AD0863" w:rsidRDefault="009E7ED1" w:rsidP="009F009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Filiale wurde geschlossen</w:t>
            </w:r>
          </w:p>
        </w:tc>
      </w:tr>
      <w:tr w:rsidR="009E7ED1" w:rsidRPr="00BC6125" w14:paraId="0CC78BDB" w14:textId="77777777" w:rsidTr="009F0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89CBC5" w14:textId="77777777" w:rsidR="009E7ED1" w:rsidRPr="00AD0863" w:rsidRDefault="009E7ED1" w:rsidP="009F0090">
            <w:pPr>
              <w:rPr>
                <w:rFonts w:cs="Times New Roman"/>
                <w:b w:val="0"/>
                <w:bCs w:val="0"/>
              </w:rPr>
            </w:pPr>
            <w:r w:rsidRPr="00AD0863">
              <w:rPr>
                <w:rFonts w:cs="Times New Roman"/>
              </w:rPr>
              <w:t>Nachbedingungen</w:t>
            </w:r>
          </w:p>
        </w:tc>
        <w:tc>
          <w:tcPr>
            <w:tcW w:w="6232" w:type="dxa"/>
          </w:tcPr>
          <w:p w14:paraId="625B0FCB" w14:textId="7E4033F0" w:rsidR="009E7ED1" w:rsidRDefault="009E7ED1" w:rsidP="002152E6">
            <w:pPr>
              <w:pStyle w:val="Listenabsatz"/>
              <w:numPr>
                <w:ilvl w:val="0"/>
                <w:numId w:val="14"/>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Filiale wurde entfernt</w:t>
            </w:r>
          </w:p>
          <w:p w14:paraId="5A79C6AC" w14:textId="771812BB" w:rsidR="009E7ED1" w:rsidRPr="00BC6125" w:rsidRDefault="009E7ED1" w:rsidP="002152E6">
            <w:pPr>
              <w:pStyle w:val="Listenabsatz"/>
              <w:numPr>
                <w:ilvl w:val="0"/>
                <w:numId w:val="14"/>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Zuordnung vom Filialleiter zur Filiale wird entfernt</w:t>
            </w:r>
          </w:p>
        </w:tc>
      </w:tr>
      <w:tr w:rsidR="009E7ED1" w:rsidRPr="00BC6125" w14:paraId="42B52CC1" w14:textId="77777777" w:rsidTr="009F0090">
        <w:tc>
          <w:tcPr>
            <w:cnfStyle w:val="001000000000" w:firstRow="0" w:lastRow="0" w:firstColumn="1" w:lastColumn="0" w:oddVBand="0" w:evenVBand="0" w:oddHBand="0" w:evenHBand="0" w:firstRowFirstColumn="0" w:firstRowLastColumn="0" w:lastRowFirstColumn="0" w:lastRowLastColumn="0"/>
            <w:tcW w:w="2830" w:type="dxa"/>
          </w:tcPr>
          <w:p w14:paraId="5E4CFC17" w14:textId="77777777" w:rsidR="009E7ED1" w:rsidRPr="00AD0863" w:rsidRDefault="009E7ED1" w:rsidP="009F0090">
            <w:pPr>
              <w:rPr>
                <w:rFonts w:cs="Times New Roman"/>
                <w:b w:val="0"/>
                <w:bCs w:val="0"/>
              </w:rPr>
            </w:pPr>
            <w:r w:rsidRPr="00AD0863">
              <w:rPr>
                <w:rFonts w:cs="Times New Roman"/>
              </w:rPr>
              <w:t>Essenzielle Schritte</w:t>
            </w:r>
          </w:p>
        </w:tc>
        <w:tc>
          <w:tcPr>
            <w:tcW w:w="6232" w:type="dxa"/>
          </w:tcPr>
          <w:p w14:paraId="4A6FECA6" w14:textId="77777777" w:rsidR="009E7ED1" w:rsidRDefault="009E7ED1"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vom Administrator wird geprüft</w:t>
            </w:r>
          </w:p>
          <w:p w14:paraId="42D68488" w14:textId="77777777" w:rsidR="009E7ED1" w:rsidRDefault="009E7ED1"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ob Filiale im IT-System</w:t>
            </w:r>
          </w:p>
          <w:p w14:paraId="3AA72249" w14:textId="096BE9C4" w:rsidR="009E7ED1" w:rsidRDefault="009E7ED1"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Filiale löschen</w:t>
            </w:r>
          </w:p>
          <w:p w14:paraId="46659941" w14:textId="24ADA57D" w:rsidR="009E7ED1" w:rsidRPr="009E7ED1" w:rsidRDefault="009E7ED1" w:rsidP="002152E6">
            <w:pPr>
              <w:pStyle w:val="Listenabsatz"/>
              <w:numPr>
                <w:ilvl w:val="0"/>
                <w:numId w:val="15"/>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Zuordnung vom Filialleiter wird entfernt</w:t>
            </w:r>
          </w:p>
        </w:tc>
      </w:tr>
    </w:tbl>
    <w:p w14:paraId="3D85C19A" w14:textId="3B82AF4C" w:rsidR="00AD3208" w:rsidRDefault="009E7ED1" w:rsidP="009E7ED1">
      <w:pPr>
        <w:spacing w:after="200" w:line="276" w:lineRule="auto"/>
        <w:jc w:val="left"/>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49B6F20E"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7B838D5F" w14:textId="77777777" w:rsidR="00AD3208" w:rsidRPr="00DE4D91" w:rsidRDefault="00AD3208" w:rsidP="00DE4D91">
            <w:pPr>
              <w:pStyle w:val="000-Grundlage-Standard"/>
              <w:rPr>
                <w:rFonts w:cs="Times New Roman"/>
                <w:color w:val="000000" w:themeColor="text1"/>
                <w:szCs w:val="24"/>
              </w:rPr>
            </w:pPr>
            <w:r w:rsidRPr="00DE4D91">
              <w:rPr>
                <w:rFonts w:cs="Times New Roman"/>
                <w:color w:val="000000" w:themeColor="text1"/>
                <w:szCs w:val="24"/>
              </w:rPr>
              <w:lastRenderedPageBreak/>
              <w:t>Name</w:t>
            </w:r>
          </w:p>
        </w:tc>
        <w:tc>
          <w:tcPr>
            <w:tcW w:w="6232" w:type="dxa"/>
            <w:shd w:val="clear" w:color="auto" w:fill="4F81BD" w:themeFill="accent1"/>
          </w:tcPr>
          <w:p w14:paraId="00D36ADB" w14:textId="77777777" w:rsidR="00AD3208" w:rsidRPr="00DE4D91" w:rsidRDefault="00AD3208" w:rsidP="00DE4D9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E4D91">
              <w:rPr>
                <w:rFonts w:cs="Times New Roman"/>
                <w:color w:val="000000" w:themeColor="text1"/>
                <w:szCs w:val="24"/>
              </w:rPr>
              <w:t>Gutschein einlösen</w:t>
            </w:r>
          </w:p>
        </w:tc>
      </w:tr>
      <w:tr w:rsidR="00AD3208" w:rsidRPr="00AD0863" w14:paraId="62EA7A36"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A70DA28" w14:textId="77777777" w:rsidR="00AD3208" w:rsidRPr="00AD0863" w:rsidRDefault="00AD3208" w:rsidP="004162FC">
            <w:pPr>
              <w:rPr>
                <w:rFonts w:cs="Times New Roman"/>
                <w:b w:val="0"/>
                <w:bCs w:val="0"/>
              </w:rPr>
            </w:pPr>
            <w:r w:rsidRPr="00AD0863">
              <w:rPr>
                <w:rFonts w:cs="Times New Roman"/>
              </w:rPr>
              <w:t>Art</w:t>
            </w:r>
          </w:p>
        </w:tc>
        <w:tc>
          <w:tcPr>
            <w:tcW w:w="6232" w:type="dxa"/>
          </w:tcPr>
          <w:p w14:paraId="266DF205"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3F859455"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85F65FF"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5ED8D58E"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Gutschein wird per Barcode-Scanner eingelöst</w:t>
            </w:r>
          </w:p>
        </w:tc>
      </w:tr>
      <w:tr w:rsidR="00AD3208" w:rsidRPr="00AD0863" w14:paraId="11C3D032"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98625D"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2B024953"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Benutzer möchte ein Rabatt auf ein Produkt einlösen</w:t>
            </w:r>
          </w:p>
        </w:tc>
      </w:tr>
      <w:tr w:rsidR="00AD3208" w:rsidRPr="00AD0863" w14:paraId="1F46B63E"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016CCE2"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25BEAEDA" w14:textId="12FDF871"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03A68">
              <w:rPr>
                <w:rFonts w:cs="Times New Roman"/>
              </w:rPr>
              <w:t xml:space="preserve">Kassierer, </w:t>
            </w:r>
            <w:r>
              <w:rPr>
                <w:rFonts w:cs="Times New Roman"/>
              </w:rPr>
              <w:t>User</w:t>
            </w:r>
            <w:r w:rsidRPr="00F03A68">
              <w:rPr>
                <w:rFonts w:cs="Times New Roman"/>
              </w:rPr>
              <w:t>, IT-System</w:t>
            </w:r>
          </w:p>
        </w:tc>
      </w:tr>
      <w:tr w:rsidR="00AD3208" w:rsidRPr="00AD0863" w14:paraId="7604DDDF"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CA2237"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438F92F0" w14:textId="6ABC47C3"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Gutscheinnummer, N</w:t>
            </w:r>
            <w:r w:rsidR="00073F0D">
              <w:rPr>
                <w:rFonts w:cs="Times New Roman"/>
              </w:rPr>
              <w:t>utzerID</w:t>
            </w:r>
            <w:r>
              <w:rPr>
                <w:rFonts w:cs="Times New Roman"/>
              </w:rPr>
              <w:t>, Produktnummer</w:t>
            </w:r>
          </w:p>
        </w:tc>
      </w:tr>
      <w:tr w:rsidR="00AD3208" w:rsidRPr="00AD0863" w14:paraId="76AAE86F"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33C0A84D"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01056838" w14:textId="77777777" w:rsidR="00AD3208" w:rsidRDefault="00AD3208" w:rsidP="002152E6">
            <w:pPr>
              <w:pStyle w:val="Listenabsatz"/>
              <w:numPr>
                <w:ilvl w:val="0"/>
                <w:numId w:val="17"/>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93362B">
              <w:rPr>
                <w:rFonts w:cs="Times New Roman"/>
              </w:rPr>
              <w:t>Der Gutschein ist einlösba</w:t>
            </w:r>
            <w:r>
              <w:rPr>
                <w:rFonts w:cs="Times New Roman"/>
              </w:rPr>
              <w:t>r</w:t>
            </w:r>
          </w:p>
          <w:p w14:paraId="477BE271" w14:textId="77777777" w:rsidR="00AD3208" w:rsidRPr="00AD0863" w:rsidRDefault="00AD3208" w:rsidP="002152E6">
            <w:pPr>
              <w:pStyle w:val="Listenabsatz"/>
              <w:numPr>
                <w:ilvl w:val="0"/>
                <w:numId w:val="17"/>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Produkt ist im Sortiment</w:t>
            </w:r>
          </w:p>
        </w:tc>
      </w:tr>
      <w:tr w:rsidR="00AD3208" w:rsidRPr="00AD0863" w14:paraId="36D92233"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A3D866"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49B16E16" w14:textId="77777777" w:rsidR="00AD3208" w:rsidRPr="00BC6125" w:rsidRDefault="00AD3208" w:rsidP="004162FC">
            <w:pPr>
              <w:tabs>
                <w:tab w:val="left" w:pos="1178"/>
              </w:tab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Gutschein wurde eingelöst</w:t>
            </w:r>
          </w:p>
        </w:tc>
      </w:tr>
      <w:tr w:rsidR="00AD3208" w:rsidRPr="00AD0863" w14:paraId="7D309D2C"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4301E10F"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3A23D0D2" w14:textId="77777777" w:rsidR="00AD3208" w:rsidRDefault="00AD3208" w:rsidP="002152E6">
            <w:pPr>
              <w:pStyle w:val="Listenabsatz"/>
              <w:numPr>
                <w:ilvl w:val="0"/>
                <w:numId w:val="18"/>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vom Benutzer wird geprüft</w:t>
            </w:r>
          </w:p>
          <w:p w14:paraId="0B0ED000" w14:textId="77777777" w:rsidR="00AD3208" w:rsidRDefault="00AD3208" w:rsidP="002152E6">
            <w:pPr>
              <w:pStyle w:val="Listenabsatz"/>
              <w:numPr>
                <w:ilvl w:val="0"/>
                <w:numId w:val="18"/>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ob Gutschein einlösbar</w:t>
            </w:r>
          </w:p>
          <w:p w14:paraId="524E3CF5" w14:textId="77777777" w:rsidR="00AD3208" w:rsidRDefault="00AD3208" w:rsidP="002152E6">
            <w:pPr>
              <w:pStyle w:val="Listenabsatz"/>
              <w:numPr>
                <w:ilvl w:val="0"/>
                <w:numId w:val="18"/>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Produkt an der Kasse abgescannt</w:t>
            </w:r>
          </w:p>
          <w:p w14:paraId="1E855C3F" w14:textId="70422E2B" w:rsidR="00AD3208" w:rsidRPr="00BC6125" w:rsidRDefault="00073F0D" w:rsidP="002152E6">
            <w:pPr>
              <w:pStyle w:val="Listenabsatz"/>
              <w:numPr>
                <w:ilvl w:val="0"/>
                <w:numId w:val="18"/>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Preis vom Produkt wird herabgesetzt</w:t>
            </w:r>
          </w:p>
        </w:tc>
      </w:tr>
    </w:tbl>
    <w:p w14:paraId="2AF64A46" w14:textId="641624F9" w:rsidR="00AD3208" w:rsidRDefault="00AD3208"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AD3208" w:rsidRPr="00AD0863" w14:paraId="0926E84F"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458C27F6" w14:textId="77777777" w:rsidR="00AD3208" w:rsidRPr="008924F5" w:rsidRDefault="00AD3208" w:rsidP="008924F5">
            <w:pPr>
              <w:pStyle w:val="000-Grundlage-Standard"/>
              <w:rPr>
                <w:rFonts w:cs="Times New Roman"/>
                <w:color w:val="000000" w:themeColor="text1"/>
                <w:szCs w:val="24"/>
              </w:rPr>
            </w:pPr>
            <w:r w:rsidRPr="008924F5">
              <w:rPr>
                <w:rFonts w:cs="Times New Roman"/>
                <w:color w:val="000000" w:themeColor="text1"/>
                <w:szCs w:val="24"/>
              </w:rPr>
              <w:t>Name</w:t>
            </w:r>
          </w:p>
        </w:tc>
        <w:tc>
          <w:tcPr>
            <w:tcW w:w="6232" w:type="dxa"/>
            <w:shd w:val="clear" w:color="auto" w:fill="4F81BD" w:themeFill="accent1"/>
          </w:tcPr>
          <w:p w14:paraId="2CE5DB9D" w14:textId="77777777" w:rsidR="00AD3208" w:rsidRPr="008924F5" w:rsidRDefault="00AD3208" w:rsidP="008924F5">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8924F5">
              <w:rPr>
                <w:rFonts w:cs="Times New Roman"/>
                <w:color w:val="000000" w:themeColor="text1"/>
                <w:szCs w:val="24"/>
              </w:rPr>
              <w:t>Produkt bei Alexa nachfragen</w:t>
            </w:r>
          </w:p>
        </w:tc>
      </w:tr>
      <w:tr w:rsidR="00AD3208" w:rsidRPr="00AD0863" w14:paraId="57DB467F"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4AAE31C" w14:textId="77777777" w:rsidR="00AD3208" w:rsidRPr="00AD0863" w:rsidRDefault="00AD3208" w:rsidP="004162FC">
            <w:pPr>
              <w:rPr>
                <w:rFonts w:cs="Times New Roman"/>
                <w:b w:val="0"/>
                <w:bCs w:val="0"/>
              </w:rPr>
            </w:pPr>
            <w:r w:rsidRPr="00AD0863">
              <w:rPr>
                <w:rFonts w:cs="Times New Roman"/>
              </w:rPr>
              <w:t>Art</w:t>
            </w:r>
          </w:p>
        </w:tc>
        <w:tc>
          <w:tcPr>
            <w:tcW w:w="6232" w:type="dxa"/>
          </w:tcPr>
          <w:p w14:paraId="1AD77CCB"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43B6A585"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122C4C4F"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487821D4"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r>
      <w:tr w:rsidR="00AD3208" w:rsidRPr="00AD0863" w14:paraId="3576C909"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F8C18C"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7225F6B7"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Nutzer möchte nach einem bestimmten Produkt suchen</w:t>
            </w:r>
          </w:p>
        </w:tc>
      </w:tr>
      <w:tr w:rsidR="00AD3208" w:rsidRPr="00AD0863" w14:paraId="17CC6E73"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290B302B"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2D43A98E" w14:textId="065D2350"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F03A68">
              <w:rPr>
                <w:rFonts w:cs="Times New Roman"/>
              </w:rPr>
              <w:t>User</w:t>
            </w:r>
            <w:r>
              <w:rPr>
                <w:rFonts w:cs="Times New Roman"/>
              </w:rPr>
              <w:t>, IT-System</w:t>
            </w:r>
          </w:p>
        </w:tc>
      </w:tr>
      <w:tr w:rsidR="00AD3208" w:rsidRPr="00AD0863" w14:paraId="5EA3C2D8"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B5FEA8"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18F73472"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Produktname, Filiale</w:t>
            </w:r>
          </w:p>
        </w:tc>
      </w:tr>
      <w:tr w:rsidR="00AD3208" w:rsidRPr="00AD0863" w14:paraId="04B5877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4B76B29B"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23AED1DB"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Alexa ist mit der Anwendung verbunden</w:t>
            </w:r>
          </w:p>
        </w:tc>
      </w:tr>
      <w:tr w:rsidR="00AD3208" w:rsidRPr="00AD0863" w14:paraId="477C17C4"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31AAFF4"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71DD07AB" w14:textId="77777777" w:rsidR="00AD3208" w:rsidRPr="00BC6125" w:rsidRDefault="00AD3208" w:rsidP="004162FC">
            <w:pPr>
              <w:tabs>
                <w:tab w:val="left" w:pos="1178"/>
              </w:tab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Alexa gibt eine Antwort, ob das Produkt verfügbar ist.</w:t>
            </w:r>
          </w:p>
        </w:tc>
      </w:tr>
      <w:tr w:rsidR="00AD3208" w:rsidRPr="00AD0863" w14:paraId="5A1750C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7EA8A2B9"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2677A252" w14:textId="77777777" w:rsidR="00AD3208" w:rsidRDefault="00AD3208" w:rsidP="002152E6">
            <w:pPr>
              <w:pStyle w:val="Listenabsatz"/>
              <w:numPr>
                <w:ilvl w:val="0"/>
                <w:numId w:val="1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Alexa fragen nach dem Produkt in der Filiale</w:t>
            </w:r>
          </w:p>
          <w:p w14:paraId="569AFB3B" w14:textId="77777777" w:rsidR="00AD3208" w:rsidRDefault="00AD3208" w:rsidP="002152E6">
            <w:pPr>
              <w:pStyle w:val="Listenabsatz"/>
              <w:numPr>
                <w:ilvl w:val="0"/>
                <w:numId w:val="1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Alexa prüft im IT-System</w:t>
            </w:r>
          </w:p>
          <w:p w14:paraId="12A4DF4D" w14:textId="77777777" w:rsidR="00AD3208" w:rsidRPr="00DE0D4E" w:rsidRDefault="00AD3208" w:rsidP="002152E6">
            <w:pPr>
              <w:pStyle w:val="Listenabsatz"/>
              <w:numPr>
                <w:ilvl w:val="0"/>
                <w:numId w:val="19"/>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DE0D4E">
              <w:rPr>
                <w:rFonts w:cs="Times New Roman"/>
              </w:rPr>
              <w:t>Alexa beantwortet die Frage, ob das Produkt in der Filiale verfügbar ist</w:t>
            </w:r>
          </w:p>
        </w:tc>
      </w:tr>
    </w:tbl>
    <w:p w14:paraId="782C5805" w14:textId="77777777" w:rsidR="009E7ED1" w:rsidRDefault="009E7ED1">
      <w:pPr>
        <w:spacing w:after="200" w:line="276" w:lineRule="auto"/>
        <w:jc w:val="left"/>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3D15982D" w14:textId="77777777" w:rsidTr="009E7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shd w:val="clear" w:color="auto" w:fill="4F81BD" w:themeFill="accent1"/>
          </w:tcPr>
          <w:p w14:paraId="796E3A54" w14:textId="77777777" w:rsidR="00AD3208" w:rsidRPr="008924F5" w:rsidRDefault="00AD3208" w:rsidP="008924F5">
            <w:pPr>
              <w:pStyle w:val="000-Grundlage-Standard"/>
              <w:rPr>
                <w:rFonts w:cs="Times New Roman"/>
                <w:color w:val="000000" w:themeColor="text1"/>
                <w:szCs w:val="24"/>
              </w:rPr>
            </w:pPr>
            <w:r w:rsidRPr="008924F5">
              <w:rPr>
                <w:rFonts w:cs="Times New Roman"/>
                <w:color w:val="000000" w:themeColor="text1"/>
                <w:szCs w:val="24"/>
              </w:rPr>
              <w:lastRenderedPageBreak/>
              <w:t>Name</w:t>
            </w:r>
          </w:p>
        </w:tc>
        <w:tc>
          <w:tcPr>
            <w:tcW w:w="6231" w:type="dxa"/>
            <w:shd w:val="clear" w:color="auto" w:fill="4F81BD" w:themeFill="accent1"/>
          </w:tcPr>
          <w:p w14:paraId="14C0A20D" w14:textId="77777777" w:rsidR="00AD3208" w:rsidRPr="008924F5" w:rsidRDefault="00AD3208" w:rsidP="008924F5">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8924F5">
              <w:rPr>
                <w:rFonts w:cs="Times New Roman"/>
                <w:color w:val="000000" w:themeColor="text1"/>
                <w:szCs w:val="24"/>
              </w:rPr>
              <w:t>Kundendaten auswerten</w:t>
            </w:r>
          </w:p>
        </w:tc>
      </w:tr>
      <w:tr w:rsidR="00AD3208" w:rsidRPr="00AD0863" w14:paraId="012DD57D"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07BCCD2" w14:textId="77777777" w:rsidR="00AD3208" w:rsidRPr="00AD0863" w:rsidRDefault="00AD3208" w:rsidP="004162FC">
            <w:pPr>
              <w:rPr>
                <w:rFonts w:cs="Times New Roman"/>
                <w:b w:val="0"/>
                <w:bCs w:val="0"/>
              </w:rPr>
            </w:pPr>
            <w:r w:rsidRPr="00AD0863">
              <w:rPr>
                <w:rFonts w:cs="Times New Roman"/>
              </w:rPr>
              <w:t>Art</w:t>
            </w:r>
          </w:p>
        </w:tc>
        <w:tc>
          <w:tcPr>
            <w:tcW w:w="6231" w:type="dxa"/>
          </w:tcPr>
          <w:p w14:paraId="286D38EE"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52BDB85F"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5663BEEA" w14:textId="77777777" w:rsidR="00AD3208" w:rsidRPr="00AD0863" w:rsidRDefault="00AD3208" w:rsidP="004162FC">
            <w:pPr>
              <w:rPr>
                <w:rFonts w:cs="Times New Roman"/>
                <w:b w:val="0"/>
                <w:bCs w:val="0"/>
              </w:rPr>
            </w:pPr>
            <w:r w:rsidRPr="00AD0863">
              <w:rPr>
                <w:rFonts w:cs="Times New Roman"/>
              </w:rPr>
              <w:t>Kurzbeschreibung</w:t>
            </w:r>
          </w:p>
        </w:tc>
        <w:tc>
          <w:tcPr>
            <w:tcW w:w="6231" w:type="dxa"/>
          </w:tcPr>
          <w:p w14:paraId="4B9FF66E"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Es werden Kundendaten ausgewertet zur Optimierung der Filialstruktur</w:t>
            </w:r>
          </w:p>
        </w:tc>
      </w:tr>
      <w:tr w:rsidR="00AD3208" w:rsidRPr="00AD0863" w14:paraId="3F8002F9"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5356E941" w14:textId="77777777" w:rsidR="00AD3208" w:rsidRPr="00AD0863" w:rsidRDefault="00AD3208" w:rsidP="004162FC">
            <w:pPr>
              <w:rPr>
                <w:rFonts w:cs="Times New Roman"/>
                <w:b w:val="0"/>
                <w:bCs w:val="0"/>
              </w:rPr>
            </w:pPr>
            <w:r w:rsidRPr="00AD0863">
              <w:rPr>
                <w:rFonts w:cs="Times New Roman"/>
              </w:rPr>
              <w:t>Auslöser</w:t>
            </w:r>
          </w:p>
        </w:tc>
        <w:tc>
          <w:tcPr>
            <w:tcW w:w="6231" w:type="dxa"/>
          </w:tcPr>
          <w:p w14:paraId="483F4D29"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Das Unternehmen benötigt Kennzahlen von der Filiale</w:t>
            </w:r>
          </w:p>
        </w:tc>
      </w:tr>
      <w:tr w:rsidR="00AD3208" w:rsidRPr="00AD0863" w14:paraId="7BE2F0AF"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2CFEE592" w14:textId="77777777" w:rsidR="00AD3208" w:rsidRPr="00AD0863" w:rsidRDefault="00AD3208" w:rsidP="004162FC">
            <w:pPr>
              <w:rPr>
                <w:rFonts w:cs="Times New Roman"/>
                <w:b w:val="0"/>
                <w:bCs w:val="0"/>
              </w:rPr>
            </w:pPr>
            <w:r w:rsidRPr="00AD0863">
              <w:rPr>
                <w:rFonts w:cs="Times New Roman"/>
              </w:rPr>
              <w:t>Akteure</w:t>
            </w:r>
          </w:p>
        </w:tc>
        <w:tc>
          <w:tcPr>
            <w:tcW w:w="6231" w:type="dxa"/>
          </w:tcPr>
          <w:p w14:paraId="49B9E715" w14:textId="77777777" w:rsidR="00AD3208" w:rsidRPr="00DE0D4E"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DE0D4E">
              <w:rPr>
                <w:rFonts w:cs="Times New Roman"/>
              </w:rPr>
              <w:t>Filialleiter, Administrator, IT-System</w:t>
            </w:r>
          </w:p>
        </w:tc>
      </w:tr>
      <w:tr w:rsidR="00AD3208" w:rsidRPr="00AD0863" w14:paraId="7B7270A4"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C386488" w14:textId="77777777" w:rsidR="00AD3208" w:rsidRPr="00AD0863" w:rsidRDefault="00AD3208" w:rsidP="004162FC">
            <w:pPr>
              <w:rPr>
                <w:rFonts w:cs="Times New Roman"/>
                <w:b w:val="0"/>
                <w:bCs w:val="0"/>
              </w:rPr>
            </w:pPr>
            <w:r w:rsidRPr="00AD0863">
              <w:rPr>
                <w:rFonts w:cs="Times New Roman"/>
              </w:rPr>
              <w:t>Eingehende Information</w:t>
            </w:r>
          </w:p>
        </w:tc>
        <w:tc>
          <w:tcPr>
            <w:tcW w:w="6231" w:type="dxa"/>
          </w:tcPr>
          <w:p w14:paraId="2A759218"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Filialnummer</w:t>
            </w:r>
          </w:p>
        </w:tc>
      </w:tr>
      <w:tr w:rsidR="00AD3208" w:rsidRPr="00AD0863" w14:paraId="0233721A"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7058402E" w14:textId="77777777" w:rsidR="00AD3208" w:rsidRPr="00AD0863" w:rsidRDefault="00AD3208" w:rsidP="004162FC">
            <w:pPr>
              <w:rPr>
                <w:rFonts w:cs="Times New Roman"/>
                <w:b w:val="0"/>
                <w:bCs w:val="0"/>
              </w:rPr>
            </w:pPr>
            <w:r w:rsidRPr="00AD0863">
              <w:rPr>
                <w:rFonts w:cs="Times New Roman"/>
              </w:rPr>
              <w:t>Vorbedingungen</w:t>
            </w:r>
          </w:p>
        </w:tc>
        <w:tc>
          <w:tcPr>
            <w:tcW w:w="6231" w:type="dxa"/>
          </w:tcPr>
          <w:p w14:paraId="04A3279D"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Unternehmen kann die Filiale auswerten</w:t>
            </w:r>
          </w:p>
        </w:tc>
      </w:tr>
      <w:tr w:rsidR="00AD3208" w:rsidRPr="00AD0863" w14:paraId="018A4839"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AAD0E8A" w14:textId="77777777" w:rsidR="00AD3208" w:rsidRPr="00AD0863" w:rsidRDefault="00AD3208" w:rsidP="004162FC">
            <w:pPr>
              <w:rPr>
                <w:rFonts w:cs="Times New Roman"/>
                <w:b w:val="0"/>
                <w:bCs w:val="0"/>
              </w:rPr>
            </w:pPr>
            <w:r w:rsidRPr="00AD0863">
              <w:rPr>
                <w:rFonts w:cs="Times New Roman"/>
              </w:rPr>
              <w:t>Nachbedingungen</w:t>
            </w:r>
          </w:p>
        </w:tc>
        <w:tc>
          <w:tcPr>
            <w:tcW w:w="6231" w:type="dxa"/>
          </w:tcPr>
          <w:p w14:paraId="2C13755D" w14:textId="77777777" w:rsidR="00AD3208" w:rsidRPr="00BC6125" w:rsidRDefault="00AD3208" w:rsidP="004162FC">
            <w:pPr>
              <w:tabs>
                <w:tab w:val="left" w:pos="1178"/>
              </w:tab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Kennzahlen von der Filiale werden angezeigt</w:t>
            </w:r>
          </w:p>
        </w:tc>
      </w:tr>
      <w:tr w:rsidR="00AD3208" w:rsidRPr="00AD0863" w14:paraId="256A9466"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310155F6" w14:textId="77777777" w:rsidR="00AD3208" w:rsidRPr="00AD0863" w:rsidRDefault="00AD3208" w:rsidP="004162FC">
            <w:pPr>
              <w:rPr>
                <w:rFonts w:cs="Times New Roman"/>
                <w:b w:val="0"/>
                <w:bCs w:val="0"/>
              </w:rPr>
            </w:pPr>
            <w:r w:rsidRPr="00AD0863">
              <w:rPr>
                <w:rFonts w:cs="Times New Roman"/>
              </w:rPr>
              <w:t>Essenzielle Schritte</w:t>
            </w:r>
          </w:p>
        </w:tc>
        <w:tc>
          <w:tcPr>
            <w:tcW w:w="6231" w:type="dxa"/>
          </w:tcPr>
          <w:p w14:paraId="1B4B96C0" w14:textId="77777777" w:rsidR="00AD3208" w:rsidRDefault="00AD3208" w:rsidP="002152E6">
            <w:pPr>
              <w:pStyle w:val="Listenabsatz"/>
              <w:numPr>
                <w:ilvl w:val="0"/>
                <w:numId w:val="20"/>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Prüfung der Identität des Administrators</w:t>
            </w:r>
          </w:p>
          <w:p w14:paraId="3DE2F8F3" w14:textId="77777777" w:rsidR="00AD3208" w:rsidRDefault="00AD3208" w:rsidP="002152E6">
            <w:pPr>
              <w:pStyle w:val="Listenabsatz"/>
              <w:numPr>
                <w:ilvl w:val="0"/>
                <w:numId w:val="20"/>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Auswahl der Filiale</w:t>
            </w:r>
          </w:p>
          <w:p w14:paraId="47755AC4" w14:textId="77777777" w:rsidR="00AD3208" w:rsidRDefault="00AD3208" w:rsidP="002152E6">
            <w:pPr>
              <w:pStyle w:val="Listenabsatz"/>
              <w:numPr>
                <w:ilvl w:val="0"/>
                <w:numId w:val="20"/>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Auswahl der Kennzahl, welche benötigt wird</w:t>
            </w:r>
          </w:p>
          <w:p w14:paraId="7C27FEE5" w14:textId="77777777" w:rsidR="00AD3208" w:rsidRPr="00DE0D4E" w:rsidRDefault="00AD3208" w:rsidP="002152E6">
            <w:pPr>
              <w:pStyle w:val="Listenabsatz"/>
              <w:numPr>
                <w:ilvl w:val="0"/>
                <w:numId w:val="20"/>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sidRPr="00DE0D4E">
              <w:rPr>
                <w:rFonts w:cs="Times New Roman"/>
              </w:rPr>
              <w:t>Auswertung der Kennzahl herunterladen</w:t>
            </w:r>
          </w:p>
        </w:tc>
      </w:tr>
    </w:tbl>
    <w:p w14:paraId="1AA8506C" w14:textId="21481071" w:rsidR="00AD3208" w:rsidRDefault="00AD3208" w:rsidP="00AD3208">
      <w:pPr>
        <w:rPr>
          <w:rFonts w:cs="Times New Roman"/>
        </w:rPr>
      </w:pPr>
    </w:p>
    <w:tbl>
      <w:tblPr>
        <w:tblStyle w:val="Gitternetztabelle4Akzent5"/>
        <w:tblW w:w="0" w:type="auto"/>
        <w:tblLook w:val="04A0" w:firstRow="1" w:lastRow="0" w:firstColumn="1" w:lastColumn="0" w:noHBand="0" w:noVBand="1"/>
      </w:tblPr>
      <w:tblGrid>
        <w:gridCol w:w="2829"/>
        <w:gridCol w:w="6231"/>
      </w:tblGrid>
      <w:tr w:rsidR="00AD3208" w:rsidRPr="00AD0863" w14:paraId="0A84ACA0" w14:textId="77777777" w:rsidTr="0041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4F81BD" w:themeFill="accent1"/>
          </w:tcPr>
          <w:p w14:paraId="4621FA5A" w14:textId="77777777" w:rsidR="00AD3208" w:rsidRPr="008E1208" w:rsidRDefault="00AD3208" w:rsidP="008E1208">
            <w:pPr>
              <w:pStyle w:val="000-Grundlage-Standard"/>
              <w:rPr>
                <w:rFonts w:cs="Times New Roman"/>
                <w:color w:val="000000" w:themeColor="text1"/>
                <w:szCs w:val="24"/>
              </w:rPr>
            </w:pPr>
            <w:r w:rsidRPr="008E1208">
              <w:rPr>
                <w:rFonts w:cs="Times New Roman"/>
                <w:color w:val="000000" w:themeColor="text1"/>
                <w:szCs w:val="24"/>
              </w:rPr>
              <w:t>Name</w:t>
            </w:r>
          </w:p>
        </w:tc>
        <w:tc>
          <w:tcPr>
            <w:tcW w:w="6232" w:type="dxa"/>
            <w:shd w:val="clear" w:color="auto" w:fill="4F81BD" w:themeFill="accent1"/>
          </w:tcPr>
          <w:p w14:paraId="208E349A" w14:textId="77777777" w:rsidR="00AD3208" w:rsidRPr="008E1208" w:rsidRDefault="00AD3208" w:rsidP="008E1208">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8E1208">
              <w:rPr>
                <w:rFonts w:cs="Times New Roman"/>
                <w:color w:val="000000" w:themeColor="text1"/>
                <w:szCs w:val="24"/>
              </w:rPr>
              <w:t>Passwort ändern</w:t>
            </w:r>
          </w:p>
        </w:tc>
      </w:tr>
      <w:tr w:rsidR="00AD3208" w:rsidRPr="00AD0863" w14:paraId="3F79F7F4"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EDF1DD7" w14:textId="77777777" w:rsidR="00AD3208" w:rsidRPr="00AD0863" w:rsidRDefault="00AD3208" w:rsidP="004162FC">
            <w:pPr>
              <w:rPr>
                <w:rFonts w:cs="Times New Roman"/>
                <w:b w:val="0"/>
                <w:bCs w:val="0"/>
              </w:rPr>
            </w:pPr>
            <w:r w:rsidRPr="00AD0863">
              <w:rPr>
                <w:rFonts w:cs="Times New Roman"/>
              </w:rPr>
              <w:t>Art</w:t>
            </w:r>
          </w:p>
        </w:tc>
        <w:tc>
          <w:tcPr>
            <w:tcW w:w="6232" w:type="dxa"/>
          </w:tcPr>
          <w:p w14:paraId="70887EEB"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4E778843"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452A2BC6" w14:textId="77777777" w:rsidR="00AD3208" w:rsidRPr="00AD0863" w:rsidRDefault="00AD3208" w:rsidP="004162FC">
            <w:pPr>
              <w:rPr>
                <w:rFonts w:cs="Times New Roman"/>
                <w:b w:val="0"/>
                <w:bCs w:val="0"/>
              </w:rPr>
            </w:pPr>
            <w:r w:rsidRPr="00AD0863">
              <w:rPr>
                <w:rFonts w:cs="Times New Roman"/>
              </w:rPr>
              <w:t>Kurzbeschreibung</w:t>
            </w:r>
          </w:p>
        </w:tc>
        <w:tc>
          <w:tcPr>
            <w:tcW w:w="6232" w:type="dxa"/>
          </w:tcPr>
          <w:p w14:paraId="7DDE267D"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r>
      <w:tr w:rsidR="00AD3208" w:rsidRPr="00AD0863" w14:paraId="3D5559E8"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AB3601C" w14:textId="77777777" w:rsidR="00AD3208" w:rsidRPr="00AD0863" w:rsidRDefault="00AD3208" w:rsidP="004162FC">
            <w:pPr>
              <w:rPr>
                <w:rFonts w:cs="Times New Roman"/>
                <w:b w:val="0"/>
                <w:bCs w:val="0"/>
              </w:rPr>
            </w:pPr>
            <w:r w:rsidRPr="00AD0863">
              <w:rPr>
                <w:rFonts w:cs="Times New Roman"/>
              </w:rPr>
              <w:t>Auslöser</w:t>
            </w:r>
          </w:p>
        </w:tc>
        <w:tc>
          <w:tcPr>
            <w:tcW w:w="6232" w:type="dxa"/>
          </w:tcPr>
          <w:p w14:paraId="2E7AEFFC"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neues Passwort wird vom Benutzer gewünscht</w:t>
            </w:r>
          </w:p>
        </w:tc>
      </w:tr>
      <w:tr w:rsidR="00AD3208" w:rsidRPr="00AD0863" w14:paraId="30D0C8B4"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0E66FE70" w14:textId="77777777" w:rsidR="00AD3208" w:rsidRPr="00AD0863" w:rsidRDefault="00AD3208" w:rsidP="004162FC">
            <w:pPr>
              <w:rPr>
                <w:rFonts w:cs="Times New Roman"/>
                <w:b w:val="0"/>
                <w:bCs w:val="0"/>
              </w:rPr>
            </w:pPr>
            <w:r w:rsidRPr="00AD0863">
              <w:rPr>
                <w:rFonts w:cs="Times New Roman"/>
              </w:rPr>
              <w:t>Akteure</w:t>
            </w:r>
          </w:p>
        </w:tc>
        <w:tc>
          <w:tcPr>
            <w:tcW w:w="6232" w:type="dxa"/>
          </w:tcPr>
          <w:p w14:paraId="203BCA68" w14:textId="77777777" w:rsidR="00AD3208" w:rsidRPr="00DE0D4E"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DE0D4E">
              <w:rPr>
                <w:rFonts w:cs="Times New Roman"/>
              </w:rPr>
              <w:t xml:space="preserve">Administrator, </w:t>
            </w:r>
            <w:r>
              <w:rPr>
                <w:rFonts w:cs="Times New Roman"/>
              </w:rPr>
              <w:t>User</w:t>
            </w:r>
            <w:r w:rsidRPr="00DE0D4E">
              <w:rPr>
                <w:rFonts w:cs="Times New Roman"/>
              </w:rPr>
              <w:t>, IT-System</w:t>
            </w:r>
          </w:p>
        </w:tc>
      </w:tr>
      <w:tr w:rsidR="00AD3208" w:rsidRPr="00AD0863" w14:paraId="1F994394"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4B081D3" w14:textId="77777777" w:rsidR="00AD3208" w:rsidRPr="00AD0863" w:rsidRDefault="00AD3208" w:rsidP="004162FC">
            <w:pPr>
              <w:rPr>
                <w:rFonts w:cs="Times New Roman"/>
                <w:b w:val="0"/>
                <w:bCs w:val="0"/>
              </w:rPr>
            </w:pPr>
            <w:r w:rsidRPr="00AD0863">
              <w:rPr>
                <w:rFonts w:cs="Times New Roman"/>
              </w:rPr>
              <w:t>Eingehende Information</w:t>
            </w:r>
          </w:p>
        </w:tc>
        <w:tc>
          <w:tcPr>
            <w:tcW w:w="6232" w:type="dxa"/>
          </w:tcPr>
          <w:p w14:paraId="12714CBA" w14:textId="7E0040B3" w:rsidR="00AD3208" w:rsidRPr="00AD0863" w:rsidRDefault="008E1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User</w:t>
            </w:r>
            <w:r w:rsidR="00AD3208">
              <w:rPr>
                <w:rFonts w:cs="Times New Roman"/>
              </w:rPr>
              <w:t>name, Passwort</w:t>
            </w:r>
          </w:p>
        </w:tc>
      </w:tr>
      <w:tr w:rsidR="00AD3208" w:rsidRPr="00AD0863" w14:paraId="7F7E5E64"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55C24D98" w14:textId="77777777" w:rsidR="00AD3208" w:rsidRPr="00AD0863" w:rsidRDefault="00AD3208" w:rsidP="004162FC">
            <w:pPr>
              <w:rPr>
                <w:rFonts w:cs="Times New Roman"/>
                <w:b w:val="0"/>
                <w:bCs w:val="0"/>
              </w:rPr>
            </w:pPr>
            <w:r w:rsidRPr="00AD0863">
              <w:rPr>
                <w:rFonts w:cs="Times New Roman"/>
              </w:rPr>
              <w:t>Vorbedingungen</w:t>
            </w:r>
          </w:p>
        </w:tc>
        <w:tc>
          <w:tcPr>
            <w:tcW w:w="6232" w:type="dxa"/>
          </w:tcPr>
          <w:p w14:paraId="1A27AF57"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Es ist bereits ein Benutzerkonto eröffnet</w:t>
            </w:r>
          </w:p>
        </w:tc>
      </w:tr>
      <w:tr w:rsidR="00AD3208" w:rsidRPr="00AD0863" w14:paraId="72F9BFDA" w14:textId="77777777" w:rsidTr="0041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DF80E9A" w14:textId="77777777" w:rsidR="00AD3208" w:rsidRPr="00AD0863" w:rsidRDefault="00AD3208" w:rsidP="004162FC">
            <w:pPr>
              <w:rPr>
                <w:rFonts w:cs="Times New Roman"/>
                <w:b w:val="0"/>
                <w:bCs w:val="0"/>
              </w:rPr>
            </w:pPr>
            <w:r w:rsidRPr="00AD0863">
              <w:rPr>
                <w:rFonts w:cs="Times New Roman"/>
              </w:rPr>
              <w:t>Nachbedingungen</w:t>
            </w:r>
          </w:p>
        </w:tc>
        <w:tc>
          <w:tcPr>
            <w:tcW w:w="6232" w:type="dxa"/>
          </w:tcPr>
          <w:p w14:paraId="2054EF8E" w14:textId="77777777" w:rsidR="00AD3208" w:rsidRDefault="00AD3208" w:rsidP="002152E6">
            <w:pPr>
              <w:pStyle w:val="Listenabsatz"/>
              <w:numPr>
                <w:ilvl w:val="0"/>
                <w:numId w:val="21"/>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Benutzer wurde identifiziert</w:t>
            </w:r>
          </w:p>
          <w:p w14:paraId="7576EA9B" w14:textId="77777777" w:rsidR="00AD3208" w:rsidRDefault="00AD3208" w:rsidP="002152E6">
            <w:pPr>
              <w:pStyle w:val="Listenabsatz"/>
              <w:numPr>
                <w:ilvl w:val="0"/>
                <w:numId w:val="21"/>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Das alte Passwort wurde aufgelöst</w:t>
            </w:r>
          </w:p>
          <w:p w14:paraId="6E133C35" w14:textId="77777777" w:rsidR="00AD3208" w:rsidRPr="00BC6125" w:rsidRDefault="00AD3208" w:rsidP="002152E6">
            <w:pPr>
              <w:pStyle w:val="Listenabsatz"/>
              <w:numPr>
                <w:ilvl w:val="0"/>
                <w:numId w:val="21"/>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Das neue Passwort ist nutzbar</w:t>
            </w:r>
          </w:p>
        </w:tc>
      </w:tr>
      <w:tr w:rsidR="00AD3208" w:rsidRPr="00AD0863" w14:paraId="7D754AF8" w14:textId="77777777" w:rsidTr="004162FC">
        <w:tc>
          <w:tcPr>
            <w:cnfStyle w:val="001000000000" w:firstRow="0" w:lastRow="0" w:firstColumn="1" w:lastColumn="0" w:oddVBand="0" w:evenVBand="0" w:oddHBand="0" w:evenHBand="0" w:firstRowFirstColumn="0" w:firstRowLastColumn="0" w:lastRowFirstColumn="0" w:lastRowLastColumn="0"/>
            <w:tcW w:w="2830" w:type="dxa"/>
          </w:tcPr>
          <w:p w14:paraId="7241FF1C" w14:textId="77777777" w:rsidR="00AD3208" w:rsidRPr="00AD0863" w:rsidRDefault="00AD3208" w:rsidP="004162FC">
            <w:pPr>
              <w:rPr>
                <w:rFonts w:cs="Times New Roman"/>
                <w:b w:val="0"/>
                <w:bCs w:val="0"/>
              </w:rPr>
            </w:pPr>
            <w:r w:rsidRPr="00AD0863">
              <w:rPr>
                <w:rFonts w:cs="Times New Roman"/>
              </w:rPr>
              <w:t>Essenzielle Schritte</w:t>
            </w:r>
          </w:p>
        </w:tc>
        <w:tc>
          <w:tcPr>
            <w:tcW w:w="6232" w:type="dxa"/>
          </w:tcPr>
          <w:p w14:paraId="68E4CB2F" w14:textId="77777777" w:rsidR="00AD3208" w:rsidRDefault="00AD3208" w:rsidP="002152E6">
            <w:pPr>
              <w:pStyle w:val="Listenabsatz"/>
              <w:numPr>
                <w:ilvl w:val="0"/>
                <w:numId w:val="22"/>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vom Benutzer wird überprüft</w:t>
            </w:r>
          </w:p>
          <w:p w14:paraId="2C53A736" w14:textId="77777777" w:rsidR="00AD3208" w:rsidRDefault="00AD3208" w:rsidP="002152E6">
            <w:pPr>
              <w:pStyle w:val="Listenabsatz"/>
              <w:numPr>
                <w:ilvl w:val="0"/>
                <w:numId w:val="22"/>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alte Passwort ist gültig</w:t>
            </w:r>
          </w:p>
          <w:p w14:paraId="204293FE" w14:textId="77777777" w:rsidR="00AD3208" w:rsidRDefault="00AD3208" w:rsidP="002152E6">
            <w:pPr>
              <w:pStyle w:val="Listenabsatz"/>
              <w:numPr>
                <w:ilvl w:val="0"/>
                <w:numId w:val="22"/>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neue Passwort wird eingegeben</w:t>
            </w:r>
          </w:p>
          <w:p w14:paraId="353434CA" w14:textId="77777777" w:rsidR="00AD3208" w:rsidRDefault="00AD3208" w:rsidP="002152E6">
            <w:pPr>
              <w:pStyle w:val="Listenabsatz"/>
              <w:numPr>
                <w:ilvl w:val="0"/>
                <w:numId w:val="22"/>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alte Passwort wird aufgelöst</w:t>
            </w:r>
          </w:p>
          <w:p w14:paraId="2EDA0818" w14:textId="77777777" w:rsidR="00AD3208" w:rsidRPr="00BC6125" w:rsidRDefault="00AD3208" w:rsidP="002152E6">
            <w:pPr>
              <w:pStyle w:val="Listenabsatz"/>
              <w:numPr>
                <w:ilvl w:val="0"/>
                <w:numId w:val="22"/>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Das neue Passwort wird in der Datenbank gespeichert</w:t>
            </w:r>
          </w:p>
        </w:tc>
      </w:tr>
    </w:tbl>
    <w:p w14:paraId="2A32A286" w14:textId="77777777" w:rsidR="009E7ED1" w:rsidRDefault="009E7ED1">
      <w:pPr>
        <w:spacing w:after="200" w:line="276" w:lineRule="auto"/>
        <w:jc w:val="left"/>
        <w:rPr>
          <w:rFonts w:cs="Times New Roman"/>
        </w:rPr>
      </w:pPr>
      <w:r>
        <w:rPr>
          <w:rFonts w:cs="Times New Roman"/>
        </w:rPr>
        <w:br w:type="page"/>
      </w:r>
    </w:p>
    <w:tbl>
      <w:tblPr>
        <w:tblStyle w:val="Gitternetztabelle4Akzent5"/>
        <w:tblW w:w="0" w:type="auto"/>
        <w:tblLook w:val="04A0" w:firstRow="1" w:lastRow="0" w:firstColumn="1" w:lastColumn="0" w:noHBand="0" w:noVBand="1"/>
      </w:tblPr>
      <w:tblGrid>
        <w:gridCol w:w="2829"/>
        <w:gridCol w:w="6231"/>
      </w:tblGrid>
      <w:tr w:rsidR="00AD3208" w:rsidRPr="00AD0863" w14:paraId="3FD09D79" w14:textId="77777777" w:rsidTr="009E7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shd w:val="clear" w:color="auto" w:fill="4F81BD" w:themeFill="accent1"/>
          </w:tcPr>
          <w:p w14:paraId="3D4F310B" w14:textId="77777777" w:rsidR="00AD3208" w:rsidRPr="008E1208" w:rsidRDefault="00AD3208" w:rsidP="008E1208">
            <w:pPr>
              <w:pStyle w:val="000-Grundlage-Standard"/>
              <w:rPr>
                <w:rFonts w:cs="Times New Roman"/>
                <w:color w:val="000000" w:themeColor="text1"/>
                <w:szCs w:val="24"/>
              </w:rPr>
            </w:pPr>
            <w:r w:rsidRPr="008E1208">
              <w:rPr>
                <w:rFonts w:cs="Times New Roman"/>
                <w:color w:val="000000" w:themeColor="text1"/>
                <w:szCs w:val="24"/>
              </w:rPr>
              <w:lastRenderedPageBreak/>
              <w:t>Name</w:t>
            </w:r>
          </w:p>
        </w:tc>
        <w:tc>
          <w:tcPr>
            <w:tcW w:w="6231" w:type="dxa"/>
            <w:shd w:val="clear" w:color="auto" w:fill="4F81BD" w:themeFill="accent1"/>
          </w:tcPr>
          <w:p w14:paraId="22194DF6" w14:textId="77777777" w:rsidR="00AD3208" w:rsidRPr="008E1208" w:rsidRDefault="00AD3208" w:rsidP="008E1208">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8E1208">
              <w:rPr>
                <w:rFonts w:cs="Times New Roman"/>
                <w:color w:val="000000" w:themeColor="text1"/>
                <w:szCs w:val="24"/>
              </w:rPr>
              <w:t>Benutzerkonto löschen</w:t>
            </w:r>
          </w:p>
        </w:tc>
      </w:tr>
      <w:tr w:rsidR="00AD3208" w:rsidRPr="00AD0863" w14:paraId="1E12C1F2"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1361342" w14:textId="77777777" w:rsidR="00AD3208" w:rsidRPr="00AD0863" w:rsidRDefault="00AD3208" w:rsidP="004162FC">
            <w:pPr>
              <w:rPr>
                <w:rFonts w:cs="Times New Roman"/>
                <w:b w:val="0"/>
                <w:bCs w:val="0"/>
              </w:rPr>
            </w:pPr>
            <w:r w:rsidRPr="00AD0863">
              <w:rPr>
                <w:rFonts w:cs="Times New Roman"/>
              </w:rPr>
              <w:t>Art</w:t>
            </w:r>
          </w:p>
        </w:tc>
        <w:tc>
          <w:tcPr>
            <w:tcW w:w="6231" w:type="dxa"/>
          </w:tcPr>
          <w:p w14:paraId="528D9ED2"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Anwendungsfall</w:t>
            </w:r>
          </w:p>
        </w:tc>
      </w:tr>
      <w:tr w:rsidR="00AD3208" w:rsidRPr="00AD0863" w14:paraId="0BA4A6D0"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50A72AB8" w14:textId="77777777" w:rsidR="00AD3208" w:rsidRPr="00AD0863" w:rsidRDefault="00AD3208" w:rsidP="004162FC">
            <w:pPr>
              <w:rPr>
                <w:rFonts w:cs="Times New Roman"/>
                <w:b w:val="0"/>
                <w:bCs w:val="0"/>
              </w:rPr>
            </w:pPr>
            <w:r w:rsidRPr="00AD0863">
              <w:rPr>
                <w:rFonts w:cs="Times New Roman"/>
              </w:rPr>
              <w:t>Kurzbeschreibung</w:t>
            </w:r>
          </w:p>
        </w:tc>
        <w:tc>
          <w:tcPr>
            <w:tcW w:w="6231" w:type="dxa"/>
          </w:tcPr>
          <w:p w14:paraId="381EAB76"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Benutzerkonto wird vom Benutzer aufgelöst.</w:t>
            </w:r>
          </w:p>
        </w:tc>
      </w:tr>
      <w:tr w:rsidR="00AD3208" w:rsidRPr="00AD0863" w14:paraId="420527B4"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46A01DFA" w14:textId="77777777" w:rsidR="00AD3208" w:rsidRPr="00AD0863" w:rsidRDefault="00AD3208" w:rsidP="004162FC">
            <w:pPr>
              <w:rPr>
                <w:rFonts w:cs="Times New Roman"/>
                <w:b w:val="0"/>
                <w:bCs w:val="0"/>
              </w:rPr>
            </w:pPr>
            <w:r w:rsidRPr="00AD0863">
              <w:rPr>
                <w:rFonts w:cs="Times New Roman"/>
              </w:rPr>
              <w:t>Auslöser</w:t>
            </w:r>
          </w:p>
        </w:tc>
        <w:tc>
          <w:tcPr>
            <w:tcW w:w="6231" w:type="dxa"/>
          </w:tcPr>
          <w:p w14:paraId="07AAE44E" w14:textId="77777777"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Benutzerkonto wird nicht mehr benötigt.</w:t>
            </w:r>
          </w:p>
        </w:tc>
      </w:tr>
      <w:tr w:rsidR="00AD3208" w:rsidRPr="00AD0863" w14:paraId="2F3A7712"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5AD0F40A" w14:textId="77777777" w:rsidR="00AD3208" w:rsidRPr="00AD0863" w:rsidRDefault="00AD3208" w:rsidP="004162FC">
            <w:pPr>
              <w:rPr>
                <w:rFonts w:cs="Times New Roman"/>
                <w:b w:val="0"/>
                <w:bCs w:val="0"/>
              </w:rPr>
            </w:pPr>
            <w:r w:rsidRPr="00AD0863">
              <w:rPr>
                <w:rFonts w:cs="Times New Roman"/>
              </w:rPr>
              <w:t>Akteure</w:t>
            </w:r>
          </w:p>
        </w:tc>
        <w:tc>
          <w:tcPr>
            <w:tcW w:w="6231" w:type="dxa"/>
          </w:tcPr>
          <w:p w14:paraId="1D2F00B2"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sidRPr="00DE0D4E">
              <w:rPr>
                <w:rFonts w:cs="Times New Roman"/>
              </w:rPr>
              <w:t>Administrator</w:t>
            </w:r>
            <w:r>
              <w:rPr>
                <w:rFonts w:cs="Times New Roman"/>
              </w:rPr>
              <w:t>, User, IT-System</w:t>
            </w:r>
          </w:p>
        </w:tc>
      </w:tr>
      <w:tr w:rsidR="00AD3208" w:rsidRPr="00AD0863" w14:paraId="3C511A6D"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70F6AF2C" w14:textId="77777777" w:rsidR="00AD3208" w:rsidRPr="00AD0863" w:rsidRDefault="00AD3208" w:rsidP="004162FC">
            <w:pPr>
              <w:rPr>
                <w:rFonts w:cs="Times New Roman"/>
                <w:b w:val="0"/>
                <w:bCs w:val="0"/>
              </w:rPr>
            </w:pPr>
            <w:r w:rsidRPr="00AD0863">
              <w:rPr>
                <w:rFonts w:cs="Times New Roman"/>
              </w:rPr>
              <w:t>Eingehende Information</w:t>
            </w:r>
          </w:p>
        </w:tc>
        <w:tc>
          <w:tcPr>
            <w:tcW w:w="6231" w:type="dxa"/>
          </w:tcPr>
          <w:p w14:paraId="42AB2FAF" w14:textId="48B495A2" w:rsidR="00AD3208" w:rsidRPr="00AD0863" w:rsidRDefault="00AD3208" w:rsidP="004162F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Passwort, </w:t>
            </w:r>
            <w:r w:rsidR="008E1208">
              <w:rPr>
                <w:rFonts w:cs="Times New Roman"/>
              </w:rPr>
              <w:t>Us</w:t>
            </w:r>
            <w:r>
              <w:rPr>
                <w:rFonts w:cs="Times New Roman"/>
              </w:rPr>
              <w:t>ername</w:t>
            </w:r>
          </w:p>
        </w:tc>
      </w:tr>
      <w:tr w:rsidR="00AD3208" w:rsidRPr="00AD0863" w14:paraId="7B71AB39"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0E6F96E0" w14:textId="77777777" w:rsidR="00AD3208" w:rsidRPr="00AD0863" w:rsidRDefault="00AD3208" w:rsidP="004162FC">
            <w:pPr>
              <w:rPr>
                <w:rFonts w:cs="Times New Roman"/>
                <w:b w:val="0"/>
                <w:bCs w:val="0"/>
              </w:rPr>
            </w:pPr>
            <w:r w:rsidRPr="00AD0863">
              <w:rPr>
                <w:rFonts w:cs="Times New Roman"/>
              </w:rPr>
              <w:t>Vorbedingungen</w:t>
            </w:r>
          </w:p>
        </w:tc>
        <w:tc>
          <w:tcPr>
            <w:tcW w:w="6231" w:type="dxa"/>
          </w:tcPr>
          <w:p w14:paraId="69FBC998" w14:textId="77777777" w:rsidR="00AD3208" w:rsidRPr="00AD0863" w:rsidRDefault="00AD3208" w:rsidP="004162F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Es ist bereits ein Benutzerkonto verfügbar</w:t>
            </w:r>
          </w:p>
        </w:tc>
      </w:tr>
      <w:tr w:rsidR="00AD3208" w:rsidRPr="00AD0863" w14:paraId="4F940DB6" w14:textId="77777777" w:rsidTr="009E7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52C2B632" w14:textId="77777777" w:rsidR="00AD3208" w:rsidRPr="00AD0863" w:rsidRDefault="00AD3208" w:rsidP="004162FC">
            <w:pPr>
              <w:rPr>
                <w:rFonts w:cs="Times New Roman"/>
                <w:b w:val="0"/>
                <w:bCs w:val="0"/>
              </w:rPr>
            </w:pPr>
            <w:r w:rsidRPr="00AD0863">
              <w:rPr>
                <w:rFonts w:cs="Times New Roman"/>
              </w:rPr>
              <w:t>Nachbedingungen</w:t>
            </w:r>
          </w:p>
        </w:tc>
        <w:tc>
          <w:tcPr>
            <w:tcW w:w="6231" w:type="dxa"/>
          </w:tcPr>
          <w:p w14:paraId="12D48C2F" w14:textId="77777777" w:rsidR="00AD3208" w:rsidRDefault="00AD3208" w:rsidP="002152E6">
            <w:pPr>
              <w:pStyle w:val="Listenabsatz"/>
              <w:numPr>
                <w:ilvl w:val="0"/>
                <w:numId w:val="23"/>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Benutzer wurde identifiziert</w:t>
            </w:r>
          </w:p>
          <w:p w14:paraId="7F12AFC0" w14:textId="77777777" w:rsidR="00AD3208" w:rsidRDefault="00AD3208" w:rsidP="002152E6">
            <w:pPr>
              <w:pStyle w:val="Listenabsatz"/>
              <w:numPr>
                <w:ilvl w:val="0"/>
                <w:numId w:val="23"/>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Der Account wurde aufgelöst</w:t>
            </w:r>
          </w:p>
          <w:p w14:paraId="0AED604D" w14:textId="77777777" w:rsidR="00AD3208" w:rsidRPr="00BC6125" w:rsidRDefault="00AD3208" w:rsidP="002152E6">
            <w:pPr>
              <w:pStyle w:val="Listenabsatz"/>
              <w:numPr>
                <w:ilvl w:val="0"/>
                <w:numId w:val="23"/>
              </w:numPr>
              <w:tabs>
                <w:tab w:val="left" w:pos="1178"/>
              </w:tabs>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Benutzer kann sich nicht mehr mit seinen Anmeldedaten anmelden</w:t>
            </w:r>
          </w:p>
        </w:tc>
      </w:tr>
      <w:tr w:rsidR="00AD3208" w:rsidRPr="00AD0863" w14:paraId="10AC13E2" w14:textId="77777777" w:rsidTr="009E7ED1">
        <w:tc>
          <w:tcPr>
            <w:cnfStyle w:val="001000000000" w:firstRow="0" w:lastRow="0" w:firstColumn="1" w:lastColumn="0" w:oddVBand="0" w:evenVBand="0" w:oddHBand="0" w:evenHBand="0" w:firstRowFirstColumn="0" w:firstRowLastColumn="0" w:lastRowFirstColumn="0" w:lastRowLastColumn="0"/>
            <w:tcW w:w="2829" w:type="dxa"/>
          </w:tcPr>
          <w:p w14:paraId="7DDEF19B" w14:textId="77777777" w:rsidR="00AD3208" w:rsidRPr="00AD0863" w:rsidRDefault="00AD3208" w:rsidP="004162FC">
            <w:pPr>
              <w:rPr>
                <w:rFonts w:cs="Times New Roman"/>
                <w:b w:val="0"/>
                <w:bCs w:val="0"/>
              </w:rPr>
            </w:pPr>
            <w:r w:rsidRPr="00AD0863">
              <w:rPr>
                <w:rFonts w:cs="Times New Roman"/>
              </w:rPr>
              <w:t>Essenzielle Schritte</w:t>
            </w:r>
          </w:p>
        </w:tc>
        <w:tc>
          <w:tcPr>
            <w:tcW w:w="6231" w:type="dxa"/>
          </w:tcPr>
          <w:p w14:paraId="6CE7B620" w14:textId="77777777" w:rsidR="00AD3208" w:rsidRDefault="00AD3208" w:rsidP="002152E6">
            <w:pPr>
              <w:pStyle w:val="Listenabsatz"/>
              <w:numPr>
                <w:ilvl w:val="0"/>
                <w:numId w:val="24"/>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Identität vom Benutzer wird überprüft</w:t>
            </w:r>
          </w:p>
          <w:p w14:paraId="1042DC58" w14:textId="77777777" w:rsidR="00AD3208" w:rsidRDefault="00AD3208" w:rsidP="002152E6">
            <w:pPr>
              <w:pStyle w:val="Listenabsatz"/>
              <w:numPr>
                <w:ilvl w:val="0"/>
                <w:numId w:val="24"/>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Daten von der Datenbank entfernen</w:t>
            </w:r>
          </w:p>
          <w:p w14:paraId="700BD30A" w14:textId="77777777" w:rsidR="00AD3208" w:rsidRPr="00BC6125" w:rsidRDefault="00AD3208" w:rsidP="002152E6">
            <w:pPr>
              <w:pStyle w:val="Listenabsatz"/>
              <w:numPr>
                <w:ilvl w:val="0"/>
                <w:numId w:val="24"/>
              </w:numPr>
              <w:tabs>
                <w:tab w:val="left" w:pos="1178"/>
              </w:tabs>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Benutzerkonto wird aufgelöst</w:t>
            </w:r>
          </w:p>
        </w:tc>
      </w:tr>
    </w:tbl>
    <w:p w14:paraId="1E0D8027" w14:textId="77777777" w:rsidR="009E7ED1" w:rsidRDefault="009E7ED1">
      <w:pPr>
        <w:spacing w:after="200" w:line="276" w:lineRule="auto"/>
        <w:jc w:val="left"/>
      </w:pPr>
      <w:r>
        <w:br w:type="page"/>
      </w:r>
    </w:p>
    <w:p w14:paraId="0BD5B325" w14:textId="2634EE53" w:rsidR="00C0472B" w:rsidRDefault="00C0472B" w:rsidP="00C0472B">
      <w:pPr>
        <w:pStyle w:val="berschrift2"/>
      </w:pPr>
      <w:bookmarkStart w:id="11" w:name="_Toc86589077"/>
      <w:r>
        <w:lastRenderedPageBreak/>
        <w:t>Aktivitätsdiagramm</w:t>
      </w:r>
      <w:bookmarkEnd w:id="11"/>
    </w:p>
    <w:p w14:paraId="57A7B341" w14:textId="57949AEE" w:rsidR="00C0472B" w:rsidRDefault="00C0472B">
      <w:pPr>
        <w:spacing w:after="200" w:line="276" w:lineRule="auto"/>
        <w:jc w:val="left"/>
      </w:pPr>
      <w:r>
        <w:br w:type="page"/>
      </w:r>
    </w:p>
    <w:p w14:paraId="5824BC72" w14:textId="59FC6911" w:rsidR="00C0472B" w:rsidRDefault="00C0472B" w:rsidP="00C0472B">
      <w:pPr>
        <w:pStyle w:val="berschrift2"/>
      </w:pPr>
      <w:bookmarkStart w:id="12" w:name="_Toc86589078"/>
      <w:r>
        <w:lastRenderedPageBreak/>
        <w:t>Domänenmodell</w:t>
      </w:r>
      <w:bookmarkEnd w:id="12"/>
    </w:p>
    <w:p w14:paraId="3D099E80" w14:textId="435794D5" w:rsidR="00197DA9" w:rsidRDefault="008D6C8F" w:rsidP="00197DA9">
      <w:pPr>
        <w:pStyle w:val="000-Grundlage-Standard"/>
      </w:pPr>
      <w:r>
        <w:rPr>
          <w:noProof/>
        </w:rPr>
        <w:drawing>
          <wp:anchor distT="0" distB="0" distL="114300" distR="114300" simplePos="0" relativeHeight="251659264" behindDoc="1" locked="0" layoutInCell="1" allowOverlap="1" wp14:anchorId="6BC29FC9" wp14:editId="11F57930">
            <wp:simplePos x="0" y="0"/>
            <wp:positionH relativeFrom="margin">
              <wp:align>center</wp:align>
            </wp:positionH>
            <wp:positionV relativeFrom="paragraph">
              <wp:posOffset>268287</wp:posOffset>
            </wp:positionV>
            <wp:extent cx="7052945" cy="4619625"/>
            <wp:effectExtent l="0" t="0" r="0" b="9525"/>
            <wp:wrapTight wrapText="bothSides">
              <wp:wrapPolygon edited="0">
                <wp:start x="0" y="0"/>
                <wp:lineTo x="0" y="21555"/>
                <wp:lineTo x="21528" y="21555"/>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28" t="5353" r="2235" b="1333"/>
                    <a:stretch/>
                  </pic:blipFill>
                  <pic:spPr bwMode="auto">
                    <a:xfrm>
                      <a:off x="0" y="0"/>
                      <a:ext cx="7052945" cy="4619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71D3D" w14:textId="77777777" w:rsidR="008D6C8F" w:rsidRDefault="008D6C8F" w:rsidP="00C303A8">
      <w:pPr>
        <w:pStyle w:val="000-Grundlage-Standard"/>
      </w:pPr>
    </w:p>
    <w:p w14:paraId="02F49EFE" w14:textId="1136D6B2" w:rsidR="008D6C8F" w:rsidRDefault="00EE5A55" w:rsidP="00C303A8">
      <w:pPr>
        <w:pStyle w:val="000-Grundlage-Standard"/>
      </w:pPr>
      <w:r>
        <w:t xml:space="preserve">Das Domänenmodell umfasst insgesamt zwölf Konzepte, in dem das IT-System der Kernpunkt ist. Das Konzept „Filiale“ hat einen Filialleiter sowie </w:t>
      </w:r>
      <w:r w:rsidR="00294F38">
        <w:t xml:space="preserve">einen oder </w:t>
      </w:r>
      <w:r>
        <w:t>mehrere Kassiere</w:t>
      </w:r>
      <w:r w:rsidR="00294F38">
        <w:t>r</w:t>
      </w:r>
      <w:r>
        <w:t>. Die Kassiere</w:t>
      </w:r>
      <w:r w:rsidR="00294F38">
        <w:t>r</w:t>
      </w:r>
      <w:r>
        <w:t xml:space="preserve"> können entweder einer Filiale fest zugeordnet werden oder mehrere Filialen.</w:t>
      </w:r>
    </w:p>
    <w:p w14:paraId="5023B623" w14:textId="77777777" w:rsidR="008D6C8F" w:rsidRDefault="00EE5A55" w:rsidP="00C303A8">
      <w:pPr>
        <w:pStyle w:val="000-Grundlage-Standard"/>
      </w:pPr>
      <w:r>
        <w:t>Das Konzept „Produkt“ umfasst den Namen, die Anzahl sowie die Kategorie. Mit der Kategorie ist gemeint, ob das Produkt zum Beispiel ein Getränk ist. Beim Konzept „Produktstandort</w:t>
      </w:r>
      <w:r w:rsidR="00C303A8">
        <w:t>“ ist der Standort eines Produktes in der Filiale gemeint, das Konzept wurde separat vom Konzept „Produkt“ getrennt, da diese zu einer besseren Übersicht dient.</w:t>
      </w:r>
    </w:p>
    <w:p w14:paraId="53A706B1" w14:textId="77777777" w:rsidR="008D6C8F" w:rsidRDefault="00C303A8" w:rsidP="00C303A8">
      <w:pPr>
        <w:pStyle w:val="000-Grundlage-Standard"/>
      </w:pPr>
      <w:r>
        <w:t xml:space="preserve">Beim Konzept „IT-System“ sind alle Daten des Produkts, der Filiale, der Mitarbeiter sowie dem Nutzer enthalten. Auf das IT-System greifen Alexa sowie Google Maps zu, welcher Daten vom IT-System </w:t>
      </w:r>
      <w:r w:rsidR="00294F38">
        <w:t>benötigen,</w:t>
      </w:r>
      <w:r>
        <w:t xml:space="preserve"> um in der Software etwas anzuzeigen. </w:t>
      </w:r>
      <w:r w:rsidR="00294F38">
        <w:t xml:space="preserve">Der Administrator verwaltet das </w:t>
      </w:r>
      <w:r w:rsidR="00294F38">
        <w:lastRenderedPageBreak/>
        <w:t>IT-System, dabei kann es einen Admin geben oder auch mehrere.</w:t>
      </w:r>
      <w:r w:rsidR="008D6C8F">
        <w:t xml:space="preserve"> </w:t>
      </w:r>
      <w:r>
        <w:t xml:space="preserve">Außerdem braucht die Webseite selbst </w:t>
      </w:r>
      <w:r w:rsidR="00294F38">
        <w:t>Zugriff</w:t>
      </w:r>
      <w:r>
        <w:t xml:space="preserve"> auf das </w:t>
      </w:r>
      <w:r w:rsidR="00294F38">
        <w:t>IT-System,</w:t>
      </w:r>
      <w:r>
        <w:t xml:space="preserve"> um den Nutzer Daten anzuzeigen.</w:t>
      </w:r>
    </w:p>
    <w:p w14:paraId="7DED28D4" w14:textId="77777777" w:rsidR="008D6C8F" w:rsidRDefault="008D6C8F" w:rsidP="00C303A8">
      <w:pPr>
        <w:pStyle w:val="000-Grundlage-Standard"/>
      </w:pPr>
      <w:r>
        <w:t>Der Nutzer ist lediglich mit der Webseite und Alexa verbunden. Die Verbindung mit Alexa ist nötig damit der Nutzer ein Produkt abfragen kann. Da die Webseite mit dem IT-System verbunden ist, wird eine Verbindung vom Nutzer und dem IT-System nicht benötigt, da die Webseite die Daten vom IT-System abruft.</w:t>
      </w:r>
    </w:p>
    <w:p w14:paraId="4EEE6193" w14:textId="7DD20A96" w:rsidR="00C0472B" w:rsidRPr="008D6C8F" w:rsidRDefault="00C0472B" w:rsidP="00C303A8">
      <w:pPr>
        <w:pStyle w:val="000-Grundlage-Standard"/>
      </w:pPr>
      <w:r>
        <w:br w:type="page"/>
      </w:r>
    </w:p>
    <w:p w14:paraId="047492F1" w14:textId="2A221AB9" w:rsidR="00C0472B" w:rsidRDefault="00C0472B" w:rsidP="00C0472B">
      <w:pPr>
        <w:pStyle w:val="berschrift2"/>
      </w:pPr>
      <w:bookmarkStart w:id="13" w:name="_Toc86589079"/>
      <w:r>
        <w:lastRenderedPageBreak/>
        <w:t>Klassen-Diagramm</w:t>
      </w:r>
      <w:bookmarkEnd w:id="13"/>
    </w:p>
    <w:p w14:paraId="0A8F896F" w14:textId="3F9826B7" w:rsidR="00C0472B" w:rsidRPr="00C0472B" w:rsidRDefault="00C0472B" w:rsidP="00C0472B">
      <w:pPr>
        <w:spacing w:after="200" w:line="276" w:lineRule="auto"/>
        <w:jc w:val="left"/>
      </w:pPr>
      <w:r>
        <w:br w:type="page"/>
      </w:r>
    </w:p>
    <w:p w14:paraId="08AED2CC" w14:textId="4B120795" w:rsidR="00C0472B" w:rsidRDefault="00C0472B" w:rsidP="00C0472B">
      <w:pPr>
        <w:pStyle w:val="berschrift2"/>
      </w:pPr>
      <w:bookmarkStart w:id="14" w:name="_Toc86589080"/>
      <w:r>
        <w:lastRenderedPageBreak/>
        <w:t>Sequenzdiagramm</w:t>
      </w:r>
      <w:bookmarkEnd w:id="14"/>
    </w:p>
    <w:p w14:paraId="0DB9B573" w14:textId="2872B9D8" w:rsidR="00C0472B" w:rsidRDefault="00C0472B">
      <w:pPr>
        <w:spacing w:after="200" w:line="276" w:lineRule="auto"/>
        <w:jc w:val="left"/>
      </w:pPr>
      <w:r>
        <w:br w:type="page"/>
      </w:r>
    </w:p>
    <w:p w14:paraId="79768D5A" w14:textId="7C846FAD" w:rsidR="00763B3E" w:rsidRPr="00763B3E" w:rsidRDefault="00C0472B" w:rsidP="00763B3E">
      <w:pPr>
        <w:pStyle w:val="berschrift2"/>
      </w:pPr>
      <w:bookmarkStart w:id="15" w:name="_Toc86589081"/>
      <w:r>
        <w:lastRenderedPageBreak/>
        <w:t>Nicht-funktionale Anforderungen</w:t>
      </w:r>
      <w:bookmarkEnd w:id="15"/>
    </w:p>
    <w:tbl>
      <w:tblPr>
        <w:tblStyle w:val="Gitternetztabelle4Akzent5"/>
        <w:tblW w:w="0" w:type="auto"/>
        <w:tblLook w:val="04A0" w:firstRow="1" w:lastRow="0" w:firstColumn="1" w:lastColumn="0" w:noHBand="0" w:noVBand="1"/>
      </w:tblPr>
      <w:tblGrid>
        <w:gridCol w:w="3020"/>
        <w:gridCol w:w="3020"/>
        <w:gridCol w:w="3020"/>
      </w:tblGrid>
      <w:tr w:rsidR="00FA1016" w14:paraId="48C0A52A" w14:textId="17F931C7" w:rsidTr="00FA1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AF16F71" w14:textId="7017B653" w:rsidR="00FA1016" w:rsidRPr="00FA1016" w:rsidRDefault="00FA1016" w:rsidP="00FA1016">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2B4D1F90" w14:textId="07DA3005" w:rsidR="00FA1016" w:rsidRPr="00FA1016" w:rsidRDefault="00FA1016" w:rsidP="00FA1016">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4DF76EA4" w14:textId="12909DD6" w:rsidR="00FA1016" w:rsidRPr="00FA1016" w:rsidRDefault="00FA1016" w:rsidP="00FA1016">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9B07C0" w14:paraId="13CA08EC" w14:textId="285C7121" w:rsidTr="007E7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7D6CD9DF" w14:textId="1EB3CCDA" w:rsidR="009B07C0" w:rsidRDefault="009B07C0">
            <w:pPr>
              <w:spacing w:after="200" w:line="276" w:lineRule="auto"/>
              <w:jc w:val="left"/>
            </w:pPr>
            <w:r>
              <w:t>Funktionalität</w:t>
            </w:r>
          </w:p>
        </w:tc>
      </w:tr>
      <w:tr w:rsidR="00FA1016" w14:paraId="06DEEC58" w14:textId="53EF4CE0" w:rsidTr="00FA1016">
        <w:tc>
          <w:tcPr>
            <w:cnfStyle w:val="001000000000" w:firstRow="0" w:lastRow="0" w:firstColumn="1" w:lastColumn="0" w:oddVBand="0" w:evenVBand="0" w:oddHBand="0" w:evenHBand="0" w:firstRowFirstColumn="0" w:firstRowLastColumn="0" w:lastRowFirstColumn="0" w:lastRowLastColumn="0"/>
            <w:tcW w:w="3020" w:type="dxa"/>
          </w:tcPr>
          <w:p w14:paraId="48C50580" w14:textId="7EC4C9C2" w:rsidR="00FA1016" w:rsidRPr="00C31F44" w:rsidRDefault="00C31F44">
            <w:pPr>
              <w:spacing w:after="200" w:line="276" w:lineRule="auto"/>
              <w:jc w:val="left"/>
              <w:rPr>
                <w:b w:val="0"/>
              </w:rPr>
            </w:pPr>
            <w:r w:rsidRPr="00C31F44">
              <w:rPr>
                <w:b w:val="0"/>
              </w:rPr>
              <w:t>Interoperabilität</w:t>
            </w:r>
          </w:p>
        </w:tc>
        <w:tc>
          <w:tcPr>
            <w:tcW w:w="3020" w:type="dxa"/>
          </w:tcPr>
          <w:p w14:paraId="4970C914" w14:textId="3108B9E2" w:rsidR="00FA1016" w:rsidRDefault="00C31F4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1E6519CC" w14:textId="46BF9533" w:rsidR="00FA1016" w:rsidRDefault="00FA1016">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9B07C0" w14:paraId="5CF130A7" w14:textId="279B7A95" w:rsidTr="003B2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12BA66F2" w14:textId="1A5F3F55" w:rsidR="009B07C0" w:rsidRDefault="009B07C0">
            <w:pPr>
              <w:spacing w:after="200" w:line="276" w:lineRule="auto"/>
              <w:jc w:val="left"/>
            </w:pPr>
            <w:r>
              <w:t>Benutzbarkeit</w:t>
            </w:r>
          </w:p>
        </w:tc>
      </w:tr>
      <w:tr w:rsidR="00FA1016" w14:paraId="2D7A463B" w14:textId="140C09F7" w:rsidTr="00FA1016">
        <w:tc>
          <w:tcPr>
            <w:cnfStyle w:val="001000000000" w:firstRow="0" w:lastRow="0" w:firstColumn="1" w:lastColumn="0" w:oddVBand="0" w:evenVBand="0" w:oddHBand="0" w:evenHBand="0" w:firstRowFirstColumn="0" w:firstRowLastColumn="0" w:lastRowFirstColumn="0" w:lastRowLastColumn="0"/>
            <w:tcW w:w="3020" w:type="dxa"/>
          </w:tcPr>
          <w:p w14:paraId="2BE457DA" w14:textId="45489E8F" w:rsidR="00FA1016" w:rsidRPr="00281C96" w:rsidRDefault="00281C96">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720B1039" w14:textId="235537B5" w:rsidR="00FA1016" w:rsidRDefault="00281C96">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2CE6F71D" w14:textId="7234992C" w:rsidR="00887F42" w:rsidRPr="00887F42" w:rsidRDefault="00887F42" w:rsidP="009B07C0">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9B07C0" w14:paraId="3D51AA6F" w14:textId="77777777" w:rsidTr="00CC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1964710C" w14:textId="0AA7CA40" w:rsidR="009B07C0" w:rsidRDefault="009B07C0">
            <w:pPr>
              <w:spacing w:after="200" w:line="276" w:lineRule="auto"/>
              <w:jc w:val="left"/>
            </w:pPr>
            <w:r>
              <w:t>Zuverlässigkeit</w:t>
            </w:r>
          </w:p>
        </w:tc>
      </w:tr>
      <w:tr w:rsidR="004C5A7B" w14:paraId="6269AC31" w14:textId="77777777" w:rsidTr="00FA1016">
        <w:tc>
          <w:tcPr>
            <w:cnfStyle w:val="001000000000" w:firstRow="0" w:lastRow="0" w:firstColumn="1" w:lastColumn="0" w:oddVBand="0" w:evenVBand="0" w:oddHBand="0" w:evenHBand="0" w:firstRowFirstColumn="0" w:firstRowLastColumn="0" w:lastRowFirstColumn="0" w:lastRowLastColumn="0"/>
            <w:tcW w:w="3020" w:type="dxa"/>
          </w:tcPr>
          <w:p w14:paraId="4402EBEA" w14:textId="7A495B5C" w:rsidR="004C5A7B" w:rsidRPr="00281C96" w:rsidRDefault="00281C96">
            <w:pPr>
              <w:spacing w:after="200" w:line="276" w:lineRule="auto"/>
              <w:jc w:val="left"/>
              <w:rPr>
                <w:b w:val="0"/>
              </w:rPr>
            </w:pPr>
            <w:r w:rsidRPr="00281C96">
              <w:rPr>
                <w:b w:val="0"/>
              </w:rPr>
              <w:t>Fehlertoleranz</w:t>
            </w:r>
          </w:p>
        </w:tc>
        <w:tc>
          <w:tcPr>
            <w:tcW w:w="3020" w:type="dxa"/>
          </w:tcPr>
          <w:p w14:paraId="3F213D99" w14:textId="1871D9F1" w:rsidR="004C5A7B" w:rsidRDefault="00D60B1D">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7944E09C" w14:textId="77777777" w:rsidR="004C5A7B" w:rsidRDefault="004C5A7B">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A62CDB" w14:paraId="3B5200A0" w14:textId="77777777" w:rsidTr="00FA1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7155C" w14:textId="3F549181" w:rsidR="00A62CDB" w:rsidRPr="00281C96" w:rsidRDefault="00A62CDB">
            <w:pPr>
              <w:spacing w:after="200" w:line="276" w:lineRule="auto"/>
              <w:jc w:val="left"/>
              <w:rPr>
                <w:b w:val="0"/>
              </w:rPr>
            </w:pPr>
            <w:r>
              <w:rPr>
                <w:b w:val="0"/>
              </w:rPr>
              <w:t>Wiederherstellbarkeit</w:t>
            </w:r>
          </w:p>
        </w:tc>
        <w:tc>
          <w:tcPr>
            <w:tcW w:w="3020" w:type="dxa"/>
          </w:tcPr>
          <w:p w14:paraId="6A2B2E3B" w14:textId="1D72EC97" w:rsidR="00A62CDB" w:rsidRDefault="00D60B1D">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15997609" w14:textId="77777777" w:rsidR="00A62CDB" w:rsidRDefault="00A62CDB">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C31F44" w14:paraId="587A95DA" w14:textId="77777777" w:rsidTr="00FA1016">
        <w:tc>
          <w:tcPr>
            <w:cnfStyle w:val="001000000000" w:firstRow="0" w:lastRow="0" w:firstColumn="1" w:lastColumn="0" w:oddVBand="0" w:evenVBand="0" w:oddHBand="0" w:evenHBand="0" w:firstRowFirstColumn="0" w:firstRowLastColumn="0" w:lastRowFirstColumn="0" w:lastRowLastColumn="0"/>
            <w:tcW w:w="3020" w:type="dxa"/>
          </w:tcPr>
          <w:p w14:paraId="5DC1A765" w14:textId="4ECD405F" w:rsidR="00C31F44" w:rsidRDefault="00C31F44">
            <w:pPr>
              <w:spacing w:after="200" w:line="276" w:lineRule="auto"/>
              <w:jc w:val="left"/>
              <w:rPr>
                <w:b w:val="0"/>
              </w:rPr>
            </w:pPr>
            <w:r>
              <w:rPr>
                <w:b w:val="0"/>
              </w:rPr>
              <w:t>Verfügbarkeit</w:t>
            </w:r>
          </w:p>
        </w:tc>
        <w:tc>
          <w:tcPr>
            <w:tcW w:w="3020" w:type="dxa"/>
          </w:tcPr>
          <w:p w14:paraId="693FBE02" w14:textId="7992A769" w:rsidR="00C31F44" w:rsidRDefault="00C31F4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4D693748" w14:textId="432C334E" w:rsidR="00C31F44" w:rsidRDefault="00C31F4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9B07C0" w14:paraId="646C0843" w14:textId="77777777" w:rsidTr="008D6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09999815" w14:textId="2315CA1B" w:rsidR="009B07C0" w:rsidRDefault="009B07C0">
            <w:pPr>
              <w:spacing w:after="200" w:line="276" w:lineRule="auto"/>
              <w:jc w:val="left"/>
            </w:pPr>
            <w:r>
              <w:t>Performance</w:t>
            </w:r>
          </w:p>
        </w:tc>
      </w:tr>
      <w:tr w:rsidR="009B07C0" w14:paraId="3DF3D51A" w14:textId="77777777" w:rsidTr="00FA1016">
        <w:tc>
          <w:tcPr>
            <w:cnfStyle w:val="001000000000" w:firstRow="0" w:lastRow="0" w:firstColumn="1" w:lastColumn="0" w:oddVBand="0" w:evenVBand="0" w:oddHBand="0" w:evenHBand="0" w:firstRowFirstColumn="0" w:firstRowLastColumn="0" w:lastRowFirstColumn="0" w:lastRowLastColumn="0"/>
            <w:tcW w:w="3020" w:type="dxa"/>
          </w:tcPr>
          <w:p w14:paraId="422CDD59" w14:textId="01855166" w:rsidR="009B07C0" w:rsidRPr="00A62CDB" w:rsidRDefault="00A62CDB">
            <w:pPr>
              <w:spacing w:after="200" w:line="276" w:lineRule="auto"/>
              <w:jc w:val="left"/>
              <w:rPr>
                <w:b w:val="0"/>
              </w:rPr>
            </w:pPr>
            <w:r w:rsidRPr="00A62CDB">
              <w:rPr>
                <w:b w:val="0"/>
              </w:rPr>
              <w:t>Zeitverhalten</w:t>
            </w:r>
          </w:p>
        </w:tc>
        <w:tc>
          <w:tcPr>
            <w:tcW w:w="3020" w:type="dxa"/>
          </w:tcPr>
          <w:p w14:paraId="4E3487C8" w14:textId="3E194B18" w:rsidR="009B07C0" w:rsidRDefault="00A62CDB">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5049E570" w14:textId="32F87AEC" w:rsidR="009B07C0" w:rsidRDefault="00A62CDB">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A62CDB" w14:paraId="66983000" w14:textId="77777777" w:rsidTr="00FA1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FE167A2" w14:textId="57C29EFE" w:rsidR="00A62CDB" w:rsidRPr="00A62CDB" w:rsidRDefault="00A62CDB">
            <w:pPr>
              <w:spacing w:after="200" w:line="276" w:lineRule="auto"/>
              <w:jc w:val="left"/>
              <w:rPr>
                <w:b w:val="0"/>
              </w:rPr>
            </w:pPr>
            <w:r>
              <w:rPr>
                <w:b w:val="0"/>
              </w:rPr>
              <w:t>Genauigkeit</w:t>
            </w:r>
          </w:p>
        </w:tc>
        <w:tc>
          <w:tcPr>
            <w:tcW w:w="3020" w:type="dxa"/>
          </w:tcPr>
          <w:p w14:paraId="655188D7" w14:textId="01D213AB" w:rsidR="00A62CDB" w:rsidRDefault="00A62CDB">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03FB9BE4" w14:textId="77777777" w:rsidR="00A62CDB" w:rsidRDefault="00A62CDB">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9B07C0" w14:paraId="299319F6" w14:textId="77777777" w:rsidTr="00FA1016">
        <w:tc>
          <w:tcPr>
            <w:cnfStyle w:val="001000000000" w:firstRow="0" w:lastRow="0" w:firstColumn="1" w:lastColumn="0" w:oddVBand="0" w:evenVBand="0" w:oddHBand="0" w:evenHBand="0" w:firstRowFirstColumn="0" w:firstRowLastColumn="0" w:lastRowFirstColumn="0" w:lastRowLastColumn="0"/>
            <w:tcW w:w="3020" w:type="dxa"/>
          </w:tcPr>
          <w:p w14:paraId="3610FBBD" w14:textId="09E3B351" w:rsidR="009B07C0" w:rsidRDefault="009B07C0">
            <w:pPr>
              <w:spacing w:after="200" w:line="276" w:lineRule="auto"/>
              <w:jc w:val="left"/>
            </w:pPr>
            <w:r>
              <w:t>Wartbarkeit</w:t>
            </w:r>
          </w:p>
        </w:tc>
        <w:tc>
          <w:tcPr>
            <w:tcW w:w="3020" w:type="dxa"/>
          </w:tcPr>
          <w:p w14:paraId="449649F7" w14:textId="77777777" w:rsidR="009B07C0" w:rsidRDefault="009B07C0">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54A06D6F" w14:textId="77777777" w:rsidR="009B07C0" w:rsidRDefault="009B07C0">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9B07C0" w14:paraId="39741AEE" w14:textId="77777777" w:rsidTr="00FA1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62539B" w14:textId="3C7FB569" w:rsidR="009B07C0" w:rsidRPr="00A62CDB" w:rsidRDefault="00A62CDB">
            <w:pPr>
              <w:spacing w:after="200" w:line="276" w:lineRule="auto"/>
              <w:jc w:val="left"/>
              <w:rPr>
                <w:b w:val="0"/>
              </w:rPr>
            </w:pPr>
            <w:r w:rsidRPr="00A62CDB">
              <w:rPr>
                <w:b w:val="0"/>
              </w:rPr>
              <w:t>Analysierbarkeit</w:t>
            </w:r>
          </w:p>
        </w:tc>
        <w:tc>
          <w:tcPr>
            <w:tcW w:w="3020" w:type="dxa"/>
          </w:tcPr>
          <w:p w14:paraId="042E1EE7" w14:textId="28B68191" w:rsidR="009B07C0" w:rsidRDefault="00C31F4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864433B" w14:textId="77777777" w:rsidR="009B07C0" w:rsidRDefault="009B07C0">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9B07C0" w14:paraId="022E0947" w14:textId="77777777" w:rsidTr="00FA1016">
        <w:tc>
          <w:tcPr>
            <w:cnfStyle w:val="001000000000" w:firstRow="0" w:lastRow="0" w:firstColumn="1" w:lastColumn="0" w:oddVBand="0" w:evenVBand="0" w:oddHBand="0" w:evenHBand="0" w:firstRowFirstColumn="0" w:firstRowLastColumn="0" w:lastRowFirstColumn="0" w:lastRowLastColumn="0"/>
            <w:tcW w:w="3020" w:type="dxa"/>
          </w:tcPr>
          <w:p w14:paraId="03FFFCB1" w14:textId="4E82ABF6" w:rsidR="009B07C0" w:rsidRPr="00C31F44" w:rsidRDefault="00C31F44">
            <w:pPr>
              <w:spacing w:after="200" w:line="276" w:lineRule="auto"/>
              <w:jc w:val="left"/>
              <w:rPr>
                <w:b w:val="0"/>
              </w:rPr>
            </w:pPr>
            <w:r w:rsidRPr="00C31F44">
              <w:rPr>
                <w:b w:val="0"/>
              </w:rPr>
              <w:lastRenderedPageBreak/>
              <w:t>Modifizierbarkeit</w:t>
            </w:r>
          </w:p>
        </w:tc>
        <w:tc>
          <w:tcPr>
            <w:tcW w:w="3020" w:type="dxa"/>
          </w:tcPr>
          <w:p w14:paraId="0E8DC2EF" w14:textId="0E266305" w:rsidR="009B07C0" w:rsidRDefault="00C31F4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6F7BF9E0" w14:textId="77777777" w:rsidR="009B07C0" w:rsidRDefault="009B07C0">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D60B1D" w14:paraId="35E9BB37" w14:textId="77777777" w:rsidTr="00617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2E63636B" w14:textId="70A0E34C" w:rsidR="00D60B1D" w:rsidRDefault="00D60B1D">
            <w:pPr>
              <w:spacing w:after="200" w:line="276" w:lineRule="auto"/>
              <w:jc w:val="left"/>
            </w:pPr>
            <w:r>
              <w:t>Sonstige Anforderungen</w:t>
            </w:r>
          </w:p>
        </w:tc>
      </w:tr>
      <w:tr w:rsidR="009B07C0" w14:paraId="1EAE97D6" w14:textId="77777777" w:rsidTr="00FA1016">
        <w:tc>
          <w:tcPr>
            <w:cnfStyle w:val="001000000000" w:firstRow="0" w:lastRow="0" w:firstColumn="1" w:lastColumn="0" w:oddVBand="0" w:evenVBand="0" w:oddHBand="0" w:evenHBand="0" w:firstRowFirstColumn="0" w:firstRowLastColumn="0" w:lastRowFirstColumn="0" w:lastRowLastColumn="0"/>
            <w:tcW w:w="3020" w:type="dxa"/>
          </w:tcPr>
          <w:p w14:paraId="52E0DF2D" w14:textId="756E7E20" w:rsidR="009B07C0" w:rsidRPr="00D60B1D" w:rsidRDefault="00D60B1D">
            <w:pPr>
              <w:spacing w:after="200" w:line="276" w:lineRule="auto"/>
              <w:jc w:val="left"/>
              <w:rPr>
                <w:b w:val="0"/>
              </w:rPr>
            </w:pPr>
            <w:r w:rsidRPr="00D60B1D">
              <w:rPr>
                <w:b w:val="0"/>
              </w:rPr>
              <w:t>Datenschutz</w:t>
            </w:r>
          </w:p>
        </w:tc>
        <w:tc>
          <w:tcPr>
            <w:tcW w:w="3020" w:type="dxa"/>
          </w:tcPr>
          <w:p w14:paraId="17DEAB73" w14:textId="6E7061B4" w:rsidR="009B07C0" w:rsidRDefault="00D60B1D">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5464160B" w14:textId="3A6CC277" w:rsidR="009B07C0" w:rsidRDefault="00D60B1D">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7CB1A273" w14:textId="77777777" w:rsidR="00FA1016" w:rsidRDefault="00FA1016">
      <w:pPr>
        <w:spacing w:after="200" w:line="276" w:lineRule="auto"/>
        <w:jc w:val="left"/>
      </w:pPr>
    </w:p>
    <w:p w14:paraId="128F51A3" w14:textId="414E8784" w:rsidR="00C0472B" w:rsidRDefault="00C0472B">
      <w:pPr>
        <w:spacing w:after="200" w:line="276" w:lineRule="auto"/>
        <w:jc w:val="left"/>
      </w:pPr>
      <w:r>
        <w:br w:type="page"/>
      </w:r>
    </w:p>
    <w:p w14:paraId="44C1055A" w14:textId="174F35AC" w:rsidR="00C0472B" w:rsidRDefault="00C0472B" w:rsidP="00C0472B">
      <w:pPr>
        <w:pStyle w:val="berschrift1"/>
        <w:spacing w:before="480"/>
      </w:pPr>
      <w:bookmarkStart w:id="16" w:name="_Toc86589082"/>
      <w:r>
        <w:lastRenderedPageBreak/>
        <w:t>Prototypische Softwareentwicklung</w:t>
      </w:r>
      <w:bookmarkEnd w:id="16"/>
    </w:p>
    <w:p w14:paraId="54CAC4DA" w14:textId="2CB4DEEA" w:rsidR="00C0472B" w:rsidRDefault="00C0472B" w:rsidP="00C0472B">
      <w:pPr>
        <w:pStyle w:val="berschrift2"/>
      </w:pPr>
      <w:bookmarkStart w:id="17" w:name="_Toc86589083"/>
      <w:r>
        <w:t>Wireframes</w:t>
      </w:r>
      <w:bookmarkEnd w:id="17"/>
    </w:p>
    <w:p w14:paraId="09485135" w14:textId="3660225D" w:rsidR="00C0472B" w:rsidRPr="00C0472B" w:rsidRDefault="00C0472B" w:rsidP="00C0472B">
      <w:pPr>
        <w:spacing w:after="200" w:line="276" w:lineRule="auto"/>
        <w:jc w:val="left"/>
      </w:pPr>
      <w:r>
        <w:br w:type="page"/>
      </w:r>
    </w:p>
    <w:p w14:paraId="22E53EA6" w14:textId="7591BE15" w:rsidR="00C0472B" w:rsidRPr="00C0472B" w:rsidRDefault="00C0472B" w:rsidP="00C0472B">
      <w:pPr>
        <w:pStyle w:val="berschrift2"/>
      </w:pPr>
      <w:bookmarkStart w:id="18" w:name="_Toc86589084"/>
      <w:r>
        <w:lastRenderedPageBreak/>
        <w:t>Prototyp</w:t>
      </w:r>
      <w:bookmarkEnd w:id="18"/>
    </w:p>
    <w:p w14:paraId="665BF404" w14:textId="77777777" w:rsidR="008C5588" w:rsidRDefault="008C5588">
      <w:pPr>
        <w:spacing w:after="200" w:line="276" w:lineRule="auto"/>
        <w:jc w:val="left"/>
      </w:pPr>
    </w:p>
    <w:p w14:paraId="3FB05863" w14:textId="77777777" w:rsidR="00A859F3" w:rsidRDefault="00A859F3">
      <w:pPr>
        <w:spacing w:after="200" w:line="276" w:lineRule="auto"/>
        <w:jc w:val="left"/>
      </w:pPr>
    </w:p>
    <w:p w14:paraId="23A75831" w14:textId="70AD33FD" w:rsidR="00A859F3" w:rsidRDefault="00A859F3">
      <w:pPr>
        <w:spacing w:after="200" w:line="276" w:lineRule="auto"/>
        <w:jc w:val="left"/>
        <w:sectPr w:rsidR="00A859F3" w:rsidSect="00307A67">
          <w:headerReference w:type="default" r:id="rId17"/>
          <w:headerReference w:type="first" r:id="rId18"/>
          <w:footerReference w:type="first" r:id="rId19"/>
          <w:pgSz w:w="11906" w:h="16838" w:code="9"/>
          <w:pgMar w:top="1418" w:right="1418" w:bottom="1418" w:left="1418" w:header="709" w:footer="709" w:gutter="0"/>
          <w:pgNumType w:start="1"/>
          <w:cols w:space="708"/>
          <w:docGrid w:linePitch="360"/>
        </w:sectPr>
      </w:pPr>
    </w:p>
    <w:p w14:paraId="27C70E95" w14:textId="15CB4B1E" w:rsidR="00DC5DE8" w:rsidRDefault="00DC5DE8" w:rsidP="008C5588">
      <w:pPr>
        <w:pStyle w:val="100-berschrift-Ebene1-ImVerzeichnis"/>
        <w:tabs>
          <w:tab w:val="clear" w:pos="9072"/>
          <w:tab w:val="left" w:pos="7193"/>
        </w:tabs>
        <w:spacing w:before="480"/>
      </w:pPr>
      <w:r>
        <w:lastRenderedPageBreak/>
        <w:t>Glossar</w:t>
      </w:r>
    </w:p>
    <w:tbl>
      <w:tblPr>
        <w:tblStyle w:val="Gitternetztabelle4Akzent5"/>
        <w:tblW w:w="0" w:type="auto"/>
        <w:tblLook w:val="04A0" w:firstRow="1" w:lastRow="0" w:firstColumn="1" w:lastColumn="0" w:noHBand="0" w:noVBand="1"/>
      </w:tblPr>
      <w:tblGrid>
        <w:gridCol w:w="4530"/>
        <w:gridCol w:w="4530"/>
      </w:tblGrid>
      <w:tr w:rsidR="00307A67" w14:paraId="18F0B817" w14:textId="77777777" w:rsidTr="00307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4F81BD" w:themeFill="accent1"/>
          </w:tcPr>
          <w:p w14:paraId="22A1307B" w14:textId="09A9E72A" w:rsidR="00307A67" w:rsidRPr="00307A67" w:rsidRDefault="00307A67" w:rsidP="00DC5DE8">
            <w:pPr>
              <w:pStyle w:val="000-Grundlage-Standard"/>
              <w:rPr>
                <w:rFonts w:cs="Times New Roman"/>
                <w:color w:val="000000" w:themeColor="text1"/>
                <w:szCs w:val="24"/>
              </w:rPr>
            </w:pPr>
            <w:r>
              <w:rPr>
                <w:rFonts w:cs="Times New Roman"/>
                <w:color w:val="000000" w:themeColor="text1"/>
                <w:szCs w:val="24"/>
              </w:rPr>
              <w:t>Bezeichnung</w:t>
            </w:r>
          </w:p>
        </w:tc>
        <w:tc>
          <w:tcPr>
            <w:tcW w:w="4530" w:type="dxa"/>
            <w:shd w:val="clear" w:color="auto" w:fill="4F81BD" w:themeFill="accent1"/>
          </w:tcPr>
          <w:p w14:paraId="1CCDA99D" w14:textId="30E3FD61" w:rsidR="00307A67" w:rsidRPr="00307A67" w:rsidRDefault="00307A67" w:rsidP="00DC5DE8">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Definition</w:t>
            </w:r>
          </w:p>
        </w:tc>
      </w:tr>
      <w:tr w:rsidR="00307A67" w14:paraId="263E73AB" w14:textId="77777777" w:rsidTr="0030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D30BD7" w14:textId="3493738F" w:rsidR="00307A67" w:rsidRDefault="00307A67" w:rsidP="00DC5DE8">
            <w:pPr>
              <w:pStyle w:val="000-Grundlage-Standard"/>
            </w:pPr>
            <w:r>
              <w:t>Produkt</w:t>
            </w:r>
          </w:p>
        </w:tc>
        <w:tc>
          <w:tcPr>
            <w:tcW w:w="4530" w:type="dxa"/>
          </w:tcPr>
          <w:p w14:paraId="6C7A2DDD" w14:textId="20ACA351" w:rsidR="00307A67" w:rsidRDefault="00D33B33" w:rsidP="00DC5DE8">
            <w:pPr>
              <w:pStyle w:val="000-Grundlage-Standard"/>
              <w:cnfStyle w:val="000000100000" w:firstRow="0" w:lastRow="0" w:firstColumn="0" w:lastColumn="0" w:oddVBand="0" w:evenVBand="0" w:oddHBand="1" w:evenHBand="0" w:firstRowFirstColumn="0" w:firstRowLastColumn="0" w:lastRowFirstColumn="0" w:lastRowLastColumn="0"/>
            </w:pPr>
            <w:r>
              <w:t>Erzeugnisse, welche in den Regalen eines Supermarktes liegen.</w:t>
            </w:r>
          </w:p>
        </w:tc>
      </w:tr>
      <w:tr w:rsidR="00307A67" w14:paraId="12923EB4" w14:textId="77777777" w:rsidTr="00307A67">
        <w:tc>
          <w:tcPr>
            <w:cnfStyle w:val="001000000000" w:firstRow="0" w:lastRow="0" w:firstColumn="1" w:lastColumn="0" w:oddVBand="0" w:evenVBand="0" w:oddHBand="0" w:evenHBand="0" w:firstRowFirstColumn="0" w:firstRowLastColumn="0" w:lastRowFirstColumn="0" w:lastRowLastColumn="0"/>
            <w:tcW w:w="4530" w:type="dxa"/>
          </w:tcPr>
          <w:p w14:paraId="44E82EAD" w14:textId="1299D7A5" w:rsidR="00307A67" w:rsidRDefault="00307A67" w:rsidP="00DC5DE8">
            <w:pPr>
              <w:pStyle w:val="000-Grundlage-Standard"/>
            </w:pPr>
            <w:r>
              <w:t>Filiale</w:t>
            </w:r>
          </w:p>
        </w:tc>
        <w:tc>
          <w:tcPr>
            <w:tcW w:w="4530" w:type="dxa"/>
          </w:tcPr>
          <w:p w14:paraId="1A538E99" w14:textId="02D3C37E" w:rsidR="00307A67" w:rsidRDefault="00D33B33" w:rsidP="00DC5DE8">
            <w:pPr>
              <w:pStyle w:val="000-Grundlage-Standard"/>
              <w:cnfStyle w:val="000000000000" w:firstRow="0" w:lastRow="0" w:firstColumn="0" w:lastColumn="0" w:oddVBand="0" w:evenVBand="0" w:oddHBand="0" w:evenHBand="0" w:firstRowFirstColumn="0" w:firstRowLastColumn="0" w:lastRowFirstColumn="0" w:lastRowLastColumn="0"/>
            </w:pPr>
            <w:r>
              <w:t>Einzelnes Geschäft eines Unternehmens, in dem sich die Produkte befinden</w:t>
            </w:r>
          </w:p>
        </w:tc>
      </w:tr>
      <w:tr w:rsidR="00307A67" w14:paraId="53D0FB93" w14:textId="77777777" w:rsidTr="0030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F7C3EEF" w14:textId="2058CB03" w:rsidR="00307A67" w:rsidRDefault="00307A67" w:rsidP="00DC5DE8">
            <w:pPr>
              <w:pStyle w:val="000-Grundlage-Standard"/>
            </w:pPr>
            <w:r>
              <w:t>Alexa</w:t>
            </w:r>
          </w:p>
        </w:tc>
        <w:tc>
          <w:tcPr>
            <w:tcW w:w="4530" w:type="dxa"/>
          </w:tcPr>
          <w:p w14:paraId="2C870B80" w14:textId="34207BA3" w:rsidR="00307A67" w:rsidRDefault="004E0162" w:rsidP="00DC5DE8">
            <w:pPr>
              <w:pStyle w:val="000-Grundlage-Standard"/>
              <w:cnfStyle w:val="000000100000" w:firstRow="0" w:lastRow="0" w:firstColumn="0" w:lastColumn="0" w:oddVBand="0" w:evenVBand="0" w:oddHBand="1" w:evenHBand="0" w:firstRowFirstColumn="0" w:firstRowLastColumn="0" w:lastRowFirstColumn="0" w:lastRowLastColumn="0"/>
            </w:pPr>
            <w:r>
              <w:t>Alexa ist ein Sprachassistent, welchem Fragen gestellt werden können, die von ihr beantwortet werden können.</w:t>
            </w:r>
          </w:p>
        </w:tc>
      </w:tr>
      <w:tr w:rsidR="00307A67" w14:paraId="61E62877" w14:textId="77777777" w:rsidTr="00307A67">
        <w:tc>
          <w:tcPr>
            <w:cnfStyle w:val="001000000000" w:firstRow="0" w:lastRow="0" w:firstColumn="1" w:lastColumn="0" w:oddVBand="0" w:evenVBand="0" w:oddHBand="0" w:evenHBand="0" w:firstRowFirstColumn="0" w:firstRowLastColumn="0" w:lastRowFirstColumn="0" w:lastRowLastColumn="0"/>
            <w:tcW w:w="4530" w:type="dxa"/>
          </w:tcPr>
          <w:p w14:paraId="13501A96" w14:textId="77777777" w:rsidR="00307A67" w:rsidRDefault="00307A67" w:rsidP="00DC5DE8">
            <w:pPr>
              <w:pStyle w:val="000-Grundlage-Standard"/>
            </w:pPr>
          </w:p>
        </w:tc>
        <w:tc>
          <w:tcPr>
            <w:tcW w:w="4530" w:type="dxa"/>
          </w:tcPr>
          <w:p w14:paraId="03189A5A" w14:textId="77777777" w:rsidR="00307A67" w:rsidRDefault="00307A67" w:rsidP="00DC5DE8">
            <w:pPr>
              <w:pStyle w:val="000-Grundlage-Standard"/>
              <w:cnfStyle w:val="000000000000" w:firstRow="0" w:lastRow="0" w:firstColumn="0" w:lastColumn="0" w:oddVBand="0" w:evenVBand="0" w:oddHBand="0" w:evenHBand="0" w:firstRowFirstColumn="0" w:firstRowLastColumn="0" w:lastRowFirstColumn="0" w:lastRowLastColumn="0"/>
            </w:pPr>
          </w:p>
        </w:tc>
      </w:tr>
      <w:tr w:rsidR="00307A67" w14:paraId="5D1F0FCA" w14:textId="77777777" w:rsidTr="00307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AB38CB" w14:textId="77777777" w:rsidR="00307A67" w:rsidRDefault="00307A67" w:rsidP="00DC5DE8">
            <w:pPr>
              <w:pStyle w:val="000-Grundlage-Standard"/>
            </w:pPr>
          </w:p>
        </w:tc>
        <w:tc>
          <w:tcPr>
            <w:tcW w:w="4530" w:type="dxa"/>
          </w:tcPr>
          <w:p w14:paraId="24AEB33E" w14:textId="77777777" w:rsidR="00307A67" w:rsidRDefault="00307A67" w:rsidP="00DC5DE8">
            <w:pPr>
              <w:pStyle w:val="000-Grundlage-Standard"/>
              <w:cnfStyle w:val="000000100000" w:firstRow="0" w:lastRow="0" w:firstColumn="0" w:lastColumn="0" w:oddVBand="0" w:evenVBand="0" w:oddHBand="1" w:evenHBand="0" w:firstRowFirstColumn="0" w:firstRowLastColumn="0" w:lastRowFirstColumn="0" w:lastRowLastColumn="0"/>
            </w:pPr>
          </w:p>
        </w:tc>
      </w:tr>
    </w:tbl>
    <w:p w14:paraId="51DCF78D" w14:textId="77777777" w:rsidR="00DC5DE8" w:rsidRPr="00DC5DE8" w:rsidRDefault="00DC5DE8" w:rsidP="00DC5DE8">
      <w:pPr>
        <w:pStyle w:val="000-Grundlage-Standard"/>
      </w:pPr>
    </w:p>
    <w:sectPr w:rsidR="00DC5DE8" w:rsidRPr="00DC5DE8" w:rsidSect="008C5588">
      <w:pgSz w:w="11906" w:h="16838" w:code="9"/>
      <w:pgMar w:top="1418" w:right="1418" w:bottom="1418" w:left="1418"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4BE9" w14:textId="77777777" w:rsidR="00147267" w:rsidRDefault="00147267" w:rsidP="00A03AD1">
      <w:pPr>
        <w:spacing w:line="240" w:lineRule="auto"/>
      </w:pPr>
      <w:r>
        <w:separator/>
      </w:r>
    </w:p>
    <w:p w14:paraId="2C80F9AB" w14:textId="77777777" w:rsidR="00147267" w:rsidRDefault="00147267"/>
    <w:p w14:paraId="6AF6EEA8" w14:textId="77777777" w:rsidR="00147267" w:rsidRDefault="00147267"/>
    <w:p w14:paraId="1E2EA58F" w14:textId="77777777" w:rsidR="00147267" w:rsidRDefault="00147267"/>
  </w:endnote>
  <w:endnote w:type="continuationSeparator" w:id="0">
    <w:p w14:paraId="47469556" w14:textId="77777777" w:rsidR="00147267" w:rsidRDefault="00147267" w:rsidP="00A03AD1">
      <w:pPr>
        <w:spacing w:line="240" w:lineRule="auto"/>
      </w:pPr>
      <w:r>
        <w:continuationSeparator/>
      </w:r>
    </w:p>
    <w:p w14:paraId="79DBD5FC" w14:textId="77777777" w:rsidR="00147267" w:rsidRDefault="00147267"/>
    <w:p w14:paraId="01AD2B46" w14:textId="77777777" w:rsidR="00147267" w:rsidRDefault="00147267"/>
    <w:p w14:paraId="6B61C051" w14:textId="77777777" w:rsidR="00147267" w:rsidRDefault="00147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6D5FDC74" w:rsidR="00C47CCF" w:rsidRPr="004D6D15" w:rsidRDefault="00FF4B2A" w:rsidP="004D6D15">
    <w:pPr>
      <w:pStyle w:val="100-Kopf-undFuzeile-000-Grundlage"/>
    </w:pPr>
    <w:fldSimple w:instr=" AUTHOR   \* MERGEFORMAT ">
      <w:r w:rsidR="007B6E9E">
        <w:rPr>
          <w:noProof/>
        </w:rPr>
        <w:t>vbu</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3D99832B" w:rsidR="00C47CCF" w:rsidRPr="004D6D15" w:rsidRDefault="00FF4B2A" w:rsidP="004D6D15">
    <w:pPr>
      <w:pStyle w:val="100-Kopf-undFuzeile-000-Grundlage"/>
    </w:pPr>
    <w:fldSimple w:instr=" AUTHOR   \* MERGEFORMAT ">
      <w:r w:rsidR="007B6E9E">
        <w:rPr>
          <w:noProof/>
        </w:rPr>
        <w:t>vbu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8A77" w14:textId="77777777" w:rsidR="00147267" w:rsidRDefault="00147267" w:rsidP="00A03AD1">
      <w:pPr>
        <w:spacing w:line="240" w:lineRule="auto"/>
      </w:pPr>
      <w:r>
        <w:separator/>
      </w:r>
    </w:p>
  </w:footnote>
  <w:footnote w:type="continuationSeparator" w:id="0">
    <w:p w14:paraId="1F0747B7" w14:textId="77777777" w:rsidR="00147267" w:rsidRDefault="00147267" w:rsidP="00A03AD1">
      <w:pPr>
        <w:spacing w:line="240" w:lineRule="auto"/>
      </w:pPr>
      <w:r>
        <w:continuationSeparator/>
      </w:r>
    </w:p>
    <w:p w14:paraId="75570507" w14:textId="77777777" w:rsidR="00147267" w:rsidRDefault="00147267"/>
    <w:p w14:paraId="2668DDAC" w14:textId="77777777" w:rsidR="00147267" w:rsidRDefault="00147267"/>
    <w:p w14:paraId="200CDA57" w14:textId="77777777" w:rsidR="00147267" w:rsidRDefault="001472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E10F989"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7B6E9E">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6193FA1A" w:rsidR="00C47CCF" w:rsidRDefault="00C47CCF" w:rsidP="00D06B89">
    <w:pPr>
      <w:pStyle w:val="100-Kopf-undFuzeile-Kopfzeile-Standard"/>
    </w:pPr>
    <w:r>
      <w:fldChar w:fldCharType="begin"/>
    </w:r>
    <w:r>
      <w:instrText xml:space="preserve"> REF Abbildungsverzeichnis \h </w:instrText>
    </w:r>
    <w:r>
      <w:fldChar w:fldCharType="separate"/>
    </w:r>
    <w:r w:rsidR="007B6E9E">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20B6D1C8" w:rsidR="00C47CCF" w:rsidRPr="004D6D15" w:rsidRDefault="00696DE6" w:rsidP="00470024">
    <w:pPr>
      <w:pStyle w:val="100-Kopf-undFuzeile-Kopfzeile-Standard"/>
    </w:pPr>
    <w:r>
      <w:t>Product Navigator</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37F4F4D4"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7B6E9E">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6CE96068" w:rsidR="00C0472B" w:rsidRPr="004D6D15" w:rsidRDefault="00C0472B" w:rsidP="00470024">
    <w:pPr>
      <w:pStyle w:val="100-Kopf-undFuzeile-Kopfzeile-Standard"/>
    </w:pPr>
    <w:r>
      <w:t>Pro</w:t>
    </w:r>
    <w:r w:rsidR="009E7ED1">
      <w:t>duct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5C8"/>
    <w:multiLevelType w:val="hybridMultilevel"/>
    <w:tmpl w:val="2B5E00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9A94E7A"/>
    <w:multiLevelType w:val="hybridMultilevel"/>
    <w:tmpl w:val="BC160D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C751C16"/>
    <w:multiLevelType w:val="hybridMultilevel"/>
    <w:tmpl w:val="482400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3333262"/>
    <w:multiLevelType w:val="hybridMultilevel"/>
    <w:tmpl w:val="A11AE0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C40DF7"/>
    <w:multiLevelType w:val="hybridMultilevel"/>
    <w:tmpl w:val="EF5890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8" w15:restartNumberingAfterBreak="0">
    <w:nsid w:val="362017E3"/>
    <w:multiLevelType w:val="hybridMultilevel"/>
    <w:tmpl w:val="142E85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73C45D9"/>
    <w:multiLevelType w:val="hybridMultilevel"/>
    <w:tmpl w:val="9FFE4A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87E6C27"/>
    <w:multiLevelType w:val="hybridMultilevel"/>
    <w:tmpl w:val="CA36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99F466F"/>
    <w:multiLevelType w:val="hybridMultilevel"/>
    <w:tmpl w:val="832821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31B136B"/>
    <w:multiLevelType w:val="hybridMultilevel"/>
    <w:tmpl w:val="A5DA1B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6FD1FF1"/>
    <w:multiLevelType w:val="hybridMultilevel"/>
    <w:tmpl w:val="3C0E6A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43D6EAA"/>
    <w:multiLevelType w:val="hybridMultilevel"/>
    <w:tmpl w:val="73223E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8DE780B"/>
    <w:multiLevelType w:val="hybridMultilevel"/>
    <w:tmpl w:val="21B800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CF5791F"/>
    <w:multiLevelType w:val="hybridMultilevel"/>
    <w:tmpl w:val="B3B0E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1426ED4"/>
    <w:multiLevelType w:val="hybridMultilevel"/>
    <w:tmpl w:val="F8C64C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9C3E9A"/>
    <w:multiLevelType w:val="hybridMultilevel"/>
    <w:tmpl w:val="C3E6D2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69D3B69"/>
    <w:multiLevelType w:val="hybridMultilevel"/>
    <w:tmpl w:val="EDCE82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9B01829"/>
    <w:multiLevelType w:val="hybridMultilevel"/>
    <w:tmpl w:val="0B1819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9"/>
  </w:num>
  <w:num w:numId="2">
    <w:abstractNumId w:val="20"/>
  </w:num>
  <w:num w:numId="3">
    <w:abstractNumId w:val="4"/>
  </w:num>
  <w:num w:numId="4">
    <w:abstractNumId w:val="5"/>
  </w:num>
  <w:num w:numId="5">
    <w:abstractNumId w:val="7"/>
  </w:num>
  <w:num w:numId="6">
    <w:abstractNumId w:val="18"/>
  </w:num>
  <w:num w:numId="7">
    <w:abstractNumId w:val="21"/>
  </w:num>
  <w:num w:numId="8">
    <w:abstractNumId w:val="12"/>
  </w:num>
  <w:num w:numId="9">
    <w:abstractNumId w:val="0"/>
  </w:num>
  <w:num w:numId="10">
    <w:abstractNumId w:val="22"/>
  </w:num>
  <w:num w:numId="11">
    <w:abstractNumId w:val="14"/>
  </w:num>
  <w:num w:numId="12">
    <w:abstractNumId w:val="6"/>
  </w:num>
  <w:num w:numId="13">
    <w:abstractNumId w:val="11"/>
  </w:num>
  <w:num w:numId="14">
    <w:abstractNumId w:val="16"/>
  </w:num>
  <w:num w:numId="15">
    <w:abstractNumId w:val="17"/>
  </w:num>
  <w:num w:numId="16">
    <w:abstractNumId w:val="15"/>
  </w:num>
  <w:num w:numId="17">
    <w:abstractNumId w:val="2"/>
  </w:num>
  <w:num w:numId="18">
    <w:abstractNumId w:val="3"/>
  </w:num>
  <w:num w:numId="19">
    <w:abstractNumId w:val="13"/>
  </w:num>
  <w:num w:numId="20">
    <w:abstractNumId w:val="8"/>
  </w:num>
  <w:num w:numId="21">
    <w:abstractNumId w:val="9"/>
  </w:num>
  <w:num w:numId="22">
    <w:abstractNumId w:val="10"/>
  </w:num>
  <w:num w:numId="23">
    <w:abstractNumId w:val="23"/>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48CE"/>
    <w:rsid w:val="00004AD5"/>
    <w:rsid w:val="00005EDE"/>
    <w:rsid w:val="0000758E"/>
    <w:rsid w:val="0001534F"/>
    <w:rsid w:val="00017EE0"/>
    <w:rsid w:val="00020062"/>
    <w:rsid w:val="00022ECA"/>
    <w:rsid w:val="00022FE3"/>
    <w:rsid w:val="0002372D"/>
    <w:rsid w:val="0002543A"/>
    <w:rsid w:val="00027446"/>
    <w:rsid w:val="000306CC"/>
    <w:rsid w:val="00032E14"/>
    <w:rsid w:val="00035593"/>
    <w:rsid w:val="000358BF"/>
    <w:rsid w:val="000362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3F0D"/>
    <w:rsid w:val="00074165"/>
    <w:rsid w:val="00074DB2"/>
    <w:rsid w:val="00075900"/>
    <w:rsid w:val="00075CE0"/>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61D"/>
    <w:rsid w:val="00097C9B"/>
    <w:rsid w:val="000A0E3D"/>
    <w:rsid w:val="000A1BC7"/>
    <w:rsid w:val="000A36E2"/>
    <w:rsid w:val="000A467D"/>
    <w:rsid w:val="000A47ED"/>
    <w:rsid w:val="000B0D46"/>
    <w:rsid w:val="000B4550"/>
    <w:rsid w:val="000B7051"/>
    <w:rsid w:val="000C3934"/>
    <w:rsid w:val="000C46A7"/>
    <w:rsid w:val="000C49F8"/>
    <w:rsid w:val="000C4A63"/>
    <w:rsid w:val="000C786B"/>
    <w:rsid w:val="000D2317"/>
    <w:rsid w:val="000D2BBE"/>
    <w:rsid w:val="000D487B"/>
    <w:rsid w:val="000D55D3"/>
    <w:rsid w:val="000D7418"/>
    <w:rsid w:val="000D76F9"/>
    <w:rsid w:val="000E00FF"/>
    <w:rsid w:val="000E4077"/>
    <w:rsid w:val="000E6A9D"/>
    <w:rsid w:val="000F05DD"/>
    <w:rsid w:val="000F1453"/>
    <w:rsid w:val="000F14B1"/>
    <w:rsid w:val="000F2793"/>
    <w:rsid w:val="000F56E8"/>
    <w:rsid w:val="00100FAC"/>
    <w:rsid w:val="001040F1"/>
    <w:rsid w:val="00106728"/>
    <w:rsid w:val="0011085C"/>
    <w:rsid w:val="001133B9"/>
    <w:rsid w:val="00115A7F"/>
    <w:rsid w:val="001171B4"/>
    <w:rsid w:val="00117EF2"/>
    <w:rsid w:val="001203C9"/>
    <w:rsid w:val="0012109F"/>
    <w:rsid w:val="001216DE"/>
    <w:rsid w:val="00121C69"/>
    <w:rsid w:val="00122F7F"/>
    <w:rsid w:val="0012327C"/>
    <w:rsid w:val="0012386B"/>
    <w:rsid w:val="00123ACE"/>
    <w:rsid w:val="00124022"/>
    <w:rsid w:val="00125A1B"/>
    <w:rsid w:val="00125D33"/>
    <w:rsid w:val="00126959"/>
    <w:rsid w:val="00127B68"/>
    <w:rsid w:val="001308CE"/>
    <w:rsid w:val="00130FA5"/>
    <w:rsid w:val="00131B03"/>
    <w:rsid w:val="001321C0"/>
    <w:rsid w:val="0013399C"/>
    <w:rsid w:val="0013659A"/>
    <w:rsid w:val="00136EE8"/>
    <w:rsid w:val="001404E6"/>
    <w:rsid w:val="00141C8D"/>
    <w:rsid w:val="00143F89"/>
    <w:rsid w:val="001444DC"/>
    <w:rsid w:val="00146CEF"/>
    <w:rsid w:val="00147267"/>
    <w:rsid w:val="00153715"/>
    <w:rsid w:val="0015671E"/>
    <w:rsid w:val="00162D7A"/>
    <w:rsid w:val="001632DA"/>
    <w:rsid w:val="00167E35"/>
    <w:rsid w:val="00167FB1"/>
    <w:rsid w:val="00170405"/>
    <w:rsid w:val="00170466"/>
    <w:rsid w:val="00171D57"/>
    <w:rsid w:val="00174CC1"/>
    <w:rsid w:val="001759FC"/>
    <w:rsid w:val="00177D75"/>
    <w:rsid w:val="00180506"/>
    <w:rsid w:val="00180B45"/>
    <w:rsid w:val="00181123"/>
    <w:rsid w:val="00182DF2"/>
    <w:rsid w:val="00186E1B"/>
    <w:rsid w:val="00187F2C"/>
    <w:rsid w:val="001903BE"/>
    <w:rsid w:val="00193045"/>
    <w:rsid w:val="00195614"/>
    <w:rsid w:val="001973D0"/>
    <w:rsid w:val="00197DA9"/>
    <w:rsid w:val="001A2674"/>
    <w:rsid w:val="001A40CD"/>
    <w:rsid w:val="001A6FD6"/>
    <w:rsid w:val="001A7590"/>
    <w:rsid w:val="001B33F4"/>
    <w:rsid w:val="001B4F04"/>
    <w:rsid w:val="001B534E"/>
    <w:rsid w:val="001B7385"/>
    <w:rsid w:val="001B75D3"/>
    <w:rsid w:val="001B7EAF"/>
    <w:rsid w:val="001B7F7F"/>
    <w:rsid w:val="001C00D9"/>
    <w:rsid w:val="001C32B5"/>
    <w:rsid w:val="001C351E"/>
    <w:rsid w:val="001C39FC"/>
    <w:rsid w:val="001C4279"/>
    <w:rsid w:val="001C4863"/>
    <w:rsid w:val="001C5BE4"/>
    <w:rsid w:val="001C64B0"/>
    <w:rsid w:val="001C6DD3"/>
    <w:rsid w:val="001C7592"/>
    <w:rsid w:val="001D1DD5"/>
    <w:rsid w:val="001D3154"/>
    <w:rsid w:val="001D3CB8"/>
    <w:rsid w:val="001D6A5A"/>
    <w:rsid w:val="001E1DB2"/>
    <w:rsid w:val="001E3FAF"/>
    <w:rsid w:val="001E47B6"/>
    <w:rsid w:val="001E72DC"/>
    <w:rsid w:val="001F05FC"/>
    <w:rsid w:val="001F12F3"/>
    <w:rsid w:val="001F1DE4"/>
    <w:rsid w:val="001F6CD0"/>
    <w:rsid w:val="0020121C"/>
    <w:rsid w:val="002015E0"/>
    <w:rsid w:val="00204EEE"/>
    <w:rsid w:val="0021205F"/>
    <w:rsid w:val="00214D6D"/>
    <w:rsid w:val="002150D7"/>
    <w:rsid w:val="002152E6"/>
    <w:rsid w:val="002164F6"/>
    <w:rsid w:val="0021685F"/>
    <w:rsid w:val="00217A2F"/>
    <w:rsid w:val="002206B8"/>
    <w:rsid w:val="00221CA8"/>
    <w:rsid w:val="002229BD"/>
    <w:rsid w:val="00227134"/>
    <w:rsid w:val="00227512"/>
    <w:rsid w:val="00231D85"/>
    <w:rsid w:val="00232124"/>
    <w:rsid w:val="002418EE"/>
    <w:rsid w:val="00243A38"/>
    <w:rsid w:val="00243A69"/>
    <w:rsid w:val="002469EA"/>
    <w:rsid w:val="002537BD"/>
    <w:rsid w:val="00254595"/>
    <w:rsid w:val="0025488E"/>
    <w:rsid w:val="00262F16"/>
    <w:rsid w:val="00264A0F"/>
    <w:rsid w:val="00265EA8"/>
    <w:rsid w:val="0027001E"/>
    <w:rsid w:val="00270357"/>
    <w:rsid w:val="00271B6A"/>
    <w:rsid w:val="00272F7D"/>
    <w:rsid w:val="002744DA"/>
    <w:rsid w:val="002762A3"/>
    <w:rsid w:val="00276EC4"/>
    <w:rsid w:val="00280CB6"/>
    <w:rsid w:val="00280E5B"/>
    <w:rsid w:val="00281C96"/>
    <w:rsid w:val="00282BF9"/>
    <w:rsid w:val="002831A8"/>
    <w:rsid w:val="00283B03"/>
    <w:rsid w:val="00285B73"/>
    <w:rsid w:val="002900E0"/>
    <w:rsid w:val="00290B06"/>
    <w:rsid w:val="0029121F"/>
    <w:rsid w:val="0029456A"/>
    <w:rsid w:val="00294F38"/>
    <w:rsid w:val="002955B0"/>
    <w:rsid w:val="00296B81"/>
    <w:rsid w:val="002A12B0"/>
    <w:rsid w:val="002A43C5"/>
    <w:rsid w:val="002A5A32"/>
    <w:rsid w:val="002A6CA5"/>
    <w:rsid w:val="002A7C88"/>
    <w:rsid w:val="002B0F97"/>
    <w:rsid w:val="002B2E6E"/>
    <w:rsid w:val="002B356F"/>
    <w:rsid w:val="002B370E"/>
    <w:rsid w:val="002C03AB"/>
    <w:rsid w:val="002C11AE"/>
    <w:rsid w:val="002C2C1F"/>
    <w:rsid w:val="002C35E7"/>
    <w:rsid w:val="002C754D"/>
    <w:rsid w:val="002D3BC3"/>
    <w:rsid w:val="002D3D22"/>
    <w:rsid w:val="002D5690"/>
    <w:rsid w:val="002D783F"/>
    <w:rsid w:val="002E0427"/>
    <w:rsid w:val="002E1458"/>
    <w:rsid w:val="002E364D"/>
    <w:rsid w:val="002E4E15"/>
    <w:rsid w:val="002E4EEC"/>
    <w:rsid w:val="002E6570"/>
    <w:rsid w:val="002E73CA"/>
    <w:rsid w:val="002F2B73"/>
    <w:rsid w:val="002F44E1"/>
    <w:rsid w:val="002F7C29"/>
    <w:rsid w:val="0030272F"/>
    <w:rsid w:val="00305D14"/>
    <w:rsid w:val="00307A67"/>
    <w:rsid w:val="00311CE6"/>
    <w:rsid w:val="00311FB5"/>
    <w:rsid w:val="00313B50"/>
    <w:rsid w:val="003143F5"/>
    <w:rsid w:val="00316A07"/>
    <w:rsid w:val="0032467C"/>
    <w:rsid w:val="00325EEC"/>
    <w:rsid w:val="003269C1"/>
    <w:rsid w:val="003306F7"/>
    <w:rsid w:val="00331D1B"/>
    <w:rsid w:val="00332C70"/>
    <w:rsid w:val="00333938"/>
    <w:rsid w:val="0033592D"/>
    <w:rsid w:val="003437E6"/>
    <w:rsid w:val="00350C7B"/>
    <w:rsid w:val="00351858"/>
    <w:rsid w:val="003520CA"/>
    <w:rsid w:val="00352E99"/>
    <w:rsid w:val="00354F5C"/>
    <w:rsid w:val="00357B9A"/>
    <w:rsid w:val="00357DFB"/>
    <w:rsid w:val="00362105"/>
    <w:rsid w:val="003633CE"/>
    <w:rsid w:val="00364C23"/>
    <w:rsid w:val="0037604A"/>
    <w:rsid w:val="003764B2"/>
    <w:rsid w:val="00380B9F"/>
    <w:rsid w:val="0038103E"/>
    <w:rsid w:val="0038244D"/>
    <w:rsid w:val="0038285B"/>
    <w:rsid w:val="0038293C"/>
    <w:rsid w:val="00382FEB"/>
    <w:rsid w:val="00386C4A"/>
    <w:rsid w:val="00386DA5"/>
    <w:rsid w:val="00390E52"/>
    <w:rsid w:val="00394CC3"/>
    <w:rsid w:val="0039627C"/>
    <w:rsid w:val="00396CAC"/>
    <w:rsid w:val="003976D2"/>
    <w:rsid w:val="003978A6"/>
    <w:rsid w:val="003A1C4C"/>
    <w:rsid w:val="003A220B"/>
    <w:rsid w:val="003A2871"/>
    <w:rsid w:val="003A2924"/>
    <w:rsid w:val="003A4522"/>
    <w:rsid w:val="003A68DA"/>
    <w:rsid w:val="003B27BF"/>
    <w:rsid w:val="003B48E7"/>
    <w:rsid w:val="003B625A"/>
    <w:rsid w:val="003C246A"/>
    <w:rsid w:val="003C31E6"/>
    <w:rsid w:val="003C5738"/>
    <w:rsid w:val="003C579E"/>
    <w:rsid w:val="003C7D45"/>
    <w:rsid w:val="003D1259"/>
    <w:rsid w:val="003D41A5"/>
    <w:rsid w:val="003D467C"/>
    <w:rsid w:val="003D52D2"/>
    <w:rsid w:val="003D552B"/>
    <w:rsid w:val="003E0354"/>
    <w:rsid w:val="003E050F"/>
    <w:rsid w:val="003E152B"/>
    <w:rsid w:val="003E41F8"/>
    <w:rsid w:val="003E53D1"/>
    <w:rsid w:val="003E60B8"/>
    <w:rsid w:val="004004BB"/>
    <w:rsid w:val="00400D03"/>
    <w:rsid w:val="00400E3D"/>
    <w:rsid w:val="0040442A"/>
    <w:rsid w:val="00405782"/>
    <w:rsid w:val="00406B6E"/>
    <w:rsid w:val="00407638"/>
    <w:rsid w:val="00413653"/>
    <w:rsid w:val="00414341"/>
    <w:rsid w:val="00414E79"/>
    <w:rsid w:val="004164D2"/>
    <w:rsid w:val="00420A40"/>
    <w:rsid w:val="00422B85"/>
    <w:rsid w:val="00424576"/>
    <w:rsid w:val="004278C4"/>
    <w:rsid w:val="004310A7"/>
    <w:rsid w:val="0043116B"/>
    <w:rsid w:val="00432A4D"/>
    <w:rsid w:val="004450FE"/>
    <w:rsid w:val="00446F91"/>
    <w:rsid w:val="0045261A"/>
    <w:rsid w:val="004529F2"/>
    <w:rsid w:val="00453DD1"/>
    <w:rsid w:val="00456020"/>
    <w:rsid w:val="00461771"/>
    <w:rsid w:val="004640B9"/>
    <w:rsid w:val="00466A1B"/>
    <w:rsid w:val="00470024"/>
    <w:rsid w:val="0047633E"/>
    <w:rsid w:val="004827FB"/>
    <w:rsid w:val="00483484"/>
    <w:rsid w:val="00485229"/>
    <w:rsid w:val="00487394"/>
    <w:rsid w:val="00487956"/>
    <w:rsid w:val="00491920"/>
    <w:rsid w:val="0049496D"/>
    <w:rsid w:val="004964EB"/>
    <w:rsid w:val="004A02FB"/>
    <w:rsid w:val="004A2814"/>
    <w:rsid w:val="004A40C9"/>
    <w:rsid w:val="004B425B"/>
    <w:rsid w:val="004B6D34"/>
    <w:rsid w:val="004C170F"/>
    <w:rsid w:val="004C1825"/>
    <w:rsid w:val="004C1A24"/>
    <w:rsid w:val="004C5357"/>
    <w:rsid w:val="004C5A7B"/>
    <w:rsid w:val="004C7D28"/>
    <w:rsid w:val="004D05D6"/>
    <w:rsid w:val="004D0B5E"/>
    <w:rsid w:val="004D388E"/>
    <w:rsid w:val="004D3BCF"/>
    <w:rsid w:val="004D3FA5"/>
    <w:rsid w:val="004D528E"/>
    <w:rsid w:val="004D684E"/>
    <w:rsid w:val="004D6D15"/>
    <w:rsid w:val="004E0162"/>
    <w:rsid w:val="004E36EA"/>
    <w:rsid w:val="004E3E02"/>
    <w:rsid w:val="004E504B"/>
    <w:rsid w:val="004E6E37"/>
    <w:rsid w:val="004E7C62"/>
    <w:rsid w:val="004F364C"/>
    <w:rsid w:val="004F4EFF"/>
    <w:rsid w:val="004F58A3"/>
    <w:rsid w:val="004F7C9A"/>
    <w:rsid w:val="00500BF2"/>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580"/>
    <w:rsid w:val="00547F93"/>
    <w:rsid w:val="00551756"/>
    <w:rsid w:val="005562BE"/>
    <w:rsid w:val="00556830"/>
    <w:rsid w:val="00557254"/>
    <w:rsid w:val="00557A16"/>
    <w:rsid w:val="005600B4"/>
    <w:rsid w:val="0056272F"/>
    <w:rsid w:val="00564392"/>
    <w:rsid w:val="0056576E"/>
    <w:rsid w:val="00571ADC"/>
    <w:rsid w:val="00574755"/>
    <w:rsid w:val="00574A0E"/>
    <w:rsid w:val="005751BD"/>
    <w:rsid w:val="0057653A"/>
    <w:rsid w:val="00576FD1"/>
    <w:rsid w:val="00577A91"/>
    <w:rsid w:val="0058138C"/>
    <w:rsid w:val="0058260A"/>
    <w:rsid w:val="005850AF"/>
    <w:rsid w:val="00587A55"/>
    <w:rsid w:val="0059122E"/>
    <w:rsid w:val="005923DD"/>
    <w:rsid w:val="005935A6"/>
    <w:rsid w:val="005940E9"/>
    <w:rsid w:val="00595501"/>
    <w:rsid w:val="005A2FC0"/>
    <w:rsid w:val="005A49BE"/>
    <w:rsid w:val="005A4F83"/>
    <w:rsid w:val="005A58A4"/>
    <w:rsid w:val="005A59F9"/>
    <w:rsid w:val="005A606C"/>
    <w:rsid w:val="005A6238"/>
    <w:rsid w:val="005A6B6B"/>
    <w:rsid w:val="005B2052"/>
    <w:rsid w:val="005B2BE2"/>
    <w:rsid w:val="005B5C0B"/>
    <w:rsid w:val="005C443D"/>
    <w:rsid w:val="005D06BC"/>
    <w:rsid w:val="005D0C91"/>
    <w:rsid w:val="005D1CFE"/>
    <w:rsid w:val="005D571F"/>
    <w:rsid w:val="005E24F9"/>
    <w:rsid w:val="005E589D"/>
    <w:rsid w:val="005F122E"/>
    <w:rsid w:val="005F14D3"/>
    <w:rsid w:val="005F241D"/>
    <w:rsid w:val="005F3360"/>
    <w:rsid w:val="005F49D7"/>
    <w:rsid w:val="00601F61"/>
    <w:rsid w:val="00603B3E"/>
    <w:rsid w:val="006055D1"/>
    <w:rsid w:val="006058CB"/>
    <w:rsid w:val="006067EE"/>
    <w:rsid w:val="00606F92"/>
    <w:rsid w:val="00611D19"/>
    <w:rsid w:val="00612C6B"/>
    <w:rsid w:val="006135F6"/>
    <w:rsid w:val="00613ED4"/>
    <w:rsid w:val="006157B7"/>
    <w:rsid w:val="00623BCC"/>
    <w:rsid w:val="00625E09"/>
    <w:rsid w:val="006269BF"/>
    <w:rsid w:val="00632006"/>
    <w:rsid w:val="0063302C"/>
    <w:rsid w:val="006349FD"/>
    <w:rsid w:val="00634C15"/>
    <w:rsid w:val="00636B4A"/>
    <w:rsid w:val="00640CD2"/>
    <w:rsid w:val="0064117A"/>
    <w:rsid w:val="006433C9"/>
    <w:rsid w:val="0064437C"/>
    <w:rsid w:val="00645340"/>
    <w:rsid w:val="00647A2F"/>
    <w:rsid w:val="006525EE"/>
    <w:rsid w:val="006551A2"/>
    <w:rsid w:val="00660903"/>
    <w:rsid w:val="00660CAF"/>
    <w:rsid w:val="00663A32"/>
    <w:rsid w:val="006640EC"/>
    <w:rsid w:val="0067378E"/>
    <w:rsid w:val="0067574F"/>
    <w:rsid w:val="0067615C"/>
    <w:rsid w:val="006765E4"/>
    <w:rsid w:val="006768E2"/>
    <w:rsid w:val="0068014F"/>
    <w:rsid w:val="00680616"/>
    <w:rsid w:val="00682763"/>
    <w:rsid w:val="00683521"/>
    <w:rsid w:val="0068505B"/>
    <w:rsid w:val="0068771E"/>
    <w:rsid w:val="00692872"/>
    <w:rsid w:val="00696BA0"/>
    <w:rsid w:val="00696DE6"/>
    <w:rsid w:val="0069762B"/>
    <w:rsid w:val="006A0D76"/>
    <w:rsid w:val="006A1204"/>
    <w:rsid w:val="006A388B"/>
    <w:rsid w:val="006A5502"/>
    <w:rsid w:val="006A78C6"/>
    <w:rsid w:val="006B01DC"/>
    <w:rsid w:val="006B0FBC"/>
    <w:rsid w:val="006B1920"/>
    <w:rsid w:val="006B620A"/>
    <w:rsid w:val="006B7000"/>
    <w:rsid w:val="006C2A63"/>
    <w:rsid w:val="006C3417"/>
    <w:rsid w:val="006C4B5D"/>
    <w:rsid w:val="006C5AC5"/>
    <w:rsid w:val="006D4B3A"/>
    <w:rsid w:val="006D5488"/>
    <w:rsid w:val="006D56FC"/>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20D34"/>
    <w:rsid w:val="00723382"/>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3B3E"/>
    <w:rsid w:val="00765673"/>
    <w:rsid w:val="00766611"/>
    <w:rsid w:val="00767C09"/>
    <w:rsid w:val="00767F5D"/>
    <w:rsid w:val="007718FE"/>
    <w:rsid w:val="0077459A"/>
    <w:rsid w:val="00775C54"/>
    <w:rsid w:val="00777148"/>
    <w:rsid w:val="0078302D"/>
    <w:rsid w:val="007851E8"/>
    <w:rsid w:val="00785452"/>
    <w:rsid w:val="007857DB"/>
    <w:rsid w:val="00785F7A"/>
    <w:rsid w:val="00786818"/>
    <w:rsid w:val="007948F2"/>
    <w:rsid w:val="00794FBD"/>
    <w:rsid w:val="00795839"/>
    <w:rsid w:val="007A00D7"/>
    <w:rsid w:val="007A0E1A"/>
    <w:rsid w:val="007A2A2F"/>
    <w:rsid w:val="007A4479"/>
    <w:rsid w:val="007A61EF"/>
    <w:rsid w:val="007B3979"/>
    <w:rsid w:val="007B426C"/>
    <w:rsid w:val="007B4553"/>
    <w:rsid w:val="007B6147"/>
    <w:rsid w:val="007B6157"/>
    <w:rsid w:val="007B6E9E"/>
    <w:rsid w:val="007B78F7"/>
    <w:rsid w:val="007C183F"/>
    <w:rsid w:val="007C302E"/>
    <w:rsid w:val="007C3C1D"/>
    <w:rsid w:val="007D0694"/>
    <w:rsid w:val="007D0E1E"/>
    <w:rsid w:val="007D4B99"/>
    <w:rsid w:val="007E0490"/>
    <w:rsid w:val="007E1F7C"/>
    <w:rsid w:val="007E5859"/>
    <w:rsid w:val="007E5915"/>
    <w:rsid w:val="007E6960"/>
    <w:rsid w:val="007E7178"/>
    <w:rsid w:val="007E76B3"/>
    <w:rsid w:val="007E79B2"/>
    <w:rsid w:val="007F22E1"/>
    <w:rsid w:val="007F2AD0"/>
    <w:rsid w:val="007F347D"/>
    <w:rsid w:val="007F475E"/>
    <w:rsid w:val="007F5301"/>
    <w:rsid w:val="007F5A59"/>
    <w:rsid w:val="007F61B7"/>
    <w:rsid w:val="007F6E8F"/>
    <w:rsid w:val="008024FB"/>
    <w:rsid w:val="0080265C"/>
    <w:rsid w:val="00804932"/>
    <w:rsid w:val="008104CA"/>
    <w:rsid w:val="0081090B"/>
    <w:rsid w:val="00811F37"/>
    <w:rsid w:val="008207F0"/>
    <w:rsid w:val="008213A2"/>
    <w:rsid w:val="00821BF9"/>
    <w:rsid w:val="00821C34"/>
    <w:rsid w:val="00821DA3"/>
    <w:rsid w:val="00822B75"/>
    <w:rsid w:val="00826451"/>
    <w:rsid w:val="008329AA"/>
    <w:rsid w:val="00834927"/>
    <w:rsid w:val="00837665"/>
    <w:rsid w:val="008404FA"/>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87F42"/>
    <w:rsid w:val="008924F5"/>
    <w:rsid w:val="008928DC"/>
    <w:rsid w:val="00892FC8"/>
    <w:rsid w:val="008A0753"/>
    <w:rsid w:val="008A54F9"/>
    <w:rsid w:val="008A6F5C"/>
    <w:rsid w:val="008A7F61"/>
    <w:rsid w:val="008B39DE"/>
    <w:rsid w:val="008B5020"/>
    <w:rsid w:val="008B5B3C"/>
    <w:rsid w:val="008B797B"/>
    <w:rsid w:val="008B7981"/>
    <w:rsid w:val="008C0315"/>
    <w:rsid w:val="008C4EE3"/>
    <w:rsid w:val="008C5588"/>
    <w:rsid w:val="008C5CF2"/>
    <w:rsid w:val="008D025B"/>
    <w:rsid w:val="008D10B7"/>
    <w:rsid w:val="008D122F"/>
    <w:rsid w:val="008D18EB"/>
    <w:rsid w:val="008D226A"/>
    <w:rsid w:val="008D33AD"/>
    <w:rsid w:val="008D4980"/>
    <w:rsid w:val="008D6C8F"/>
    <w:rsid w:val="008D7DD9"/>
    <w:rsid w:val="008E1208"/>
    <w:rsid w:val="008E1D78"/>
    <w:rsid w:val="008E28CC"/>
    <w:rsid w:val="008E6CA8"/>
    <w:rsid w:val="008F3003"/>
    <w:rsid w:val="008F65EA"/>
    <w:rsid w:val="008F7844"/>
    <w:rsid w:val="00901C07"/>
    <w:rsid w:val="00902E57"/>
    <w:rsid w:val="0090341D"/>
    <w:rsid w:val="00907FCE"/>
    <w:rsid w:val="00911265"/>
    <w:rsid w:val="00911D2E"/>
    <w:rsid w:val="00911D61"/>
    <w:rsid w:val="009125ED"/>
    <w:rsid w:val="0091265A"/>
    <w:rsid w:val="00914385"/>
    <w:rsid w:val="0091468B"/>
    <w:rsid w:val="0091582E"/>
    <w:rsid w:val="00916C04"/>
    <w:rsid w:val="00924B77"/>
    <w:rsid w:val="0092528E"/>
    <w:rsid w:val="00925759"/>
    <w:rsid w:val="009271E9"/>
    <w:rsid w:val="00930BF0"/>
    <w:rsid w:val="009322F4"/>
    <w:rsid w:val="00935032"/>
    <w:rsid w:val="0093539E"/>
    <w:rsid w:val="00935484"/>
    <w:rsid w:val="009359B9"/>
    <w:rsid w:val="00937011"/>
    <w:rsid w:val="009403B9"/>
    <w:rsid w:val="00942E9C"/>
    <w:rsid w:val="0094482F"/>
    <w:rsid w:val="009466E9"/>
    <w:rsid w:val="00946C04"/>
    <w:rsid w:val="00947CD7"/>
    <w:rsid w:val="00954305"/>
    <w:rsid w:val="009606FD"/>
    <w:rsid w:val="0096222B"/>
    <w:rsid w:val="00965A63"/>
    <w:rsid w:val="00966A4C"/>
    <w:rsid w:val="0097463F"/>
    <w:rsid w:val="009763C1"/>
    <w:rsid w:val="00977714"/>
    <w:rsid w:val="009779C6"/>
    <w:rsid w:val="00977D17"/>
    <w:rsid w:val="00987768"/>
    <w:rsid w:val="009925BE"/>
    <w:rsid w:val="0099407A"/>
    <w:rsid w:val="009A2AAC"/>
    <w:rsid w:val="009A2C50"/>
    <w:rsid w:val="009A3F61"/>
    <w:rsid w:val="009B0435"/>
    <w:rsid w:val="009B07C0"/>
    <w:rsid w:val="009B26EF"/>
    <w:rsid w:val="009B2D27"/>
    <w:rsid w:val="009B5FB2"/>
    <w:rsid w:val="009B66BE"/>
    <w:rsid w:val="009B752D"/>
    <w:rsid w:val="009B78FC"/>
    <w:rsid w:val="009C06C4"/>
    <w:rsid w:val="009C1940"/>
    <w:rsid w:val="009C1A87"/>
    <w:rsid w:val="009C4131"/>
    <w:rsid w:val="009C5361"/>
    <w:rsid w:val="009C6964"/>
    <w:rsid w:val="009C7512"/>
    <w:rsid w:val="009D3CDB"/>
    <w:rsid w:val="009D3F5A"/>
    <w:rsid w:val="009D52C9"/>
    <w:rsid w:val="009D66A6"/>
    <w:rsid w:val="009D7BEC"/>
    <w:rsid w:val="009E255E"/>
    <w:rsid w:val="009E2589"/>
    <w:rsid w:val="009E3EDF"/>
    <w:rsid w:val="009E7ED1"/>
    <w:rsid w:val="009F0348"/>
    <w:rsid w:val="009F28DA"/>
    <w:rsid w:val="009F30FF"/>
    <w:rsid w:val="009F4ECA"/>
    <w:rsid w:val="00A0282B"/>
    <w:rsid w:val="00A028EB"/>
    <w:rsid w:val="00A03AD1"/>
    <w:rsid w:val="00A03D31"/>
    <w:rsid w:val="00A06954"/>
    <w:rsid w:val="00A07291"/>
    <w:rsid w:val="00A07629"/>
    <w:rsid w:val="00A108C1"/>
    <w:rsid w:val="00A16695"/>
    <w:rsid w:val="00A16C8F"/>
    <w:rsid w:val="00A2429D"/>
    <w:rsid w:val="00A248F3"/>
    <w:rsid w:val="00A2493D"/>
    <w:rsid w:val="00A26AA0"/>
    <w:rsid w:val="00A3064D"/>
    <w:rsid w:val="00A32EEC"/>
    <w:rsid w:val="00A33154"/>
    <w:rsid w:val="00A363ED"/>
    <w:rsid w:val="00A50796"/>
    <w:rsid w:val="00A53100"/>
    <w:rsid w:val="00A60C13"/>
    <w:rsid w:val="00A62CDB"/>
    <w:rsid w:val="00A632E7"/>
    <w:rsid w:val="00A632EE"/>
    <w:rsid w:val="00A66DCA"/>
    <w:rsid w:val="00A675A1"/>
    <w:rsid w:val="00A67F0C"/>
    <w:rsid w:val="00A720AD"/>
    <w:rsid w:val="00A73122"/>
    <w:rsid w:val="00A745C7"/>
    <w:rsid w:val="00A753E8"/>
    <w:rsid w:val="00A76840"/>
    <w:rsid w:val="00A76E76"/>
    <w:rsid w:val="00A804FA"/>
    <w:rsid w:val="00A81F47"/>
    <w:rsid w:val="00A82D45"/>
    <w:rsid w:val="00A84771"/>
    <w:rsid w:val="00A84E01"/>
    <w:rsid w:val="00A859F3"/>
    <w:rsid w:val="00A85AA0"/>
    <w:rsid w:val="00A866FD"/>
    <w:rsid w:val="00A86807"/>
    <w:rsid w:val="00A9439E"/>
    <w:rsid w:val="00A952DB"/>
    <w:rsid w:val="00A96352"/>
    <w:rsid w:val="00A96945"/>
    <w:rsid w:val="00A97431"/>
    <w:rsid w:val="00AA087A"/>
    <w:rsid w:val="00AA2C38"/>
    <w:rsid w:val="00AA6203"/>
    <w:rsid w:val="00AB2832"/>
    <w:rsid w:val="00AB3ED8"/>
    <w:rsid w:val="00AB6900"/>
    <w:rsid w:val="00AC0803"/>
    <w:rsid w:val="00AC6112"/>
    <w:rsid w:val="00AD058B"/>
    <w:rsid w:val="00AD059F"/>
    <w:rsid w:val="00AD3208"/>
    <w:rsid w:val="00AD37DC"/>
    <w:rsid w:val="00AD4C19"/>
    <w:rsid w:val="00AD5135"/>
    <w:rsid w:val="00AD54A3"/>
    <w:rsid w:val="00AE3F5C"/>
    <w:rsid w:val="00AE637E"/>
    <w:rsid w:val="00AF0014"/>
    <w:rsid w:val="00AF0543"/>
    <w:rsid w:val="00AF061E"/>
    <w:rsid w:val="00AF1279"/>
    <w:rsid w:val="00AF3855"/>
    <w:rsid w:val="00AF436E"/>
    <w:rsid w:val="00AF5768"/>
    <w:rsid w:val="00AF6EC7"/>
    <w:rsid w:val="00AF6F73"/>
    <w:rsid w:val="00AF791A"/>
    <w:rsid w:val="00B00393"/>
    <w:rsid w:val="00B01E03"/>
    <w:rsid w:val="00B0306F"/>
    <w:rsid w:val="00B053C0"/>
    <w:rsid w:val="00B07E6B"/>
    <w:rsid w:val="00B16D97"/>
    <w:rsid w:val="00B16F30"/>
    <w:rsid w:val="00B21CCA"/>
    <w:rsid w:val="00B228A1"/>
    <w:rsid w:val="00B26D0C"/>
    <w:rsid w:val="00B2731A"/>
    <w:rsid w:val="00B30AB2"/>
    <w:rsid w:val="00B32992"/>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0FBE"/>
    <w:rsid w:val="00B820C8"/>
    <w:rsid w:val="00B849F2"/>
    <w:rsid w:val="00B87184"/>
    <w:rsid w:val="00B9022C"/>
    <w:rsid w:val="00B9047D"/>
    <w:rsid w:val="00B90A1F"/>
    <w:rsid w:val="00B91725"/>
    <w:rsid w:val="00B97124"/>
    <w:rsid w:val="00BA1110"/>
    <w:rsid w:val="00BA1CB4"/>
    <w:rsid w:val="00BA700F"/>
    <w:rsid w:val="00BB0C0B"/>
    <w:rsid w:val="00BB0D63"/>
    <w:rsid w:val="00BB105D"/>
    <w:rsid w:val="00BB3FD0"/>
    <w:rsid w:val="00BB4276"/>
    <w:rsid w:val="00BB5C0A"/>
    <w:rsid w:val="00BC308C"/>
    <w:rsid w:val="00BC44F3"/>
    <w:rsid w:val="00BC5963"/>
    <w:rsid w:val="00BC7295"/>
    <w:rsid w:val="00BD62D6"/>
    <w:rsid w:val="00BD668D"/>
    <w:rsid w:val="00BE2006"/>
    <w:rsid w:val="00BE3CDA"/>
    <w:rsid w:val="00BE46EA"/>
    <w:rsid w:val="00BE7BFF"/>
    <w:rsid w:val="00BF0264"/>
    <w:rsid w:val="00BF2559"/>
    <w:rsid w:val="00BF2F98"/>
    <w:rsid w:val="00BF6BB2"/>
    <w:rsid w:val="00C006D7"/>
    <w:rsid w:val="00C0472B"/>
    <w:rsid w:val="00C054FC"/>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03A8"/>
    <w:rsid w:val="00C3147E"/>
    <w:rsid w:val="00C315DC"/>
    <w:rsid w:val="00C31F3C"/>
    <w:rsid w:val="00C31F44"/>
    <w:rsid w:val="00C32F45"/>
    <w:rsid w:val="00C33F28"/>
    <w:rsid w:val="00C3734F"/>
    <w:rsid w:val="00C40ABA"/>
    <w:rsid w:val="00C41CCC"/>
    <w:rsid w:val="00C4234C"/>
    <w:rsid w:val="00C427C8"/>
    <w:rsid w:val="00C42908"/>
    <w:rsid w:val="00C45FD4"/>
    <w:rsid w:val="00C4635E"/>
    <w:rsid w:val="00C47CCF"/>
    <w:rsid w:val="00C540B0"/>
    <w:rsid w:val="00C54C3A"/>
    <w:rsid w:val="00C6157A"/>
    <w:rsid w:val="00C61605"/>
    <w:rsid w:val="00C655E2"/>
    <w:rsid w:val="00C65ED7"/>
    <w:rsid w:val="00C66935"/>
    <w:rsid w:val="00C66BB2"/>
    <w:rsid w:val="00C67145"/>
    <w:rsid w:val="00C70C0B"/>
    <w:rsid w:val="00C710CA"/>
    <w:rsid w:val="00C72830"/>
    <w:rsid w:val="00C7347A"/>
    <w:rsid w:val="00C74FB2"/>
    <w:rsid w:val="00C80175"/>
    <w:rsid w:val="00C81241"/>
    <w:rsid w:val="00C85695"/>
    <w:rsid w:val="00C85B07"/>
    <w:rsid w:val="00C865F1"/>
    <w:rsid w:val="00C8693C"/>
    <w:rsid w:val="00C876FA"/>
    <w:rsid w:val="00C93919"/>
    <w:rsid w:val="00C95EB8"/>
    <w:rsid w:val="00CA1439"/>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16B0"/>
    <w:rsid w:val="00CE3787"/>
    <w:rsid w:val="00CE59E4"/>
    <w:rsid w:val="00CE7323"/>
    <w:rsid w:val="00CF490C"/>
    <w:rsid w:val="00D04955"/>
    <w:rsid w:val="00D05F64"/>
    <w:rsid w:val="00D06B89"/>
    <w:rsid w:val="00D121B6"/>
    <w:rsid w:val="00D12417"/>
    <w:rsid w:val="00D12B48"/>
    <w:rsid w:val="00D14AC7"/>
    <w:rsid w:val="00D14F67"/>
    <w:rsid w:val="00D156AC"/>
    <w:rsid w:val="00D15BDE"/>
    <w:rsid w:val="00D206C3"/>
    <w:rsid w:val="00D20723"/>
    <w:rsid w:val="00D2122B"/>
    <w:rsid w:val="00D2179B"/>
    <w:rsid w:val="00D22DB7"/>
    <w:rsid w:val="00D2435C"/>
    <w:rsid w:val="00D2496C"/>
    <w:rsid w:val="00D26C93"/>
    <w:rsid w:val="00D30A31"/>
    <w:rsid w:val="00D30FC7"/>
    <w:rsid w:val="00D32842"/>
    <w:rsid w:val="00D3294A"/>
    <w:rsid w:val="00D32A1A"/>
    <w:rsid w:val="00D32D9E"/>
    <w:rsid w:val="00D33B33"/>
    <w:rsid w:val="00D34753"/>
    <w:rsid w:val="00D34790"/>
    <w:rsid w:val="00D3737C"/>
    <w:rsid w:val="00D40B53"/>
    <w:rsid w:val="00D41393"/>
    <w:rsid w:val="00D41B1F"/>
    <w:rsid w:val="00D42892"/>
    <w:rsid w:val="00D43E26"/>
    <w:rsid w:val="00D46073"/>
    <w:rsid w:val="00D476CF"/>
    <w:rsid w:val="00D47D9D"/>
    <w:rsid w:val="00D50756"/>
    <w:rsid w:val="00D52500"/>
    <w:rsid w:val="00D55EFF"/>
    <w:rsid w:val="00D57CEE"/>
    <w:rsid w:val="00D60B1D"/>
    <w:rsid w:val="00D63768"/>
    <w:rsid w:val="00D64380"/>
    <w:rsid w:val="00D64D30"/>
    <w:rsid w:val="00D66E04"/>
    <w:rsid w:val="00D71943"/>
    <w:rsid w:val="00D71DAE"/>
    <w:rsid w:val="00D724AB"/>
    <w:rsid w:val="00D72766"/>
    <w:rsid w:val="00D73AF3"/>
    <w:rsid w:val="00D74992"/>
    <w:rsid w:val="00D82203"/>
    <w:rsid w:val="00D857B6"/>
    <w:rsid w:val="00D86431"/>
    <w:rsid w:val="00D90ACF"/>
    <w:rsid w:val="00D90EF6"/>
    <w:rsid w:val="00D94419"/>
    <w:rsid w:val="00DA0B6D"/>
    <w:rsid w:val="00DA31DD"/>
    <w:rsid w:val="00DA5014"/>
    <w:rsid w:val="00DB2C9F"/>
    <w:rsid w:val="00DB3346"/>
    <w:rsid w:val="00DB7329"/>
    <w:rsid w:val="00DB75D2"/>
    <w:rsid w:val="00DC25EE"/>
    <w:rsid w:val="00DC525A"/>
    <w:rsid w:val="00DC5DE8"/>
    <w:rsid w:val="00DD1C41"/>
    <w:rsid w:val="00DD21FE"/>
    <w:rsid w:val="00DD2C68"/>
    <w:rsid w:val="00DD5EB7"/>
    <w:rsid w:val="00DD6C61"/>
    <w:rsid w:val="00DE21B2"/>
    <w:rsid w:val="00DE4AF7"/>
    <w:rsid w:val="00DE4D91"/>
    <w:rsid w:val="00DE5BD4"/>
    <w:rsid w:val="00DE62BB"/>
    <w:rsid w:val="00DE6EB4"/>
    <w:rsid w:val="00DF0333"/>
    <w:rsid w:val="00DF1E17"/>
    <w:rsid w:val="00DF4501"/>
    <w:rsid w:val="00DF68ED"/>
    <w:rsid w:val="00DF6E3E"/>
    <w:rsid w:val="00DF77DE"/>
    <w:rsid w:val="00E01345"/>
    <w:rsid w:val="00E01806"/>
    <w:rsid w:val="00E0215D"/>
    <w:rsid w:val="00E03CD4"/>
    <w:rsid w:val="00E04C4A"/>
    <w:rsid w:val="00E052EA"/>
    <w:rsid w:val="00E06CC3"/>
    <w:rsid w:val="00E071D7"/>
    <w:rsid w:val="00E07F8B"/>
    <w:rsid w:val="00E11815"/>
    <w:rsid w:val="00E122DA"/>
    <w:rsid w:val="00E1332F"/>
    <w:rsid w:val="00E142AC"/>
    <w:rsid w:val="00E15992"/>
    <w:rsid w:val="00E20D02"/>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57DA8"/>
    <w:rsid w:val="00E66617"/>
    <w:rsid w:val="00E6695B"/>
    <w:rsid w:val="00E673C7"/>
    <w:rsid w:val="00E703B6"/>
    <w:rsid w:val="00E712DD"/>
    <w:rsid w:val="00E73FB3"/>
    <w:rsid w:val="00E7487A"/>
    <w:rsid w:val="00E77D68"/>
    <w:rsid w:val="00E77DF8"/>
    <w:rsid w:val="00E81623"/>
    <w:rsid w:val="00E82674"/>
    <w:rsid w:val="00E82DA7"/>
    <w:rsid w:val="00E85EA0"/>
    <w:rsid w:val="00E905F6"/>
    <w:rsid w:val="00E91352"/>
    <w:rsid w:val="00E9363E"/>
    <w:rsid w:val="00E94884"/>
    <w:rsid w:val="00E94EE4"/>
    <w:rsid w:val="00E9736C"/>
    <w:rsid w:val="00EA0929"/>
    <w:rsid w:val="00EA13F1"/>
    <w:rsid w:val="00EA2038"/>
    <w:rsid w:val="00EA2079"/>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E2682"/>
    <w:rsid w:val="00EE4C6D"/>
    <w:rsid w:val="00EE5186"/>
    <w:rsid w:val="00EE566F"/>
    <w:rsid w:val="00EE5A55"/>
    <w:rsid w:val="00EF2FEE"/>
    <w:rsid w:val="00EF37CE"/>
    <w:rsid w:val="00EF59BD"/>
    <w:rsid w:val="00EF5D73"/>
    <w:rsid w:val="00EF5E88"/>
    <w:rsid w:val="00EF66D6"/>
    <w:rsid w:val="00F01329"/>
    <w:rsid w:val="00F015C8"/>
    <w:rsid w:val="00F02DDB"/>
    <w:rsid w:val="00F03C97"/>
    <w:rsid w:val="00F04678"/>
    <w:rsid w:val="00F1648B"/>
    <w:rsid w:val="00F16CDF"/>
    <w:rsid w:val="00F237D8"/>
    <w:rsid w:val="00F243C9"/>
    <w:rsid w:val="00F2465B"/>
    <w:rsid w:val="00F2474C"/>
    <w:rsid w:val="00F26451"/>
    <w:rsid w:val="00F26AF6"/>
    <w:rsid w:val="00F32F1D"/>
    <w:rsid w:val="00F34B8B"/>
    <w:rsid w:val="00F35BE4"/>
    <w:rsid w:val="00F366F7"/>
    <w:rsid w:val="00F40B0E"/>
    <w:rsid w:val="00F40E99"/>
    <w:rsid w:val="00F4159C"/>
    <w:rsid w:val="00F4268B"/>
    <w:rsid w:val="00F42F5F"/>
    <w:rsid w:val="00F43857"/>
    <w:rsid w:val="00F447E8"/>
    <w:rsid w:val="00F46E1E"/>
    <w:rsid w:val="00F47713"/>
    <w:rsid w:val="00F47AB3"/>
    <w:rsid w:val="00F53B73"/>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016"/>
    <w:rsid w:val="00FA1F5C"/>
    <w:rsid w:val="00FA52FF"/>
    <w:rsid w:val="00FB732A"/>
    <w:rsid w:val="00FC3C9A"/>
    <w:rsid w:val="00FC4C39"/>
    <w:rsid w:val="00FC5709"/>
    <w:rsid w:val="00FC6470"/>
    <w:rsid w:val="00FD420C"/>
    <w:rsid w:val="00FD47F3"/>
    <w:rsid w:val="00FD62C1"/>
    <w:rsid w:val="00FE2099"/>
    <w:rsid w:val="00FE28C1"/>
    <w:rsid w:val="00FE4185"/>
    <w:rsid w:val="00FE6F77"/>
    <w:rsid w:val="00FF0EB3"/>
    <w:rsid w:val="00FF15D4"/>
    <w:rsid w:val="00FF2D92"/>
    <w:rsid w:val="00FF4B2A"/>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763B3E"/>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763B3E"/>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763B3E"/>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763B3E"/>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763B3E"/>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763B3E"/>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763B3E"/>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763B3E"/>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763B3E"/>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763B3E"/>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rsid w:val="00763B3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63B3E"/>
  </w:style>
  <w:style w:type="paragraph" w:styleId="Verzeichnis2">
    <w:name w:val="toc 2"/>
    <w:basedOn w:val="100-Verzeichnis-Grundlage"/>
    <w:next w:val="000-Grundlage-Standard"/>
    <w:autoRedefine/>
    <w:uiPriority w:val="39"/>
    <w:qFormat/>
    <w:rsid w:val="00763B3E"/>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763B3E"/>
    <w:pPr>
      <w:tabs>
        <w:tab w:val="left" w:pos="1321"/>
      </w:tabs>
      <w:ind w:left="1321" w:hanging="680"/>
    </w:pPr>
  </w:style>
  <w:style w:type="paragraph" w:customStyle="1" w:styleId="100-Deckblatt-Logo">
    <w:name w:val="100 - Deckblatt - Logo"/>
    <w:basedOn w:val="100-Deckblatt-Grundlage"/>
    <w:next w:val="100-Deckblatt-Grundlage"/>
    <w:rsid w:val="00763B3E"/>
    <w:pPr>
      <w:spacing w:after="0"/>
      <w:jc w:val="left"/>
    </w:pPr>
    <w:rPr>
      <w:lang w:eastAsia="de-DE"/>
    </w:rPr>
  </w:style>
  <w:style w:type="character" w:customStyle="1" w:styleId="berschrift1Zchn">
    <w:name w:val="Überschrift 1 Zchn"/>
    <w:basedOn w:val="Absatz-Standardschriftart"/>
    <w:link w:val="berschrift1"/>
    <w:uiPriority w:val="9"/>
    <w:semiHidden/>
    <w:rsid w:val="00763B3E"/>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763B3E"/>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763B3E"/>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763B3E"/>
    <w:pPr>
      <w:tabs>
        <w:tab w:val="left" w:pos="1775"/>
      </w:tabs>
      <w:ind w:left="1775" w:hanging="851"/>
    </w:pPr>
  </w:style>
  <w:style w:type="character" w:customStyle="1" w:styleId="berschrift2Zchn">
    <w:name w:val="Überschrift 2 Zchn"/>
    <w:basedOn w:val="Absatz-Standardschriftart"/>
    <w:link w:val="berschrift2"/>
    <w:uiPriority w:val="9"/>
    <w:semiHidden/>
    <w:rsid w:val="00763B3E"/>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763B3E"/>
    <w:rPr>
      <w:rFonts w:ascii="Times New Roman" w:hAnsi="Times New Roman"/>
      <w:b/>
      <w:sz w:val="28"/>
    </w:rPr>
  </w:style>
  <w:style w:type="character" w:customStyle="1" w:styleId="berschrift4Zchn">
    <w:name w:val="Überschrift 4 Zchn"/>
    <w:basedOn w:val="Absatz-Standardschriftart"/>
    <w:link w:val="berschrift4"/>
    <w:uiPriority w:val="9"/>
    <w:semiHidden/>
    <w:rsid w:val="00763B3E"/>
    <w:rPr>
      <w:rFonts w:ascii="Times New Roman" w:hAnsi="Times New Roman"/>
      <w:b/>
      <w:sz w:val="28"/>
    </w:rPr>
  </w:style>
  <w:style w:type="character" w:customStyle="1" w:styleId="berschrift5Zchn">
    <w:name w:val="Überschrift 5 Zchn"/>
    <w:basedOn w:val="Absatz-Standardschriftart"/>
    <w:link w:val="berschrift5"/>
    <w:uiPriority w:val="9"/>
    <w:semiHidden/>
    <w:rsid w:val="00763B3E"/>
    <w:rPr>
      <w:rFonts w:ascii="Times New Roman" w:hAnsi="Times New Roman"/>
      <w:b/>
      <w:sz w:val="28"/>
    </w:rPr>
  </w:style>
  <w:style w:type="character" w:customStyle="1" w:styleId="berschrift6Zchn">
    <w:name w:val="Überschrift 6 Zchn"/>
    <w:basedOn w:val="Absatz-Standardschriftart"/>
    <w:link w:val="berschrift6"/>
    <w:uiPriority w:val="9"/>
    <w:semiHidden/>
    <w:rsid w:val="00763B3E"/>
    <w:rPr>
      <w:rFonts w:ascii="Times New Roman" w:hAnsi="Times New Roman"/>
      <w:b/>
      <w:sz w:val="28"/>
    </w:rPr>
  </w:style>
  <w:style w:type="character" w:customStyle="1" w:styleId="berschrift7Zchn">
    <w:name w:val="Überschrift 7 Zchn"/>
    <w:basedOn w:val="Absatz-Standardschriftart"/>
    <w:link w:val="berschrift7"/>
    <w:uiPriority w:val="9"/>
    <w:semiHidden/>
    <w:rsid w:val="00763B3E"/>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763B3E"/>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763B3E"/>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763B3E"/>
    <w:pPr>
      <w:spacing w:line="240" w:lineRule="atLeast"/>
    </w:pPr>
    <w:rPr>
      <w:b/>
    </w:rPr>
  </w:style>
  <w:style w:type="paragraph" w:styleId="Verzeichnis8">
    <w:name w:val="toc 8"/>
    <w:basedOn w:val="Verzeichnis1"/>
    <w:next w:val="Standard"/>
    <w:autoRedefine/>
    <w:uiPriority w:val="39"/>
    <w:rsid w:val="00763B3E"/>
    <w:pPr>
      <w:tabs>
        <w:tab w:val="clear" w:pos="357"/>
      </w:tabs>
      <w:spacing w:after="240"/>
      <w:ind w:left="0" w:firstLine="0"/>
    </w:pPr>
    <w:rPr>
      <w:b w:val="0"/>
      <w:sz w:val="24"/>
    </w:rPr>
  </w:style>
  <w:style w:type="paragraph" w:styleId="Verzeichnis9">
    <w:name w:val="toc 9"/>
    <w:basedOn w:val="Verzeichnis8"/>
    <w:next w:val="Standard"/>
    <w:autoRedefine/>
    <w:uiPriority w:val="39"/>
    <w:rsid w:val="00763B3E"/>
    <w:pPr>
      <w:spacing w:before="0"/>
    </w:pPr>
  </w:style>
  <w:style w:type="paragraph" w:styleId="Verzeichnis6">
    <w:name w:val="toc 6"/>
    <w:basedOn w:val="100-Verzeichnis-Grundlage"/>
    <w:next w:val="000-Grundlage-Standard"/>
    <w:autoRedefine/>
    <w:uiPriority w:val="39"/>
    <w:rsid w:val="00763B3E"/>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763B3E"/>
  </w:style>
  <w:style w:type="character" w:styleId="Hyperlink">
    <w:name w:val="Hyperlink"/>
    <w:basedOn w:val="Absatz-Standardschriftart"/>
    <w:uiPriority w:val="99"/>
    <w:unhideWhenUsed/>
    <w:rsid w:val="00763B3E"/>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763B3E"/>
    <w:pPr>
      <w:spacing w:before="120" w:after="120"/>
      <w:contextualSpacing/>
    </w:pPr>
  </w:style>
  <w:style w:type="character" w:customStyle="1" w:styleId="100-Deckblatt-GrundlageZchn">
    <w:name w:val="100 - Deckblatt - Grundlage Zchn"/>
    <w:basedOn w:val="Absatz-Standardschriftart"/>
    <w:link w:val="100-Deckblatt-Grundlage"/>
    <w:rsid w:val="00763B3E"/>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763B3E"/>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763B3E"/>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763B3E"/>
    <w:rPr>
      <w:b/>
    </w:rPr>
  </w:style>
  <w:style w:type="character" w:customStyle="1" w:styleId="100-Deckblatt-Titel-ZentriertZchn">
    <w:name w:val="100 - Deckblatt - Titel - Zentriert Zchn"/>
    <w:basedOn w:val="Absatz-Standardschriftart"/>
    <w:link w:val="100-Deckblatt-Titel-Zentriert"/>
    <w:rsid w:val="00763B3E"/>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763B3E"/>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763B3E"/>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763B3E"/>
    <w:pPr>
      <w:spacing w:before="240" w:after="480"/>
    </w:pPr>
  </w:style>
  <w:style w:type="character" w:customStyle="1" w:styleId="100-Deckblatt-Links-NichtfettZchn">
    <w:name w:val="100 - Deckblatt - Links - Nicht fett Zchn"/>
    <w:basedOn w:val="Absatz-Standardschriftart"/>
    <w:link w:val="100-Deckblatt-Links-Nichtfett"/>
    <w:rsid w:val="00763B3E"/>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763B3E"/>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763B3E"/>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763B3E"/>
    <w:pPr>
      <w:jc w:val="center"/>
    </w:pPr>
  </w:style>
  <w:style w:type="character" w:customStyle="1" w:styleId="100-Absatz-Kommentar-Ebene1Zchn">
    <w:name w:val="100 - Absatz - Kommentar - Ebene 1 Zchn"/>
    <w:basedOn w:val="100-Deckblatt-GrundlageZchn"/>
    <w:link w:val="100-Absatz-Kommentar-Ebene1"/>
    <w:rsid w:val="00763B3E"/>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763B3E"/>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763B3E"/>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763B3E"/>
    <w:pPr>
      <w:pageBreakBefore/>
      <w:spacing w:after="480"/>
    </w:pPr>
  </w:style>
  <w:style w:type="character" w:customStyle="1" w:styleId="100-berschrift-GrundlageZchn">
    <w:name w:val="100 - Überschrift - Grundlage Zchn"/>
    <w:basedOn w:val="Absatz-Standardschriftart"/>
    <w:link w:val="100-berschrift-Grundlage"/>
    <w:rsid w:val="00763B3E"/>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763B3E"/>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763B3E"/>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763B3E"/>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763B3E"/>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763B3E"/>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763B3E"/>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763B3E"/>
    <w:rPr>
      <w:rFonts w:ascii="Times New Roman" w:hAnsi="Times New Roman"/>
      <w:sz w:val="20"/>
    </w:rPr>
  </w:style>
  <w:style w:type="paragraph" w:styleId="Kopfzeile">
    <w:name w:val="header"/>
    <w:basedOn w:val="Standard"/>
    <w:link w:val="KopfzeileZchn"/>
    <w:uiPriority w:val="99"/>
    <w:unhideWhenUsed/>
    <w:rsid w:val="00763B3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63B3E"/>
    <w:rPr>
      <w:rFonts w:ascii="Times New Roman" w:hAnsi="Times New Roman"/>
      <w:sz w:val="24"/>
    </w:rPr>
  </w:style>
  <w:style w:type="paragraph" w:styleId="Fuzeile">
    <w:name w:val="footer"/>
    <w:basedOn w:val="Standard"/>
    <w:link w:val="FuzeileZchn"/>
    <w:uiPriority w:val="99"/>
    <w:unhideWhenUsed/>
    <w:rsid w:val="00763B3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63B3E"/>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763B3E"/>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763B3E"/>
    <w:pPr>
      <w:keepNext/>
      <w:keepLines/>
      <w:spacing w:before="120" w:after="0" w:line="240" w:lineRule="auto"/>
    </w:pPr>
  </w:style>
  <w:style w:type="character" w:customStyle="1" w:styleId="100-Absatz-ZentriertZchn">
    <w:name w:val="100 - Absatz - Zentriert Zchn"/>
    <w:basedOn w:val="Absatz-Standardschriftart"/>
    <w:link w:val="100-Absatz-Zentriert"/>
    <w:rsid w:val="00763B3E"/>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763B3E"/>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763B3E"/>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763B3E"/>
  </w:style>
  <w:style w:type="character" w:customStyle="1" w:styleId="100-Abb-Abbildung-RahmenZchn">
    <w:name w:val="100 - Abb - Abbildung - Rahmen Zchn"/>
    <w:basedOn w:val="Absatz-Standardschriftart"/>
    <w:link w:val="100-Abb-Abbildung-Rahmen"/>
    <w:rsid w:val="00763B3E"/>
    <w:rPr>
      <w:rFonts w:ascii="Times New Roman" w:hAnsi="Times New Roman"/>
      <w:sz w:val="24"/>
    </w:rPr>
  </w:style>
  <w:style w:type="paragraph" w:styleId="Listenabsatz">
    <w:name w:val="List Paragraph"/>
    <w:basedOn w:val="Standard"/>
    <w:link w:val="ListenabsatzZchn"/>
    <w:uiPriority w:val="34"/>
    <w:rsid w:val="00763B3E"/>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763B3E"/>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763B3E"/>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763B3E"/>
    <w:pPr>
      <w:ind w:left="357"/>
    </w:pPr>
  </w:style>
  <w:style w:type="character" w:customStyle="1" w:styleId="ListenabsatzZchn">
    <w:name w:val="Listenabsatz Zchn"/>
    <w:basedOn w:val="Absatz-Standardschriftart"/>
    <w:link w:val="Listenabsatz"/>
    <w:uiPriority w:val="34"/>
    <w:rsid w:val="00763B3E"/>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763B3E"/>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763B3E"/>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763B3E"/>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763B3E"/>
    <w:pPr>
      <w:spacing w:after="960"/>
    </w:pPr>
  </w:style>
  <w:style w:type="character" w:customStyle="1" w:styleId="100-Aufzhlung-Punktmit-Links0-63cmZchn">
    <w:name w:val="100 - Aufzählung - Punkt mit - Links 0-63 cm Zchn"/>
    <w:basedOn w:val="Absatz-Standardschriftart"/>
    <w:link w:val="100-Aufzhlung-Punktmit-Links0-63cm"/>
    <w:rsid w:val="00763B3E"/>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763B3E"/>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763B3E"/>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763B3E"/>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763B3E"/>
  </w:style>
  <w:style w:type="character" w:customStyle="1" w:styleId="100-Verzeichnis-berschrift-NichtimTextteilZchn">
    <w:name w:val="100 - Verzeichnis - Überschrift - Nicht im Textteil Zchn"/>
    <w:basedOn w:val="100-Verzeichnis-GrundlageZchn"/>
    <w:link w:val="100-Verzeichnis-berschrift-NichtimTextteil"/>
    <w:rsid w:val="00763B3E"/>
    <w:rPr>
      <w:rFonts w:ascii="Times New Roman" w:hAnsi="Times New Roman"/>
      <w:sz w:val="24"/>
    </w:rPr>
  </w:style>
  <w:style w:type="paragraph" w:styleId="Verzeichnis5">
    <w:name w:val="toc 5"/>
    <w:basedOn w:val="100-Verzeichnis-Grundlage"/>
    <w:next w:val="000-Grundlage-Standard"/>
    <w:autoRedefine/>
    <w:uiPriority w:val="39"/>
    <w:unhideWhenUsed/>
    <w:rsid w:val="00763B3E"/>
    <w:pPr>
      <w:tabs>
        <w:tab w:val="left" w:pos="2228"/>
      </w:tabs>
      <w:ind w:left="2229" w:hanging="1021"/>
    </w:pPr>
  </w:style>
  <w:style w:type="paragraph" w:styleId="Beschriftung">
    <w:name w:val="caption"/>
    <w:basedOn w:val="Standard"/>
    <w:next w:val="Standard"/>
    <w:uiPriority w:val="35"/>
    <w:unhideWhenUsed/>
    <w:qFormat/>
    <w:rsid w:val="00763B3E"/>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763B3E"/>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763B3E"/>
  </w:style>
  <w:style w:type="character" w:customStyle="1" w:styleId="100-Abb-Tabelle-Textunterhhalb-BezeichnungZchn">
    <w:name w:val="100 - Abb - Tabelle - Text unterhhalb - Bezeichnung Zchn"/>
    <w:basedOn w:val="100-Abb-Abbildung-Textunterhalb-BezeichnungZchn"/>
    <w:link w:val="100-Abb-Tabelle-Textunterhhalb-Bezeichnung"/>
    <w:rsid w:val="00763B3E"/>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763B3E"/>
    <w:pPr>
      <w:tabs>
        <w:tab w:val="left" w:pos="3402"/>
      </w:tabs>
    </w:pPr>
  </w:style>
  <w:style w:type="paragraph" w:customStyle="1" w:styleId="000-Grundlage-Standard">
    <w:name w:val="000 - Grundlage - Standard"/>
    <w:basedOn w:val="Standard"/>
    <w:link w:val="000-Grundlage-StandardZchn"/>
    <w:qFormat/>
    <w:rsid w:val="00763B3E"/>
    <w:pPr>
      <w:spacing w:after="240"/>
    </w:pPr>
  </w:style>
  <w:style w:type="character" w:customStyle="1" w:styleId="100-Verzeichnung-AbkrzungZchn">
    <w:name w:val="100 - Verzeichnung - Abkürzung Zchn"/>
    <w:basedOn w:val="100-Verzeichnis-GrundlageZchn"/>
    <w:link w:val="100-Verzeichnung-Abkrzung"/>
    <w:rsid w:val="00763B3E"/>
    <w:rPr>
      <w:rFonts w:ascii="Times New Roman" w:hAnsi="Times New Roman"/>
      <w:sz w:val="24"/>
    </w:rPr>
  </w:style>
  <w:style w:type="character" w:customStyle="1" w:styleId="000-Grundlage-StandardZchn">
    <w:name w:val="000 - Grundlage - Standard Zchn"/>
    <w:basedOn w:val="100-Verzeichnung-AbkrzungZchn"/>
    <w:link w:val="000-Grundlage-Standard"/>
    <w:rsid w:val="00763B3E"/>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763B3E"/>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763B3E"/>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763B3E"/>
    <w:pPr>
      <w:spacing w:before="5640"/>
    </w:pPr>
    <w:rPr>
      <w:b/>
      <w:sz w:val="32"/>
    </w:rPr>
  </w:style>
  <w:style w:type="character" w:customStyle="1" w:styleId="100-Anhang-DeckblattZchn">
    <w:name w:val="100 - Anhang - Deckblatt Zchn"/>
    <w:basedOn w:val="100-berschrift-Ebene1-NichtinVerzeichnisZchn"/>
    <w:link w:val="100-Anhang-Deckblatt"/>
    <w:rsid w:val="00763B3E"/>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763B3E"/>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763B3E"/>
    <w:pPr>
      <w:spacing w:after="120"/>
    </w:pPr>
  </w:style>
  <w:style w:type="character" w:customStyle="1" w:styleId="100-Aufzhlung-Punktmit-Nach6PtZchn">
    <w:name w:val="100 - Aufzählung - Punkt mit - Nach 6 Pt. Zchn"/>
    <w:basedOn w:val="100-Aufzhlung-Punktmit-StandardZchn"/>
    <w:link w:val="100-Aufzhlung-Punktmit-Nach6Pt"/>
    <w:rsid w:val="00763B3E"/>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763B3E"/>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763B3E"/>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763B3E"/>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763B3E"/>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763B3E"/>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763B3E"/>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763B3E"/>
    <w:pPr>
      <w:ind w:left="567"/>
    </w:pPr>
  </w:style>
  <w:style w:type="character" w:customStyle="1" w:styleId="100-Quellenverzeichnis-Referenz-KurzZchn">
    <w:name w:val="100 - Quellenverzeichnis - Referenz - Kurz Zchn"/>
    <w:basedOn w:val="000-Grundlage-StandardZchn"/>
    <w:link w:val="100-Quellenverzeichnis-Referenz-Kurz"/>
    <w:rsid w:val="00763B3E"/>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763B3E"/>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763B3E"/>
    <w:pPr>
      <w:spacing w:after="480"/>
    </w:pPr>
    <w:rPr>
      <w:lang w:val="en-US"/>
    </w:rPr>
  </w:style>
  <w:style w:type="character" w:customStyle="1" w:styleId="100-Absatz-Standard-Nach24PtZchn">
    <w:name w:val="100 - Absatz - Standard - Nach 24 Pt. Zchn"/>
    <w:basedOn w:val="000-Grundlage-StandardZchn"/>
    <w:link w:val="100-Absatz-Standard-Nach24Pt"/>
    <w:rsid w:val="00763B3E"/>
    <w:rPr>
      <w:rFonts w:ascii="Times New Roman" w:hAnsi="Times New Roman"/>
      <w:sz w:val="24"/>
      <w:lang w:val="en-US"/>
    </w:rPr>
  </w:style>
  <w:style w:type="table" w:styleId="Tabellenraster">
    <w:name w:val="Table Grid"/>
    <w:basedOn w:val="NormaleTabelle"/>
    <w:uiPriority w:val="59"/>
    <w:rsid w:val="00763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763B3E"/>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763B3E"/>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763B3E"/>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763B3E"/>
    <w:pPr>
      <w:jc w:val="center"/>
    </w:pPr>
  </w:style>
  <w:style w:type="character" w:customStyle="1" w:styleId="100-Abb-Tabelle-KopfzeileZchn">
    <w:name w:val="100 - Abb - Tabelle - Kopfzeile Zchn"/>
    <w:basedOn w:val="100-Abb-Tabelle-GrundlageZchn"/>
    <w:link w:val="100-Abb-Tabelle-Kopfzeile"/>
    <w:rsid w:val="00763B3E"/>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763B3E"/>
    <w:pPr>
      <w:spacing w:before="240"/>
    </w:pPr>
  </w:style>
  <w:style w:type="character" w:customStyle="1" w:styleId="100-Abb-Tabelle-KrperZchn">
    <w:name w:val="100 - Abb - Tabelle - Körper Zchn"/>
    <w:basedOn w:val="100-Abb-Tabelle-GrundlageZchn"/>
    <w:link w:val="100-Abb-Tabelle-Krper"/>
    <w:rsid w:val="00763B3E"/>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763B3E"/>
    <w:pPr>
      <w:spacing w:after="120"/>
    </w:pPr>
  </w:style>
  <w:style w:type="paragraph" w:customStyle="1" w:styleId="100-Absatz-Standard-Nach3Pt">
    <w:name w:val="100 - Absatz - Standard - Nach 3 Pt."/>
    <w:basedOn w:val="000-Grundlage-Standard"/>
    <w:next w:val="000-Grundlage-Standard"/>
    <w:link w:val="100-Absatz-Standard-Nach3PtZchn"/>
    <w:qFormat/>
    <w:rsid w:val="00763B3E"/>
    <w:pPr>
      <w:spacing w:after="60"/>
    </w:pPr>
  </w:style>
  <w:style w:type="character" w:customStyle="1" w:styleId="100-Absatz-Standard-Nach6PtZchn">
    <w:name w:val="100 - Absatz - Standard - Nach 6 Pt. Zchn"/>
    <w:basedOn w:val="000-Grundlage-StandardZchn"/>
    <w:link w:val="100-Absatz-Standard-Nach6Pt"/>
    <w:rsid w:val="00763B3E"/>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763B3E"/>
    <w:pPr>
      <w:spacing w:after="0"/>
    </w:pPr>
  </w:style>
  <w:style w:type="character" w:customStyle="1" w:styleId="100-Absatz-Standard-Nach3PtZchn">
    <w:name w:val="100 - Absatz - Standard - Nach 3 Pt. Zchn"/>
    <w:basedOn w:val="000-Grundlage-StandardZchn"/>
    <w:link w:val="100-Absatz-Standard-Nach3Pt"/>
    <w:rsid w:val="00763B3E"/>
    <w:rPr>
      <w:rFonts w:ascii="Times New Roman" w:hAnsi="Times New Roman"/>
      <w:sz w:val="24"/>
    </w:rPr>
  </w:style>
  <w:style w:type="character" w:styleId="Kommentarzeichen">
    <w:name w:val="annotation reference"/>
    <w:basedOn w:val="Absatz-Standardschriftart"/>
    <w:uiPriority w:val="99"/>
    <w:semiHidden/>
    <w:unhideWhenUsed/>
    <w:rsid w:val="00763B3E"/>
    <w:rPr>
      <w:sz w:val="16"/>
      <w:szCs w:val="16"/>
    </w:rPr>
  </w:style>
  <w:style w:type="character" w:customStyle="1" w:styleId="100-Absatz-Standard-Nach0PtZchn">
    <w:name w:val="100 - Absatz - Standard - Nach 0 Pt. Zchn"/>
    <w:basedOn w:val="000-Grundlage-StandardZchn"/>
    <w:link w:val="100-Absatz-Standard-Nach0Pt"/>
    <w:rsid w:val="00763B3E"/>
    <w:rPr>
      <w:rFonts w:ascii="Times New Roman" w:hAnsi="Times New Roman"/>
      <w:sz w:val="24"/>
    </w:rPr>
  </w:style>
  <w:style w:type="paragraph" w:styleId="Kommentartext">
    <w:name w:val="annotation text"/>
    <w:basedOn w:val="Standard"/>
    <w:link w:val="KommentartextZchn"/>
    <w:uiPriority w:val="99"/>
    <w:semiHidden/>
    <w:unhideWhenUsed/>
    <w:rsid w:val="00763B3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B3E"/>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763B3E"/>
    <w:rPr>
      <w:b/>
      <w:bCs/>
    </w:rPr>
  </w:style>
  <w:style w:type="character" w:customStyle="1" w:styleId="KommentarthemaZchn">
    <w:name w:val="Kommentarthema Zchn"/>
    <w:basedOn w:val="KommentartextZchn"/>
    <w:link w:val="Kommentarthema"/>
    <w:uiPriority w:val="99"/>
    <w:semiHidden/>
    <w:rsid w:val="00763B3E"/>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763B3E"/>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63B3E"/>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763B3E"/>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763B3E"/>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763B3E"/>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763B3E"/>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763B3E"/>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763B3E"/>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763B3E"/>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763B3E"/>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763B3E"/>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763B3E"/>
    <w:rPr>
      <w:rFonts w:ascii="Times New Roman" w:hAnsi="Times New Roman"/>
      <w:sz w:val="24"/>
    </w:rPr>
  </w:style>
  <w:style w:type="paragraph" w:customStyle="1" w:styleId="100-Absatz-Standard">
    <w:name w:val="100 - Absatz - Standard"/>
    <w:basedOn w:val="000-Grundlage-Standard"/>
    <w:link w:val="100-Absatz-StandardZchn"/>
    <w:rsid w:val="00763B3E"/>
  </w:style>
  <w:style w:type="character" w:customStyle="1" w:styleId="100-Absatz-StandardZchn">
    <w:name w:val="100 - Absatz - Standard Zchn"/>
    <w:basedOn w:val="000-Grundlage-StandardZchn"/>
    <w:link w:val="100-Absatz-Standard"/>
    <w:rsid w:val="00763B3E"/>
    <w:rPr>
      <w:rFonts w:ascii="Times New Roman" w:hAnsi="Times New Roman"/>
      <w:sz w:val="24"/>
    </w:rPr>
  </w:style>
  <w:style w:type="paragraph" w:customStyle="1" w:styleId="100-Absatz-Standard-Fett">
    <w:name w:val="100 - Absatz - Standard - Fett"/>
    <w:basedOn w:val="100-Absatz-Standard"/>
    <w:rsid w:val="00763B3E"/>
    <w:rPr>
      <w:b/>
    </w:rPr>
  </w:style>
  <w:style w:type="table" w:styleId="Gitternetztabelle4Akzent5">
    <w:name w:val="Grid Table 4 Accent 5"/>
    <w:basedOn w:val="NormaleTabelle"/>
    <w:uiPriority w:val="49"/>
    <w:rsid w:val="005F122E"/>
    <w:pPr>
      <w:spacing w:after="0" w:line="240" w:lineRule="auto"/>
    </w:pPr>
    <w:rPr>
      <w:rFonts w:asciiTheme="minorHAnsi" w:hAnsi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26</Pages>
  <Words>2622</Words>
  <Characters>16520</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Daniel Boger1</cp:lastModifiedBy>
  <cp:revision>113</cp:revision>
  <dcterms:created xsi:type="dcterms:W3CDTF">2021-10-20T14:30:00Z</dcterms:created>
  <dcterms:modified xsi:type="dcterms:W3CDTF">2021-11-01T22:16:00Z</dcterms:modified>
</cp:coreProperties>
</file>